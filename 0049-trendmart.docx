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F442D" w14:textId="77777777" w:rsidR="005470D8" w:rsidRDefault="005470D8"/>
    <w:p w14:paraId="40A73E66" w14:textId="77777777" w:rsidR="008E47F4" w:rsidRDefault="008E47F4" w:rsidP="008E47F4">
      <w:pPr>
        <w:pStyle w:val="Title"/>
        <w:jc w:val="center"/>
        <w:rPr>
          <w:szCs w:val="48"/>
        </w:rPr>
      </w:pPr>
    </w:p>
    <w:p w14:paraId="6B11B6E7" w14:textId="77777777" w:rsidR="008E47F4" w:rsidRPr="008E47F4" w:rsidRDefault="008E47F4" w:rsidP="008E47F4">
      <w:pPr>
        <w:pStyle w:val="Title"/>
        <w:jc w:val="center"/>
        <w:rPr>
          <w:b/>
          <w:bCs/>
          <w:szCs w:val="48"/>
        </w:rPr>
      </w:pPr>
      <w:r w:rsidRPr="008E47F4">
        <w:rPr>
          <w:b/>
          <w:bCs/>
          <w:szCs w:val="48"/>
        </w:rPr>
        <w:t>Egyptian E-Learning University</w:t>
      </w:r>
    </w:p>
    <w:p w14:paraId="21A2B2AE" w14:textId="77777777" w:rsidR="0052175B" w:rsidRPr="0052175B" w:rsidRDefault="0052175B" w:rsidP="0052175B">
      <w:pPr>
        <w:pStyle w:val="Title"/>
        <w:jc w:val="center"/>
        <w:rPr>
          <w:szCs w:val="48"/>
        </w:rPr>
      </w:pPr>
      <w:r w:rsidRPr="0052175B">
        <w:rPr>
          <w:szCs w:val="48"/>
        </w:rPr>
        <w:t>Faculty of Computer</w:t>
      </w:r>
      <w:r w:rsidR="008E47F4">
        <w:rPr>
          <w:szCs w:val="48"/>
        </w:rPr>
        <w:t>s</w:t>
      </w:r>
      <w:r w:rsidRPr="0052175B">
        <w:rPr>
          <w:szCs w:val="48"/>
        </w:rPr>
        <w:t xml:space="preserve"> &amp; Information Technology</w:t>
      </w:r>
    </w:p>
    <w:p w14:paraId="79AD934D" w14:textId="77777777" w:rsidR="0052175B" w:rsidRDefault="0052175B" w:rsidP="0052175B">
      <w:pPr>
        <w:pStyle w:val="Title"/>
      </w:pPr>
    </w:p>
    <w:p w14:paraId="12F8E5DD" w14:textId="77777777" w:rsidR="0052175B" w:rsidRPr="0052175B" w:rsidRDefault="0052175B" w:rsidP="0052175B">
      <w:pPr>
        <w:pStyle w:val="Subtitle"/>
      </w:pPr>
      <w:r w:rsidRPr="0052175B">
        <w:t>Project title</w:t>
      </w:r>
    </w:p>
    <w:p w14:paraId="7197108C" w14:textId="77777777" w:rsidR="0052175B" w:rsidRPr="008E47F4" w:rsidRDefault="008E47F4" w:rsidP="008E47F4">
      <w:pPr>
        <w:jc w:val="center"/>
        <w:rPr>
          <w:b/>
          <w:bCs/>
        </w:rPr>
      </w:pPr>
      <w:r w:rsidRPr="008E47F4">
        <w:rPr>
          <w:b/>
          <w:bCs/>
        </w:rPr>
        <w:t>By</w:t>
      </w:r>
    </w:p>
    <w:tbl>
      <w:tblPr>
        <w:tblStyle w:val="TableGrid"/>
        <w:tblW w:w="0" w:type="auto"/>
        <w:jc w:val="center"/>
        <w:tblLook w:val="04A0" w:firstRow="1" w:lastRow="0" w:firstColumn="1" w:lastColumn="0" w:noHBand="0" w:noVBand="1"/>
      </w:tblPr>
      <w:tblGrid>
        <w:gridCol w:w="5953"/>
        <w:gridCol w:w="2127"/>
      </w:tblGrid>
      <w:tr w:rsidR="00755922" w:rsidRPr="0037687E" w14:paraId="51E10675" w14:textId="77777777" w:rsidTr="0057035B">
        <w:trPr>
          <w:jc w:val="center"/>
        </w:trPr>
        <w:tc>
          <w:tcPr>
            <w:tcW w:w="5953" w:type="dxa"/>
          </w:tcPr>
          <w:p w14:paraId="4B62ACB7" w14:textId="77777777" w:rsidR="00755922" w:rsidRPr="0037687E" w:rsidRDefault="00755922" w:rsidP="00755922">
            <w:pPr>
              <w:jc w:val="left"/>
              <w:rPr>
                <w:sz w:val="20"/>
                <w:szCs w:val="20"/>
              </w:rPr>
            </w:pPr>
            <w:r>
              <w:rPr>
                <w:sz w:val="20"/>
                <w:szCs w:val="20"/>
              </w:rPr>
              <w:t>Name:</w:t>
            </w:r>
            <w:r w:rsidRPr="00C56EDC">
              <w:rPr>
                <w:rFonts w:eastAsiaTheme="minorEastAsia"/>
                <w:sz w:val="28"/>
                <w:szCs w:val="28"/>
              </w:rPr>
              <w:t xml:space="preserve"> </w:t>
            </w:r>
            <w:r>
              <w:rPr>
                <w:rFonts w:eastAsiaTheme="minorEastAsia"/>
                <w:sz w:val="28"/>
                <w:szCs w:val="28"/>
              </w:rPr>
              <w:t xml:space="preserve"> Abdalla Mohamed</w:t>
            </w:r>
            <w:r w:rsidRPr="003F5CFD">
              <w:rPr>
                <w:rFonts w:eastAsiaTheme="minorEastAsia"/>
                <w:sz w:val="28"/>
                <w:szCs w:val="28"/>
              </w:rPr>
              <w:t xml:space="preserve"> </w:t>
            </w:r>
            <w:r>
              <w:rPr>
                <w:rFonts w:eastAsiaTheme="minorEastAsia"/>
                <w:sz w:val="28"/>
                <w:szCs w:val="28"/>
              </w:rPr>
              <w:t>Kamel</w:t>
            </w:r>
          </w:p>
        </w:tc>
        <w:tc>
          <w:tcPr>
            <w:tcW w:w="2127" w:type="dxa"/>
          </w:tcPr>
          <w:p w14:paraId="2388CB03" w14:textId="77777777" w:rsidR="00755922" w:rsidRPr="0037687E" w:rsidRDefault="00755922" w:rsidP="00755922">
            <w:pPr>
              <w:jc w:val="left"/>
              <w:rPr>
                <w:sz w:val="20"/>
                <w:szCs w:val="20"/>
              </w:rPr>
            </w:pPr>
            <w:r>
              <w:rPr>
                <w:sz w:val="20"/>
                <w:szCs w:val="20"/>
              </w:rPr>
              <w:t>ID:</w:t>
            </w:r>
            <w:r>
              <w:rPr>
                <w:rFonts w:eastAsiaTheme="minorEastAsia"/>
                <w:sz w:val="28"/>
                <w:szCs w:val="28"/>
              </w:rPr>
              <w:t xml:space="preserve"> 2101960</w:t>
            </w:r>
          </w:p>
        </w:tc>
      </w:tr>
      <w:tr w:rsidR="00755922" w:rsidRPr="0037687E" w14:paraId="4D4B8872" w14:textId="77777777" w:rsidTr="0057035B">
        <w:trPr>
          <w:jc w:val="center"/>
        </w:trPr>
        <w:tc>
          <w:tcPr>
            <w:tcW w:w="5953" w:type="dxa"/>
          </w:tcPr>
          <w:p w14:paraId="40C1A493" w14:textId="77777777" w:rsidR="00755922" w:rsidRPr="0019340F" w:rsidRDefault="00755922" w:rsidP="00755922">
            <w:pPr>
              <w:tabs>
                <w:tab w:val="center" w:pos="4680"/>
                <w:tab w:val="right" w:pos="9360"/>
              </w:tabs>
              <w:spacing w:line="240" w:lineRule="auto"/>
              <w:rPr>
                <w:rFonts w:eastAsiaTheme="minorEastAsia"/>
                <w:sz w:val="44"/>
                <w:szCs w:val="44"/>
              </w:rPr>
            </w:pPr>
            <w:r>
              <w:rPr>
                <w:sz w:val="20"/>
                <w:szCs w:val="20"/>
              </w:rPr>
              <w:t>Name:</w:t>
            </w:r>
            <w:r>
              <w:rPr>
                <w:rFonts w:eastAsiaTheme="minorEastAsia"/>
                <w:sz w:val="44"/>
                <w:szCs w:val="44"/>
              </w:rPr>
              <w:t xml:space="preserve"> </w:t>
            </w:r>
            <w:r w:rsidRPr="00C56EDC">
              <w:rPr>
                <w:rFonts w:eastAsiaTheme="minorEastAsia"/>
                <w:sz w:val="28"/>
                <w:szCs w:val="28"/>
              </w:rPr>
              <w:t>Shrouk Mohamed Yassen</w:t>
            </w:r>
          </w:p>
        </w:tc>
        <w:tc>
          <w:tcPr>
            <w:tcW w:w="2127" w:type="dxa"/>
          </w:tcPr>
          <w:p w14:paraId="5FD36EB9" w14:textId="77777777" w:rsidR="00755922" w:rsidRPr="0037687E" w:rsidRDefault="00755922" w:rsidP="00755922">
            <w:pPr>
              <w:jc w:val="left"/>
              <w:rPr>
                <w:sz w:val="20"/>
                <w:szCs w:val="20"/>
              </w:rPr>
            </w:pPr>
            <w:r>
              <w:rPr>
                <w:sz w:val="20"/>
                <w:szCs w:val="20"/>
              </w:rPr>
              <w:t>ID:</w:t>
            </w:r>
            <w:r w:rsidRPr="00C56EDC">
              <w:rPr>
                <w:rFonts w:eastAsiaTheme="minorEastAsia"/>
                <w:sz w:val="28"/>
                <w:szCs w:val="28"/>
              </w:rPr>
              <w:t xml:space="preserve"> 2101938</w:t>
            </w:r>
          </w:p>
        </w:tc>
      </w:tr>
      <w:tr w:rsidR="00755922" w:rsidRPr="0037687E" w14:paraId="4639C736" w14:textId="77777777" w:rsidTr="0057035B">
        <w:trPr>
          <w:jc w:val="center"/>
        </w:trPr>
        <w:tc>
          <w:tcPr>
            <w:tcW w:w="5953" w:type="dxa"/>
          </w:tcPr>
          <w:p w14:paraId="65BE6410" w14:textId="77777777" w:rsidR="00755922" w:rsidRPr="0037687E" w:rsidRDefault="00755922" w:rsidP="00755922">
            <w:pPr>
              <w:jc w:val="left"/>
              <w:rPr>
                <w:sz w:val="20"/>
                <w:szCs w:val="20"/>
              </w:rPr>
            </w:pPr>
            <w:r>
              <w:rPr>
                <w:sz w:val="20"/>
                <w:szCs w:val="20"/>
              </w:rPr>
              <w:t>Name:</w:t>
            </w:r>
            <w:r>
              <w:rPr>
                <w:rFonts w:eastAsiaTheme="minorEastAsia"/>
                <w:sz w:val="28"/>
                <w:szCs w:val="28"/>
              </w:rPr>
              <w:t xml:space="preserve"> Zahraa Samir </w:t>
            </w:r>
            <w:proofErr w:type="spellStart"/>
            <w:r>
              <w:rPr>
                <w:rFonts w:eastAsiaTheme="minorEastAsia"/>
                <w:sz w:val="28"/>
                <w:szCs w:val="28"/>
              </w:rPr>
              <w:t>Abdrhman</w:t>
            </w:r>
            <w:proofErr w:type="spellEnd"/>
          </w:p>
        </w:tc>
        <w:tc>
          <w:tcPr>
            <w:tcW w:w="2127" w:type="dxa"/>
          </w:tcPr>
          <w:p w14:paraId="5411B42B" w14:textId="77777777" w:rsidR="00755922" w:rsidRPr="0037687E" w:rsidRDefault="00755922" w:rsidP="00755922">
            <w:pPr>
              <w:jc w:val="left"/>
              <w:rPr>
                <w:sz w:val="20"/>
                <w:szCs w:val="20"/>
              </w:rPr>
            </w:pPr>
            <w:r>
              <w:rPr>
                <w:sz w:val="20"/>
                <w:szCs w:val="20"/>
              </w:rPr>
              <w:t>ID:</w:t>
            </w:r>
            <w:r w:rsidRPr="00C56EDC">
              <w:rPr>
                <w:rFonts w:eastAsiaTheme="minorEastAsia"/>
                <w:sz w:val="28"/>
                <w:szCs w:val="28"/>
              </w:rPr>
              <w:t xml:space="preserve"> 2101861</w:t>
            </w:r>
          </w:p>
        </w:tc>
      </w:tr>
      <w:tr w:rsidR="00755922" w:rsidRPr="0037687E" w14:paraId="02232930" w14:textId="77777777" w:rsidTr="0057035B">
        <w:trPr>
          <w:jc w:val="center"/>
        </w:trPr>
        <w:tc>
          <w:tcPr>
            <w:tcW w:w="5953" w:type="dxa"/>
          </w:tcPr>
          <w:p w14:paraId="319C4A8B" w14:textId="77777777" w:rsidR="00755922" w:rsidRPr="0037687E" w:rsidRDefault="00755922" w:rsidP="00755922">
            <w:pPr>
              <w:jc w:val="left"/>
              <w:rPr>
                <w:sz w:val="20"/>
                <w:szCs w:val="20"/>
              </w:rPr>
            </w:pPr>
            <w:r>
              <w:rPr>
                <w:sz w:val="20"/>
                <w:szCs w:val="20"/>
              </w:rPr>
              <w:t>Name:</w:t>
            </w:r>
            <w:r w:rsidRPr="00C56EDC">
              <w:rPr>
                <w:rFonts w:eastAsiaTheme="minorEastAsia"/>
                <w:sz w:val="28"/>
                <w:szCs w:val="28"/>
              </w:rPr>
              <w:t xml:space="preserve"> Gehad Ashraf Mohamed</w:t>
            </w:r>
          </w:p>
        </w:tc>
        <w:tc>
          <w:tcPr>
            <w:tcW w:w="2127" w:type="dxa"/>
          </w:tcPr>
          <w:p w14:paraId="53E48DDD" w14:textId="77777777" w:rsidR="00755922" w:rsidRPr="0037687E" w:rsidRDefault="00755922" w:rsidP="00755922">
            <w:pPr>
              <w:jc w:val="left"/>
              <w:rPr>
                <w:sz w:val="20"/>
                <w:szCs w:val="20"/>
              </w:rPr>
            </w:pPr>
            <w:r>
              <w:rPr>
                <w:sz w:val="20"/>
                <w:szCs w:val="20"/>
              </w:rPr>
              <w:t>ID:</w:t>
            </w:r>
            <w:r w:rsidRPr="00C56EDC">
              <w:rPr>
                <w:rFonts w:eastAsiaTheme="minorEastAsia"/>
                <w:sz w:val="28"/>
                <w:szCs w:val="28"/>
              </w:rPr>
              <w:t xml:space="preserve"> 2101886</w:t>
            </w:r>
          </w:p>
        </w:tc>
      </w:tr>
      <w:tr w:rsidR="00755922" w:rsidRPr="0037687E" w14:paraId="7F0512BB" w14:textId="77777777" w:rsidTr="0057035B">
        <w:trPr>
          <w:jc w:val="center"/>
        </w:trPr>
        <w:tc>
          <w:tcPr>
            <w:tcW w:w="5953" w:type="dxa"/>
          </w:tcPr>
          <w:p w14:paraId="19EFB802" w14:textId="77777777" w:rsidR="00755922" w:rsidRPr="0037687E" w:rsidRDefault="00755922" w:rsidP="00755922">
            <w:pPr>
              <w:jc w:val="left"/>
              <w:rPr>
                <w:sz w:val="20"/>
                <w:szCs w:val="20"/>
              </w:rPr>
            </w:pPr>
            <w:r>
              <w:rPr>
                <w:sz w:val="20"/>
                <w:szCs w:val="20"/>
              </w:rPr>
              <w:t>Name:</w:t>
            </w:r>
            <w:r>
              <w:rPr>
                <w:rFonts w:eastAsiaTheme="minorEastAsia"/>
                <w:sz w:val="28"/>
                <w:szCs w:val="28"/>
              </w:rPr>
              <w:t xml:space="preserve"> </w:t>
            </w:r>
            <w:r w:rsidRPr="00C56EDC">
              <w:rPr>
                <w:rFonts w:eastAsiaTheme="minorEastAsia"/>
                <w:sz w:val="28"/>
                <w:szCs w:val="28"/>
              </w:rPr>
              <w:t>Yara Essam Khalaf</w:t>
            </w:r>
          </w:p>
        </w:tc>
        <w:tc>
          <w:tcPr>
            <w:tcW w:w="2127" w:type="dxa"/>
          </w:tcPr>
          <w:p w14:paraId="1C72E698" w14:textId="77777777" w:rsidR="00755922" w:rsidRPr="0037687E" w:rsidRDefault="00755922" w:rsidP="00755922">
            <w:pPr>
              <w:jc w:val="left"/>
              <w:rPr>
                <w:sz w:val="20"/>
                <w:szCs w:val="20"/>
              </w:rPr>
            </w:pPr>
            <w:r>
              <w:rPr>
                <w:sz w:val="20"/>
                <w:szCs w:val="20"/>
              </w:rPr>
              <w:t>ID:</w:t>
            </w:r>
            <w:r w:rsidRPr="00C56EDC">
              <w:rPr>
                <w:rFonts w:eastAsiaTheme="minorEastAsia"/>
                <w:sz w:val="28"/>
                <w:szCs w:val="28"/>
              </w:rPr>
              <w:t xml:space="preserve"> 2102141</w:t>
            </w:r>
          </w:p>
        </w:tc>
      </w:tr>
      <w:tr w:rsidR="00755922" w:rsidRPr="0037687E" w14:paraId="7CB9723F" w14:textId="77777777" w:rsidTr="0057035B">
        <w:trPr>
          <w:jc w:val="center"/>
        </w:trPr>
        <w:tc>
          <w:tcPr>
            <w:tcW w:w="5953" w:type="dxa"/>
          </w:tcPr>
          <w:p w14:paraId="00AC9503" w14:textId="77777777" w:rsidR="00755922" w:rsidRPr="0037687E" w:rsidRDefault="00755922" w:rsidP="00755922">
            <w:pPr>
              <w:jc w:val="left"/>
              <w:rPr>
                <w:sz w:val="20"/>
                <w:szCs w:val="20"/>
              </w:rPr>
            </w:pPr>
            <w:r>
              <w:rPr>
                <w:sz w:val="20"/>
                <w:szCs w:val="20"/>
              </w:rPr>
              <w:t>Name:</w:t>
            </w:r>
            <w:r w:rsidRPr="00C56EDC">
              <w:rPr>
                <w:rFonts w:eastAsiaTheme="minorEastAsia"/>
                <w:sz w:val="28"/>
                <w:szCs w:val="28"/>
              </w:rPr>
              <w:t xml:space="preserve"> Hager Hosny Hussein</w:t>
            </w:r>
          </w:p>
        </w:tc>
        <w:tc>
          <w:tcPr>
            <w:tcW w:w="2127" w:type="dxa"/>
          </w:tcPr>
          <w:p w14:paraId="77DD37FA" w14:textId="77777777" w:rsidR="00755922" w:rsidRPr="0019340F" w:rsidRDefault="00755922" w:rsidP="00755922">
            <w:pPr>
              <w:jc w:val="left"/>
              <w:rPr>
                <w:b/>
                <w:bCs/>
                <w:sz w:val="20"/>
                <w:szCs w:val="20"/>
              </w:rPr>
            </w:pPr>
            <w:r>
              <w:rPr>
                <w:sz w:val="20"/>
                <w:szCs w:val="20"/>
              </w:rPr>
              <w:t>ID:</w:t>
            </w:r>
            <w:r w:rsidRPr="00C56EDC">
              <w:rPr>
                <w:rFonts w:eastAsiaTheme="minorEastAsia"/>
                <w:sz w:val="28"/>
                <w:szCs w:val="28"/>
              </w:rPr>
              <w:t xml:space="preserve"> 2102128</w:t>
            </w:r>
          </w:p>
        </w:tc>
      </w:tr>
      <w:tr w:rsidR="00755922" w:rsidRPr="0037687E" w14:paraId="4A16A96F" w14:textId="77777777" w:rsidTr="0057035B">
        <w:trPr>
          <w:jc w:val="center"/>
        </w:trPr>
        <w:tc>
          <w:tcPr>
            <w:tcW w:w="5953" w:type="dxa"/>
          </w:tcPr>
          <w:p w14:paraId="7160CD00" w14:textId="77777777" w:rsidR="00755922" w:rsidRPr="0037687E" w:rsidRDefault="00755922" w:rsidP="00755922">
            <w:pPr>
              <w:jc w:val="left"/>
              <w:rPr>
                <w:sz w:val="20"/>
                <w:szCs w:val="20"/>
              </w:rPr>
            </w:pPr>
            <w:r>
              <w:rPr>
                <w:sz w:val="20"/>
                <w:szCs w:val="20"/>
              </w:rPr>
              <w:t>Name:</w:t>
            </w:r>
            <w:r w:rsidRPr="00C56EDC">
              <w:rPr>
                <w:rFonts w:eastAsiaTheme="minorEastAsia"/>
                <w:sz w:val="28"/>
                <w:szCs w:val="28"/>
              </w:rPr>
              <w:t xml:space="preserve"> Samar Ali Mahmoud</w:t>
            </w:r>
          </w:p>
        </w:tc>
        <w:tc>
          <w:tcPr>
            <w:tcW w:w="2127" w:type="dxa"/>
          </w:tcPr>
          <w:p w14:paraId="29A56B6B" w14:textId="77777777" w:rsidR="00755922" w:rsidRPr="0037687E" w:rsidRDefault="00755922" w:rsidP="00755922">
            <w:pPr>
              <w:jc w:val="left"/>
              <w:rPr>
                <w:sz w:val="20"/>
                <w:szCs w:val="20"/>
              </w:rPr>
            </w:pPr>
            <w:r>
              <w:rPr>
                <w:sz w:val="20"/>
                <w:szCs w:val="20"/>
              </w:rPr>
              <w:t>ID:</w:t>
            </w:r>
            <w:r w:rsidRPr="00C56EDC">
              <w:rPr>
                <w:rFonts w:eastAsiaTheme="minorEastAsia"/>
                <w:sz w:val="28"/>
                <w:szCs w:val="28"/>
              </w:rPr>
              <w:t xml:space="preserve"> 2101931</w:t>
            </w:r>
          </w:p>
        </w:tc>
      </w:tr>
    </w:tbl>
    <w:p w14:paraId="626EDEB0" w14:textId="77777777" w:rsidR="008E47F4" w:rsidRDefault="008E47F4" w:rsidP="005470D8"/>
    <w:p w14:paraId="5261FE32" w14:textId="77777777" w:rsidR="0037687E" w:rsidRPr="0037687E" w:rsidRDefault="0037687E" w:rsidP="000B1FF2">
      <w:pPr>
        <w:pStyle w:val="Subtitle"/>
      </w:pPr>
      <w:r w:rsidRPr="0037687E">
        <w:t>Supervised by</w:t>
      </w:r>
    </w:p>
    <w:p w14:paraId="1461B276" w14:textId="13F65CAE" w:rsidR="0037687E" w:rsidRDefault="0037687E" w:rsidP="0037687E">
      <w:pPr>
        <w:jc w:val="center"/>
        <w:rPr>
          <w:sz w:val="36"/>
          <w:szCs w:val="36"/>
        </w:rPr>
      </w:pPr>
      <w:r w:rsidRPr="0037687E">
        <w:rPr>
          <w:sz w:val="36"/>
          <w:szCs w:val="36"/>
        </w:rPr>
        <w:t>Dr.</w:t>
      </w:r>
      <w:r w:rsidR="00755922" w:rsidRPr="00755922">
        <w:rPr>
          <w:rFonts w:eastAsiaTheme="minorEastAsia"/>
          <w:sz w:val="40"/>
          <w:szCs w:val="40"/>
        </w:rPr>
        <w:t xml:space="preserve"> </w:t>
      </w:r>
      <w:r w:rsidR="00755922" w:rsidRPr="00C56EDC">
        <w:rPr>
          <w:rFonts w:eastAsiaTheme="minorEastAsia"/>
          <w:sz w:val="40"/>
          <w:szCs w:val="40"/>
        </w:rPr>
        <w:t xml:space="preserve">Amira </w:t>
      </w:r>
      <w:r w:rsidR="000E30E7">
        <w:rPr>
          <w:rFonts w:eastAsiaTheme="minorEastAsia"/>
          <w:sz w:val="40"/>
          <w:szCs w:val="40"/>
        </w:rPr>
        <w:t>i</w:t>
      </w:r>
      <w:r w:rsidR="00755922" w:rsidRPr="00C56EDC">
        <w:rPr>
          <w:rFonts w:eastAsiaTheme="minorEastAsia"/>
          <w:sz w:val="40"/>
          <w:szCs w:val="40"/>
        </w:rPr>
        <w:t>dre</w:t>
      </w:r>
      <w:r w:rsidR="000E30E7">
        <w:rPr>
          <w:rFonts w:eastAsiaTheme="minorEastAsia"/>
          <w:sz w:val="40"/>
          <w:szCs w:val="40"/>
        </w:rPr>
        <w:t>e</w:t>
      </w:r>
      <w:r w:rsidR="00755922" w:rsidRPr="00C56EDC">
        <w:rPr>
          <w:rFonts w:eastAsiaTheme="minorEastAsia"/>
          <w:sz w:val="40"/>
          <w:szCs w:val="40"/>
        </w:rPr>
        <w:t>s</w:t>
      </w:r>
    </w:p>
    <w:p w14:paraId="03081ABC" w14:textId="77777777" w:rsidR="0037687E" w:rsidRPr="0037687E" w:rsidRDefault="0037687E" w:rsidP="000B1FF2">
      <w:pPr>
        <w:pStyle w:val="Subtitle"/>
      </w:pPr>
      <w:r w:rsidRPr="0037687E">
        <w:t>Assistant</w:t>
      </w:r>
    </w:p>
    <w:p w14:paraId="68F644CF" w14:textId="77777777" w:rsidR="0037687E" w:rsidRDefault="0037687E" w:rsidP="0037687E">
      <w:pPr>
        <w:jc w:val="center"/>
        <w:rPr>
          <w:sz w:val="36"/>
          <w:szCs w:val="36"/>
        </w:rPr>
      </w:pPr>
      <w:r w:rsidRPr="0037687E">
        <w:rPr>
          <w:sz w:val="36"/>
          <w:szCs w:val="36"/>
        </w:rPr>
        <w:t>Eng.</w:t>
      </w:r>
      <w:r w:rsidR="00755922" w:rsidRPr="00755922">
        <w:rPr>
          <w:rFonts w:eastAsiaTheme="minorEastAsia"/>
          <w:sz w:val="40"/>
          <w:szCs w:val="40"/>
        </w:rPr>
        <w:t xml:space="preserve"> </w:t>
      </w:r>
      <w:r w:rsidR="00755922">
        <w:rPr>
          <w:rFonts w:eastAsiaTheme="minorEastAsia"/>
          <w:sz w:val="40"/>
          <w:szCs w:val="40"/>
        </w:rPr>
        <w:t>Rehab Abo Elhassan</w:t>
      </w:r>
    </w:p>
    <w:p w14:paraId="4ABAA0FA" w14:textId="77777777" w:rsidR="000B1FF2" w:rsidRDefault="000B1FF2" w:rsidP="0037687E">
      <w:pPr>
        <w:jc w:val="center"/>
        <w:rPr>
          <w:sz w:val="36"/>
          <w:szCs w:val="36"/>
        </w:rPr>
      </w:pPr>
    </w:p>
    <w:p w14:paraId="74BE7740" w14:textId="77777777" w:rsidR="008E47F4" w:rsidRPr="0037687E" w:rsidRDefault="000B1FF2" w:rsidP="0037687E">
      <w:pPr>
        <w:jc w:val="center"/>
        <w:rPr>
          <w:sz w:val="36"/>
          <w:szCs w:val="36"/>
        </w:rPr>
      </w:pPr>
      <w:r>
        <w:rPr>
          <w:sz w:val="36"/>
          <w:szCs w:val="36"/>
        </w:rPr>
        <w:lastRenderedPageBreak/>
        <w:t>[Cairo]-</w:t>
      </w:r>
      <w:r w:rsidR="008E47F4" w:rsidRPr="0037687E">
        <w:rPr>
          <w:sz w:val="36"/>
          <w:szCs w:val="36"/>
        </w:rPr>
        <w:t>2025</w:t>
      </w:r>
    </w:p>
    <w:p w14:paraId="49F1C9AF" w14:textId="77777777" w:rsidR="005470D8" w:rsidRDefault="005470D8" w:rsidP="005470D8"/>
    <w:p w14:paraId="5BD32D18" w14:textId="77777777" w:rsidR="005470D8" w:rsidRDefault="005470D8" w:rsidP="00ED7EDF">
      <w:pPr>
        <w:pStyle w:val="Chaptertitle"/>
      </w:pPr>
      <w:r>
        <w:t xml:space="preserve"> </w:t>
      </w:r>
      <w:bookmarkStart w:id="0" w:name="_Toc197463970"/>
      <w:r>
        <w:t>Abstract</w:t>
      </w:r>
      <w:bookmarkEnd w:id="0"/>
      <w:r>
        <w:t xml:space="preserve">  </w:t>
      </w:r>
    </w:p>
    <w:p w14:paraId="4F75C87C" w14:textId="77777777" w:rsidR="00755922" w:rsidRPr="00755922" w:rsidRDefault="00755922" w:rsidP="00755922">
      <w:pPr>
        <w:pStyle w:val="Title"/>
        <w:rPr>
          <w:rFonts w:ascii="Segoe UI" w:eastAsia="Times New Roman" w:hAnsi="Segoe UI" w:cs="Segoe UI"/>
          <w:color w:val="111111"/>
          <w:spacing w:val="0"/>
          <w:kern w:val="0"/>
          <w:sz w:val="32"/>
          <w:szCs w:val="32"/>
        </w:rPr>
      </w:pPr>
      <w:r w:rsidRPr="00755922">
        <w:rPr>
          <w:rFonts w:ascii="Segoe UI" w:eastAsia="Times New Roman" w:hAnsi="Segoe UI" w:cs="Segoe UI"/>
          <w:color w:val="111111"/>
          <w:spacing w:val="0"/>
          <w:kern w:val="0"/>
          <w:sz w:val="32"/>
          <w:szCs w:val="32"/>
        </w:rPr>
        <w:t>In today’s digital age, e-commerce has become a vital component of the global economy, offering unprecedented convenience and accessibility to consumers. However, small to medium-sized businesses (SMBs) often face significant challenges in establishing and maintaining an effective online presence due to high development costs, technical complexities, and security concerns. This project aims to address these challenges by developing a comprehensive, user-friendly.</w:t>
      </w:r>
    </w:p>
    <w:p w14:paraId="749923EC" w14:textId="77777777" w:rsidR="00755922" w:rsidRPr="00755922" w:rsidRDefault="00755922" w:rsidP="00755922">
      <w:pPr>
        <w:rPr>
          <w:sz w:val="32"/>
          <w:szCs w:val="32"/>
        </w:rPr>
      </w:pPr>
    </w:p>
    <w:p w14:paraId="3203FDA3" w14:textId="77777777" w:rsidR="00755922" w:rsidRPr="00755922" w:rsidRDefault="00755922" w:rsidP="00755922">
      <w:pPr>
        <w:pStyle w:val="Title"/>
        <w:rPr>
          <w:rFonts w:ascii="Segoe UI" w:eastAsia="Times New Roman" w:hAnsi="Segoe UI" w:cs="Segoe UI"/>
          <w:color w:val="111111"/>
          <w:spacing w:val="0"/>
          <w:kern w:val="0"/>
          <w:sz w:val="32"/>
          <w:szCs w:val="32"/>
        </w:rPr>
      </w:pPr>
      <w:r w:rsidRPr="00755922">
        <w:rPr>
          <w:rFonts w:ascii="Segoe UI" w:eastAsia="Times New Roman" w:hAnsi="Segoe UI" w:cs="Segoe UI"/>
          <w:color w:val="111111"/>
          <w:spacing w:val="0"/>
          <w:kern w:val="0"/>
          <w:sz w:val="32"/>
          <w:szCs w:val="32"/>
        </w:rPr>
        <w:t>The project involves a detailed system design process, incorporating both structured and object-oriented methodologies to ensure a robust and scalable architecture. Key components include a responsive website design, secure payment processing, inventory management, and customer relationship management (CRM) features. The design phase also emphasizes creating an intuitive graphical user interface (GUI) to enhance user experience.</w:t>
      </w:r>
    </w:p>
    <w:p w14:paraId="5E261514" w14:textId="77777777" w:rsidR="00755922" w:rsidRPr="00755922" w:rsidRDefault="00755922" w:rsidP="00755922">
      <w:pPr>
        <w:pStyle w:val="Title"/>
        <w:rPr>
          <w:rFonts w:ascii="Segoe UI" w:eastAsia="Times New Roman" w:hAnsi="Segoe UI" w:cs="Segoe UI"/>
          <w:color w:val="111111"/>
          <w:spacing w:val="0"/>
          <w:kern w:val="0"/>
          <w:sz w:val="32"/>
          <w:szCs w:val="32"/>
        </w:rPr>
      </w:pPr>
    </w:p>
    <w:p w14:paraId="76038950" w14:textId="77777777" w:rsidR="00755922" w:rsidRPr="00755922" w:rsidRDefault="00755922" w:rsidP="00755922">
      <w:pPr>
        <w:pStyle w:val="Title"/>
        <w:rPr>
          <w:rFonts w:ascii="Segoe UI" w:eastAsia="Times New Roman" w:hAnsi="Segoe UI" w:cs="Segoe UI"/>
          <w:color w:val="111111"/>
          <w:spacing w:val="0"/>
          <w:kern w:val="0"/>
          <w:sz w:val="32"/>
          <w:szCs w:val="32"/>
        </w:rPr>
      </w:pPr>
      <w:r w:rsidRPr="00755922">
        <w:rPr>
          <w:rFonts w:ascii="Segoe UI" w:eastAsia="Times New Roman" w:hAnsi="Segoe UI" w:cs="Segoe UI"/>
          <w:color w:val="111111"/>
          <w:spacing w:val="0"/>
          <w:kern w:val="0"/>
          <w:sz w:val="32"/>
          <w:szCs w:val="32"/>
        </w:rPr>
        <w:t xml:space="preserve">Through the implementation of modern web technologies and best practices in security and user experience design, this project seeks to empower SMBs to compete effectively in the digital marketplace. The expected outcomes include a fully functional e-commerce platform, comprehensive documentation, and a plan for scalability and future enhancements. By providing an </w:t>
      </w:r>
      <w:r w:rsidRPr="00755922">
        <w:rPr>
          <w:rFonts w:ascii="Segoe UI" w:eastAsia="Times New Roman" w:hAnsi="Segoe UI" w:cs="Segoe UI"/>
          <w:color w:val="111111"/>
          <w:spacing w:val="0"/>
          <w:kern w:val="0"/>
          <w:sz w:val="32"/>
          <w:szCs w:val="32"/>
        </w:rPr>
        <w:lastRenderedPageBreak/>
        <w:t>affordable and adaptable solution, this project aims to bridge the gap between traditional retail and modern e-commerce, contributing to the growth and sustainability of SMBs in the digital economy.</w:t>
      </w:r>
    </w:p>
    <w:p w14:paraId="00B7B53B" w14:textId="77777777" w:rsidR="005470D8" w:rsidRDefault="000B1FF2" w:rsidP="00755922">
      <w:pPr>
        <w:spacing w:line="278" w:lineRule="auto"/>
        <w:jc w:val="left"/>
        <w:rPr>
          <w:b/>
          <w:bCs/>
          <w:sz w:val="44"/>
          <w:szCs w:val="44"/>
        </w:rPr>
      </w:pPr>
      <w:r w:rsidRPr="00755922">
        <w:rPr>
          <w:sz w:val="28"/>
          <w:szCs w:val="28"/>
        </w:rPr>
        <w:br w:type="page"/>
      </w:r>
      <w:bookmarkStart w:id="1" w:name="_Toc197463971"/>
      <w:r w:rsidR="00755922" w:rsidRPr="00755922">
        <w:rPr>
          <w:b/>
          <w:bCs/>
          <w:sz w:val="44"/>
          <w:szCs w:val="44"/>
        </w:rPr>
        <w:lastRenderedPageBreak/>
        <w:t xml:space="preserve">         </w:t>
      </w:r>
      <w:r w:rsidR="00755922">
        <w:rPr>
          <w:b/>
          <w:bCs/>
          <w:sz w:val="44"/>
          <w:szCs w:val="44"/>
        </w:rPr>
        <w:t xml:space="preserve">             </w:t>
      </w:r>
      <w:r w:rsidR="00755922" w:rsidRPr="00755922">
        <w:rPr>
          <w:b/>
          <w:bCs/>
          <w:sz w:val="44"/>
          <w:szCs w:val="44"/>
        </w:rPr>
        <w:t xml:space="preserve">  </w:t>
      </w:r>
      <w:r w:rsidR="005470D8" w:rsidRPr="00755922">
        <w:rPr>
          <w:b/>
          <w:bCs/>
          <w:sz w:val="44"/>
          <w:szCs w:val="44"/>
        </w:rPr>
        <w:t>Acknowledgments</w:t>
      </w:r>
      <w:bookmarkEnd w:id="1"/>
      <w:r w:rsidR="005470D8" w:rsidRPr="00755922">
        <w:rPr>
          <w:b/>
          <w:bCs/>
          <w:sz w:val="44"/>
          <w:szCs w:val="44"/>
        </w:rPr>
        <w:t xml:space="preserve">  </w:t>
      </w:r>
    </w:p>
    <w:p w14:paraId="22B052F4" w14:textId="77777777" w:rsidR="00755922" w:rsidRPr="00755922" w:rsidRDefault="00755922" w:rsidP="00755922">
      <w:pPr>
        <w:spacing w:line="278" w:lineRule="auto"/>
        <w:jc w:val="left"/>
        <w:rPr>
          <w:b/>
          <w:bCs/>
          <w:sz w:val="44"/>
          <w:szCs w:val="44"/>
        </w:rPr>
      </w:pPr>
    </w:p>
    <w:p w14:paraId="616B2F29" w14:textId="77777777" w:rsidR="00755922" w:rsidRPr="00CF66B7" w:rsidRDefault="00755922" w:rsidP="00755922">
      <w:pPr>
        <w:rPr>
          <w:sz w:val="32"/>
          <w:szCs w:val="32"/>
        </w:rPr>
      </w:pPr>
      <w:r w:rsidRPr="00CF66B7">
        <w:rPr>
          <w:sz w:val="32"/>
          <w:szCs w:val="32"/>
        </w:rPr>
        <w:t xml:space="preserve">We are deeply grateful to our esteemed supervisors, Dr. Amira Idris and Eng. Rehab Abu Al-Hassan, for their continuous support and guidance throughout the development of </w:t>
      </w:r>
      <w:proofErr w:type="spellStart"/>
      <w:r w:rsidRPr="00CF66B7">
        <w:rPr>
          <w:sz w:val="32"/>
          <w:szCs w:val="32"/>
        </w:rPr>
        <w:t>Trendmart</w:t>
      </w:r>
      <w:proofErr w:type="spellEnd"/>
      <w:r w:rsidRPr="00CF66B7">
        <w:rPr>
          <w:sz w:val="32"/>
          <w:szCs w:val="32"/>
        </w:rPr>
        <w:t xml:space="preserve">. Their expertise and dedication have been instrumental in shaping the trajectory of our project. </w:t>
      </w:r>
    </w:p>
    <w:p w14:paraId="67FD1909" w14:textId="77777777" w:rsidR="00755922" w:rsidRPr="00CF66B7" w:rsidRDefault="00755922" w:rsidP="00755922">
      <w:pPr>
        <w:rPr>
          <w:sz w:val="32"/>
          <w:szCs w:val="32"/>
        </w:rPr>
      </w:pPr>
      <w:r w:rsidRPr="00CF66B7">
        <w:rPr>
          <w:sz w:val="32"/>
          <w:szCs w:val="32"/>
        </w:rPr>
        <w:t xml:space="preserve">Dr. Amira Idris, our lead supervisor, has been an invaluable mentor. </w:t>
      </w:r>
    </w:p>
    <w:p w14:paraId="73B66E65" w14:textId="77777777" w:rsidR="00755922" w:rsidRPr="00CF66B7" w:rsidRDefault="00755922" w:rsidP="00755922">
      <w:pPr>
        <w:rPr>
          <w:sz w:val="32"/>
          <w:szCs w:val="32"/>
        </w:rPr>
      </w:pPr>
    </w:p>
    <w:p w14:paraId="38B609C2" w14:textId="77777777" w:rsidR="00755922" w:rsidRPr="00CF66B7" w:rsidRDefault="00755922" w:rsidP="00755922">
      <w:pPr>
        <w:rPr>
          <w:sz w:val="32"/>
          <w:szCs w:val="32"/>
        </w:rPr>
      </w:pPr>
      <w:r w:rsidRPr="00CF66B7">
        <w:rPr>
          <w:sz w:val="32"/>
          <w:szCs w:val="32"/>
        </w:rPr>
        <w:t xml:space="preserve">With her deep knowledge and understanding of our field, Dr. Amira Idris provided insightful perspectives, fostering an environment of continuous learning and growth. Their willingness to share experiences and provide constructive feedback has greatly enriched the quality of our work. </w:t>
      </w:r>
    </w:p>
    <w:p w14:paraId="3AA13510" w14:textId="77777777" w:rsidR="00755922" w:rsidRPr="00CF66B7" w:rsidRDefault="00755922" w:rsidP="00755922">
      <w:pPr>
        <w:rPr>
          <w:sz w:val="32"/>
          <w:szCs w:val="32"/>
        </w:rPr>
      </w:pPr>
    </w:p>
    <w:p w14:paraId="557D7BA1" w14:textId="77777777" w:rsidR="00755922" w:rsidRPr="00CF66B7" w:rsidRDefault="00755922" w:rsidP="00755922">
      <w:pPr>
        <w:rPr>
          <w:sz w:val="32"/>
          <w:szCs w:val="32"/>
        </w:rPr>
      </w:pPr>
      <w:r w:rsidRPr="00CF66B7">
        <w:rPr>
          <w:sz w:val="32"/>
          <w:szCs w:val="32"/>
        </w:rPr>
        <w:t xml:space="preserve">As everything has its own entry point, we are grateful to Eng. Rehab Abu Al-Hassan, our esteemed teaching assistant, who has served as a guiding light and initial point of contact throughout this project. </w:t>
      </w:r>
    </w:p>
    <w:p w14:paraId="49FCC101" w14:textId="77777777" w:rsidR="00755922" w:rsidRPr="00CF66B7" w:rsidRDefault="00755922" w:rsidP="00755922">
      <w:pPr>
        <w:rPr>
          <w:sz w:val="32"/>
          <w:szCs w:val="32"/>
        </w:rPr>
      </w:pPr>
    </w:p>
    <w:p w14:paraId="00852453" w14:textId="77777777" w:rsidR="00755922" w:rsidRPr="00CF66B7" w:rsidRDefault="00755922" w:rsidP="00755922">
      <w:pPr>
        <w:rPr>
          <w:sz w:val="32"/>
          <w:szCs w:val="32"/>
        </w:rPr>
      </w:pPr>
      <w:r w:rsidRPr="00CF66B7">
        <w:rPr>
          <w:sz w:val="32"/>
          <w:szCs w:val="32"/>
        </w:rPr>
        <w:lastRenderedPageBreak/>
        <w:t xml:space="preserve">Thank you for being an exceptional mentor and guiding us with patience and expertise. We are truly grateful for the privilege </w:t>
      </w:r>
      <w:proofErr w:type="gramStart"/>
      <w:r w:rsidRPr="00CF66B7">
        <w:rPr>
          <w:sz w:val="32"/>
          <w:szCs w:val="32"/>
        </w:rPr>
        <w:t>of  Working</w:t>
      </w:r>
      <w:proofErr w:type="gramEnd"/>
      <w:r w:rsidRPr="00CF66B7">
        <w:rPr>
          <w:sz w:val="32"/>
          <w:szCs w:val="32"/>
        </w:rPr>
        <w:t xml:space="preserve"> under your supervision. </w:t>
      </w:r>
    </w:p>
    <w:p w14:paraId="0ECF3948" w14:textId="77777777" w:rsidR="00755922" w:rsidRPr="00CF66B7" w:rsidRDefault="00755922" w:rsidP="00755922">
      <w:pPr>
        <w:rPr>
          <w:sz w:val="32"/>
          <w:szCs w:val="32"/>
        </w:rPr>
      </w:pPr>
    </w:p>
    <w:p w14:paraId="3ED52A51" w14:textId="77777777" w:rsidR="00755922" w:rsidRDefault="00755922" w:rsidP="00755922"/>
    <w:p w14:paraId="12C53C62" w14:textId="77777777" w:rsidR="00755922" w:rsidRDefault="00755922" w:rsidP="00755922">
      <w:pPr>
        <w:rPr>
          <w:rFonts w:ascii="Verdana" w:hAnsi="Verdana" w:cs="Arial"/>
          <w:color w:val="555555"/>
        </w:rPr>
      </w:pPr>
    </w:p>
    <w:p w14:paraId="33AA3A64" w14:textId="77777777" w:rsidR="000B1FF2" w:rsidRDefault="000B1FF2">
      <w:pPr>
        <w:spacing w:line="278" w:lineRule="auto"/>
        <w:jc w:val="left"/>
      </w:pPr>
      <w:r>
        <w:br w:type="page"/>
      </w:r>
    </w:p>
    <w:p w14:paraId="248EF069" w14:textId="77777777" w:rsidR="000B1FF2" w:rsidRDefault="000B1FF2" w:rsidP="005470D8"/>
    <w:sdt>
      <w:sdtPr>
        <w:rPr>
          <w:rFonts w:eastAsiaTheme="minorHAnsi" w:cstheme="minorBidi"/>
          <w:color w:val="auto"/>
          <w:kern w:val="2"/>
          <w:sz w:val="24"/>
          <w:szCs w:val="24"/>
          <w14:ligatures w14:val="standardContextual"/>
        </w:rPr>
        <w:id w:val="-1486927256"/>
        <w:docPartObj>
          <w:docPartGallery w:val="Table of Contents"/>
          <w:docPartUnique/>
        </w:docPartObj>
      </w:sdtPr>
      <w:sdtEndPr>
        <w:rPr>
          <w:b/>
          <w:bCs/>
          <w:noProof/>
        </w:rPr>
      </w:sdtEndPr>
      <w:sdtContent>
        <w:p w14:paraId="1AA9BD12" w14:textId="77777777" w:rsidR="005C27ED" w:rsidRDefault="005C27ED">
          <w:pPr>
            <w:pStyle w:val="TOCHeading"/>
          </w:pPr>
          <w:r>
            <w:t>Contents</w:t>
          </w:r>
        </w:p>
        <w:p w14:paraId="7CC7159B" w14:textId="77777777" w:rsidR="00F3301B" w:rsidRDefault="005C27E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97463970" w:history="1">
            <w:r w:rsidR="00F3301B" w:rsidRPr="00CF48EC">
              <w:rPr>
                <w:rStyle w:val="Hyperlink"/>
                <w:noProof/>
              </w:rPr>
              <w:t>Abstract</w:t>
            </w:r>
            <w:r w:rsidR="00F3301B">
              <w:rPr>
                <w:noProof/>
                <w:webHidden/>
              </w:rPr>
              <w:tab/>
            </w:r>
            <w:r w:rsidR="00F3301B">
              <w:rPr>
                <w:noProof/>
                <w:webHidden/>
              </w:rPr>
              <w:fldChar w:fldCharType="begin"/>
            </w:r>
            <w:r w:rsidR="00F3301B">
              <w:rPr>
                <w:noProof/>
                <w:webHidden/>
              </w:rPr>
              <w:instrText xml:space="preserve"> PAGEREF _Toc197463970 \h </w:instrText>
            </w:r>
            <w:r w:rsidR="00F3301B">
              <w:rPr>
                <w:noProof/>
                <w:webHidden/>
              </w:rPr>
            </w:r>
            <w:r w:rsidR="00F3301B">
              <w:rPr>
                <w:noProof/>
                <w:webHidden/>
              </w:rPr>
              <w:fldChar w:fldCharType="separate"/>
            </w:r>
            <w:r w:rsidR="00755922">
              <w:rPr>
                <w:noProof/>
                <w:webHidden/>
              </w:rPr>
              <w:t>2</w:t>
            </w:r>
            <w:r w:rsidR="00F3301B">
              <w:rPr>
                <w:noProof/>
                <w:webHidden/>
              </w:rPr>
              <w:fldChar w:fldCharType="end"/>
            </w:r>
          </w:hyperlink>
        </w:p>
        <w:p w14:paraId="7C94D2BE" w14:textId="77777777" w:rsidR="00F3301B" w:rsidRDefault="00F3301B">
          <w:pPr>
            <w:pStyle w:val="TOC1"/>
            <w:tabs>
              <w:tab w:val="right" w:leader="dot" w:pos="9350"/>
            </w:tabs>
            <w:rPr>
              <w:rFonts w:asciiTheme="minorHAnsi" w:eastAsiaTheme="minorEastAsia" w:hAnsiTheme="minorHAnsi"/>
              <w:noProof/>
            </w:rPr>
          </w:pPr>
          <w:hyperlink w:anchor="_Toc197463971" w:history="1">
            <w:r w:rsidRPr="00CF48EC">
              <w:rPr>
                <w:rStyle w:val="Hyperlink"/>
                <w:noProof/>
              </w:rPr>
              <w:t>Acknowledgments</w:t>
            </w:r>
            <w:r>
              <w:rPr>
                <w:noProof/>
                <w:webHidden/>
              </w:rPr>
              <w:tab/>
            </w:r>
            <w:r>
              <w:rPr>
                <w:noProof/>
                <w:webHidden/>
              </w:rPr>
              <w:fldChar w:fldCharType="begin"/>
            </w:r>
            <w:r>
              <w:rPr>
                <w:noProof/>
                <w:webHidden/>
              </w:rPr>
              <w:instrText xml:space="preserve"> PAGEREF _Toc197463971 \h </w:instrText>
            </w:r>
            <w:r>
              <w:rPr>
                <w:noProof/>
                <w:webHidden/>
              </w:rPr>
            </w:r>
            <w:r>
              <w:rPr>
                <w:noProof/>
                <w:webHidden/>
              </w:rPr>
              <w:fldChar w:fldCharType="separate"/>
            </w:r>
            <w:r w:rsidR="00755922">
              <w:rPr>
                <w:noProof/>
                <w:webHidden/>
              </w:rPr>
              <w:t>3</w:t>
            </w:r>
            <w:r>
              <w:rPr>
                <w:noProof/>
                <w:webHidden/>
              </w:rPr>
              <w:fldChar w:fldCharType="end"/>
            </w:r>
          </w:hyperlink>
        </w:p>
        <w:p w14:paraId="7465B18A" w14:textId="77777777" w:rsidR="00F3301B" w:rsidRDefault="00F3301B">
          <w:pPr>
            <w:pStyle w:val="TOC1"/>
            <w:tabs>
              <w:tab w:val="right" w:leader="dot" w:pos="9350"/>
            </w:tabs>
            <w:rPr>
              <w:rFonts w:asciiTheme="minorHAnsi" w:eastAsiaTheme="minorEastAsia" w:hAnsiTheme="minorHAnsi"/>
              <w:noProof/>
            </w:rPr>
          </w:pPr>
          <w:hyperlink w:anchor="_Toc197463972" w:history="1">
            <w:r w:rsidRPr="00CF48EC">
              <w:rPr>
                <w:rStyle w:val="Hyperlink"/>
                <w:noProof/>
              </w:rPr>
              <w:t>Introduction</w:t>
            </w:r>
            <w:r>
              <w:rPr>
                <w:noProof/>
                <w:webHidden/>
              </w:rPr>
              <w:tab/>
            </w:r>
            <w:r>
              <w:rPr>
                <w:noProof/>
                <w:webHidden/>
              </w:rPr>
              <w:fldChar w:fldCharType="begin"/>
            </w:r>
            <w:r>
              <w:rPr>
                <w:noProof/>
                <w:webHidden/>
              </w:rPr>
              <w:instrText xml:space="preserve"> PAGEREF _Toc197463972 \h </w:instrText>
            </w:r>
            <w:r>
              <w:rPr>
                <w:noProof/>
                <w:webHidden/>
              </w:rPr>
            </w:r>
            <w:r>
              <w:rPr>
                <w:noProof/>
                <w:webHidden/>
              </w:rPr>
              <w:fldChar w:fldCharType="separate"/>
            </w:r>
            <w:r w:rsidR="00755922">
              <w:rPr>
                <w:noProof/>
                <w:webHidden/>
              </w:rPr>
              <w:t>5</w:t>
            </w:r>
            <w:r>
              <w:rPr>
                <w:noProof/>
                <w:webHidden/>
              </w:rPr>
              <w:fldChar w:fldCharType="end"/>
            </w:r>
          </w:hyperlink>
        </w:p>
        <w:p w14:paraId="7C58F856" w14:textId="77777777" w:rsidR="00F3301B" w:rsidRDefault="00F3301B">
          <w:pPr>
            <w:pStyle w:val="TOC1"/>
            <w:tabs>
              <w:tab w:val="right" w:leader="dot" w:pos="9350"/>
            </w:tabs>
            <w:rPr>
              <w:rFonts w:asciiTheme="minorHAnsi" w:eastAsiaTheme="minorEastAsia" w:hAnsiTheme="minorHAnsi"/>
              <w:noProof/>
            </w:rPr>
          </w:pPr>
          <w:hyperlink w:anchor="_Toc197463973" w:history="1">
            <w:r w:rsidRPr="00CF48EC">
              <w:rPr>
                <w:rStyle w:val="Hyperlink"/>
                <w:noProof/>
              </w:rPr>
              <w:t>Literature Review / Related Work</w:t>
            </w:r>
            <w:r>
              <w:rPr>
                <w:noProof/>
                <w:webHidden/>
              </w:rPr>
              <w:tab/>
            </w:r>
            <w:r>
              <w:rPr>
                <w:noProof/>
                <w:webHidden/>
              </w:rPr>
              <w:fldChar w:fldCharType="begin"/>
            </w:r>
            <w:r>
              <w:rPr>
                <w:noProof/>
                <w:webHidden/>
              </w:rPr>
              <w:instrText xml:space="preserve"> PAGEREF _Toc197463973 \h </w:instrText>
            </w:r>
            <w:r>
              <w:rPr>
                <w:noProof/>
                <w:webHidden/>
              </w:rPr>
            </w:r>
            <w:r>
              <w:rPr>
                <w:noProof/>
                <w:webHidden/>
              </w:rPr>
              <w:fldChar w:fldCharType="separate"/>
            </w:r>
            <w:r w:rsidR="00755922">
              <w:rPr>
                <w:noProof/>
                <w:webHidden/>
              </w:rPr>
              <w:t>6</w:t>
            </w:r>
            <w:r>
              <w:rPr>
                <w:noProof/>
                <w:webHidden/>
              </w:rPr>
              <w:fldChar w:fldCharType="end"/>
            </w:r>
          </w:hyperlink>
        </w:p>
        <w:p w14:paraId="7C3BE929" w14:textId="77777777" w:rsidR="00F3301B" w:rsidRDefault="00F3301B">
          <w:pPr>
            <w:pStyle w:val="TOC1"/>
            <w:tabs>
              <w:tab w:val="right" w:leader="dot" w:pos="9350"/>
            </w:tabs>
            <w:rPr>
              <w:rFonts w:asciiTheme="minorHAnsi" w:eastAsiaTheme="minorEastAsia" w:hAnsiTheme="minorHAnsi"/>
              <w:noProof/>
            </w:rPr>
          </w:pPr>
          <w:hyperlink w:anchor="_Toc197463974" w:history="1">
            <w:r w:rsidRPr="00CF48EC">
              <w:rPr>
                <w:rStyle w:val="Hyperlink"/>
                <w:noProof/>
              </w:rPr>
              <w:t>Proposed system</w:t>
            </w:r>
            <w:r>
              <w:rPr>
                <w:noProof/>
                <w:webHidden/>
              </w:rPr>
              <w:tab/>
            </w:r>
            <w:r>
              <w:rPr>
                <w:noProof/>
                <w:webHidden/>
              </w:rPr>
              <w:fldChar w:fldCharType="begin"/>
            </w:r>
            <w:r>
              <w:rPr>
                <w:noProof/>
                <w:webHidden/>
              </w:rPr>
              <w:instrText xml:space="preserve"> PAGEREF _Toc197463974 \h </w:instrText>
            </w:r>
            <w:r>
              <w:rPr>
                <w:noProof/>
                <w:webHidden/>
              </w:rPr>
            </w:r>
            <w:r>
              <w:rPr>
                <w:noProof/>
                <w:webHidden/>
              </w:rPr>
              <w:fldChar w:fldCharType="separate"/>
            </w:r>
            <w:r w:rsidR="00755922">
              <w:rPr>
                <w:noProof/>
                <w:webHidden/>
              </w:rPr>
              <w:t>6</w:t>
            </w:r>
            <w:r>
              <w:rPr>
                <w:noProof/>
                <w:webHidden/>
              </w:rPr>
              <w:fldChar w:fldCharType="end"/>
            </w:r>
          </w:hyperlink>
        </w:p>
        <w:p w14:paraId="216CB5B8" w14:textId="77777777" w:rsidR="00F3301B" w:rsidRDefault="00F3301B">
          <w:pPr>
            <w:pStyle w:val="TOC1"/>
            <w:tabs>
              <w:tab w:val="right" w:leader="dot" w:pos="9350"/>
            </w:tabs>
            <w:rPr>
              <w:rFonts w:asciiTheme="minorHAnsi" w:eastAsiaTheme="minorEastAsia" w:hAnsiTheme="minorHAnsi"/>
              <w:noProof/>
            </w:rPr>
          </w:pPr>
          <w:hyperlink w:anchor="_Toc197463975" w:history="1">
            <w:r w:rsidRPr="00CF48EC">
              <w:rPr>
                <w:rStyle w:val="Hyperlink"/>
                <w:noProof/>
              </w:rPr>
              <w:t>Implementation</w:t>
            </w:r>
            <w:r>
              <w:rPr>
                <w:noProof/>
                <w:webHidden/>
              </w:rPr>
              <w:tab/>
            </w:r>
            <w:r>
              <w:rPr>
                <w:noProof/>
                <w:webHidden/>
              </w:rPr>
              <w:fldChar w:fldCharType="begin"/>
            </w:r>
            <w:r>
              <w:rPr>
                <w:noProof/>
                <w:webHidden/>
              </w:rPr>
              <w:instrText xml:space="preserve"> PAGEREF _Toc197463975 \h </w:instrText>
            </w:r>
            <w:r>
              <w:rPr>
                <w:noProof/>
                <w:webHidden/>
              </w:rPr>
            </w:r>
            <w:r>
              <w:rPr>
                <w:noProof/>
                <w:webHidden/>
              </w:rPr>
              <w:fldChar w:fldCharType="separate"/>
            </w:r>
            <w:r w:rsidR="00755922">
              <w:rPr>
                <w:noProof/>
                <w:webHidden/>
              </w:rPr>
              <w:t>6</w:t>
            </w:r>
            <w:r>
              <w:rPr>
                <w:noProof/>
                <w:webHidden/>
              </w:rPr>
              <w:fldChar w:fldCharType="end"/>
            </w:r>
          </w:hyperlink>
        </w:p>
        <w:p w14:paraId="62841601" w14:textId="77777777" w:rsidR="00F3301B" w:rsidRDefault="00F3301B">
          <w:pPr>
            <w:pStyle w:val="TOC1"/>
            <w:tabs>
              <w:tab w:val="right" w:leader="dot" w:pos="9350"/>
            </w:tabs>
            <w:rPr>
              <w:rFonts w:asciiTheme="minorHAnsi" w:eastAsiaTheme="minorEastAsia" w:hAnsiTheme="minorHAnsi"/>
              <w:noProof/>
            </w:rPr>
          </w:pPr>
          <w:hyperlink w:anchor="_Toc197463976" w:history="1">
            <w:r w:rsidRPr="00CF48EC">
              <w:rPr>
                <w:rStyle w:val="Hyperlink"/>
                <w:noProof/>
              </w:rPr>
              <w:t>Testing &amp; Evaluation</w:t>
            </w:r>
            <w:r>
              <w:rPr>
                <w:noProof/>
                <w:webHidden/>
              </w:rPr>
              <w:tab/>
            </w:r>
            <w:r>
              <w:rPr>
                <w:noProof/>
                <w:webHidden/>
              </w:rPr>
              <w:fldChar w:fldCharType="begin"/>
            </w:r>
            <w:r>
              <w:rPr>
                <w:noProof/>
                <w:webHidden/>
              </w:rPr>
              <w:instrText xml:space="preserve"> PAGEREF _Toc197463976 \h </w:instrText>
            </w:r>
            <w:r>
              <w:rPr>
                <w:noProof/>
                <w:webHidden/>
              </w:rPr>
            </w:r>
            <w:r>
              <w:rPr>
                <w:noProof/>
                <w:webHidden/>
              </w:rPr>
              <w:fldChar w:fldCharType="separate"/>
            </w:r>
            <w:r w:rsidR="00755922">
              <w:rPr>
                <w:noProof/>
                <w:webHidden/>
              </w:rPr>
              <w:t>6</w:t>
            </w:r>
            <w:r>
              <w:rPr>
                <w:noProof/>
                <w:webHidden/>
              </w:rPr>
              <w:fldChar w:fldCharType="end"/>
            </w:r>
          </w:hyperlink>
        </w:p>
        <w:p w14:paraId="004D0D1E" w14:textId="77777777" w:rsidR="00F3301B" w:rsidRDefault="00F3301B">
          <w:pPr>
            <w:pStyle w:val="TOC1"/>
            <w:tabs>
              <w:tab w:val="right" w:leader="dot" w:pos="9350"/>
            </w:tabs>
            <w:rPr>
              <w:rFonts w:asciiTheme="minorHAnsi" w:eastAsiaTheme="minorEastAsia" w:hAnsiTheme="minorHAnsi"/>
              <w:noProof/>
            </w:rPr>
          </w:pPr>
          <w:hyperlink w:anchor="_Toc197463977" w:history="1">
            <w:r w:rsidRPr="00CF48EC">
              <w:rPr>
                <w:rStyle w:val="Hyperlink"/>
                <w:noProof/>
              </w:rPr>
              <w:t>Results &amp; Discussion</w:t>
            </w:r>
            <w:r>
              <w:rPr>
                <w:noProof/>
                <w:webHidden/>
              </w:rPr>
              <w:tab/>
            </w:r>
            <w:r>
              <w:rPr>
                <w:noProof/>
                <w:webHidden/>
              </w:rPr>
              <w:fldChar w:fldCharType="begin"/>
            </w:r>
            <w:r>
              <w:rPr>
                <w:noProof/>
                <w:webHidden/>
              </w:rPr>
              <w:instrText xml:space="preserve"> PAGEREF _Toc197463977 \h </w:instrText>
            </w:r>
            <w:r>
              <w:rPr>
                <w:noProof/>
                <w:webHidden/>
              </w:rPr>
            </w:r>
            <w:r>
              <w:rPr>
                <w:noProof/>
                <w:webHidden/>
              </w:rPr>
              <w:fldChar w:fldCharType="separate"/>
            </w:r>
            <w:r w:rsidR="00755922">
              <w:rPr>
                <w:noProof/>
                <w:webHidden/>
              </w:rPr>
              <w:t>6</w:t>
            </w:r>
            <w:r>
              <w:rPr>
                <w:noProof/>
                <w:webHidden/>
              </w:rPr>
              <w:fldChar w:fldCharType="end"/>
            </w:r>
          </w:hyperlink>
        </w:p>
        <w:p w14:paraId="26FCE8D4" w14:textId="77777777" w:rsidR="00F3301B" w:rsidRDefault="00F3301B">
          <w:pPr>
            <w:pStyle w:val="TOC1"/>
            <w:tabs>
              <w:tab w:val="right" w:leader="dot" w:pos="9350"/>
            </w:tabs>
            <w:rPr>
              <w:rFonts w:asciiTheme="minorHAnsi" w:eastAsiaTheme="minorEastAsia" w:hAnsiTheme="minorHAnsi"/>
              <w:noProof/>
            </w:rPr>
          </w:pPr>
          <w:hyperlink w:anchor="_Toc197463978" w:history="1">
            <w:r w:rsidRPr="00CF48EC">
              <w:rPr>
                <w:rStyle w:val="Hyperlink"/>
                <w:noProof/>
              </w:rPr>
              <w:t>Conclusion &amp; Future Work</w:t>
            </w:r>
            <w:r>
              <w:rPr>
                <w:noProof/>
                <w:webHidden/>
              </w:rPr>
              <w:tab/>
            </w:r>
            <w:r>
              <w:rPr>
                <w:noProof/>
                <w:webHidden/>
              </w:rPr>
              <w:fldChar w:fldCharType="begin"/>
            </w:r>
            <w:r>
              <w:rPr>
                <w:noProof/>
                <w:webHidden/>
              </w:rPr>
              <w:instrText xml:space="preserve"> PAGEREF _Toc197463978 \h </w:instrText>
            </w:r>
            <w:r>
              <w:rPr>
                <w:noProof/>
                <w:webHidden/>
              </w:rPr>
            </w:r>
            <w:r>
              <w:rPr>
                <w:noProof/>
                <w:webHidden/>
              </w:rPr>
              <w:fldChar w:fldCharType="separate"/>
            </w:r>
            <w:r w:rsidR="00755922">
              <w:rPr>
                <w:noProof/>
                <w:webHidden/>
              </w:rPr>
              <w:t>6</w:t>
            </w:r>
            <w:r>
              <w:rPr>
                <w:noProof/>
                <w:webHidden/>
              </w:rPr>
              <w:fldChar w:fldCharType="end"/>
            </w:r>
          </w:hyperlink>
        </w:p>
        <w:p w14:paraId="4F7CD7F2" w14:textId="77777777" w:rsidR="00F3301B" w:rsidRDefault="00F3301B">
          <w:pPr>
            <w:pStyle w:val="TOC1"/>
            <w:tabs>
              <w:tab w:val="right" w:leader="dot" w:pos="9350"/>
            </w:tabs>
            <w:rPr>
              <w:rFonts w:asciiTheme="minorHAnsi" w:eastAsiaTheme="minorEastAsia" w:hAnsiTheme="minorHAnsi"/>
              <w:noProof/>
            </w:rPr>
          </w:pPr>
          <w:hyperlink w:anchor="_Toc197463979" w:history="1">
            <w:r w:rsidRPr="00CF48EC">
              <w:rPr>
                <w:rStyle w:val="Hyperlink"/>
                <w:noProof/>
              </w:rPr>
              <w:t>References</w:t>
            </w:r>
            <w:r>
              <w:rPr>
                <w:noProof/>
                <w:webHidden/>
              </w:rPr>
              <w:tab/>
            </w:r>
            <w:r>
              <w:rPr>
                <w:noProof/>
                <w:webHidden/>
              </w:rPr>
              <w:fldChar w:fldCharType="begin"/>
            </w:r>
            <w:r>
              <w:rPr>
                <w:noProof/>
                <w:webHidden/>
              </w:rPr>
              <w:instrText xml:space="preserve"> PAGEREF _Toc197463979 \h </w:instrText>
            </w:r>
            <w:r>
              <w:rPr>
                <w:noProof/>
                <w:webHidden/>
              </w:rPr>
            </w:r>
            <w:r>
              <w:rPr>
                <w:noProof/>
                <w:webHidden/>
              </w:rPr>
              <w:fldChar w:fldCharType="separate"/>
            </w:r>
            <w:r w:rsidR="00755922">
              <w:rPr>
                <w:noProof/>
                <w:webHidden/>
              </w:rPr>
              <w:t>6</w:t>
            </w:r>
            <w:r>
              <w:rPr>
                <w:noProof/>
                <w:webHidden/>
              </w:rPr>
              <w:fldChar w:fldCharType="end"/>
            </w:r>
          </w:hyperlink>
        </w:p>
        <w:p w14:paraId="0375395B" w14:textId="77777777" w:rsidR="00F3301B" w:rsidRDefault="00F3301B">
          <w:pPr>
            <w:pStyle w:val="TOC1"/>
            <w:tabs>
              <w:tab w:val="right" w:leader="dot" w:pos="9350"/>
            </w:tabs>
            <w:rPr>
              <w:rFonts w:asciiTheme="minorHAnsi" w:eastAsiaTheme="minorEastAsia" w:hAnsiTheme="minorHAnsi"/>
              <w:noProof/>
            </w:rPr>
          </w:pPr>
          <w:hyperlink w:anchor="_Toc197463980" w:history="1">
            <w:r w:rsidRPr="00CF48EC">
              <w:rPr>
                <w:rStyle w:val="Hyperlink"/>
                <w:noProof/>
              </w:rPr>
              <w:t>Appendices (Optional)</w:t>
            </w:r>
            <w:r>
              <w:rPr>
                <w:noProof/>
                <w:webHidden/>
              </w:rPr>
              <w:tab/>
            </w:r>
            <w:r>
              <w:rPr>
                <w:noProof/>
                <w:webHidden/>
              </w:rPr>
              <w:fldChar w:fldCharType="begin"/>
            </w:r>
            <w:r>
              <w:rPr>
                <w:noProof/>
                <w:webHidden/>
              </w:rPr>
              <w:instrText xml:space="preserve"> PAGEREF _Toc197463980 \h </w:instrText>
            </w:r>
            <w:r>
              <w:rPr>
                <w:noProof/>
                <w:webHidden/>
              </w:rPr>
            </w:r>
            <w:r>
              <w:rPr>
                <w:noProof/>
                <w:webHidden/>
              </w:rPr>
              <w:fldChar w:fldCharType="separate"/>
            </w:r>
            <w:r w:rsidR="00755922">
              <w:rPr>
                <w:noProof/>
                <w:webHidden/>
              </w:rPr>
              <w:t>6</w:t>
            </w:r>
            <w:r>
              <w:rPr>
                <w:noProof/>
                <w:webHidden/>
              </w:rPr>
              <w:fldChar w:fldCharType="end"/>
            </w:r>
          </w:hyperlink>
        </w:p>
        <w:p w14:paraId="432614C0" w14:textId="77777777" w:rsidR="005C27ED" w:rsidRDefault="005C27ED">
          <w:r>
            <w:rPr>
              <w:b/>
              <w:bCs/>
              <w:noProof/>
            </w:rPr>
            <w:fldChar w:fldCharType="end"/>
          </w:r>
        </w:p>
      </w:sdtContent>
    </w:sdt>
    <w:p w14:paraId="26F6E889" w14:textId="77777777" w:rsidR="005C27ED" w:rsidRDefault="005C27ED">
      <w:pPr>
        <w:spacing w:line="278" w:lineRule="auto"/>
        <w:jc w:val="left"/>
        <w:sectPr w:rsidR="005C27ED" w:rsidSect="000B1FF2">
          <w:headerReference w:type="default" r:id="rId8"/>
          <w:footerReference w:type="default" r:id="rId9"/>
          <w:pgSz w:w="12240" w:h="15840"/>
          <w:pgMar w:top="1440" w:right="1440" w:bottom="1134" w:left="1440" w:header="720" w:footer="720" w:gutter="0"/>
          <w:cols w:space="720"/>
          <w:docGrid w:linePitch="360"/>
        </w:sectPr>
      </w:pPr>
    </w:p>
    <w:p w14:paraId="6943A0FD" w14:textId="77777777" w:rsidR="00B62351" w:rsidRDefault="00B62351" w:rsidP="005C27ED">
      <w:pPr>
        <w:spacing w:line="278" w:lineRule="auto"/>
        <w:jc w:val="left"/>
      </w:pPr>
    </w:p>
    <w:p w14:paraId="62840637" w14:textId="77777777" w:rsidR="00B62351" w:rsidRDefault="00B62351" w:rsidP="00B62351">
      <w:pPr>
        <w:pStyle w:val="Title"/>
        <w:jc w:val="center"/>
      </w:pPr>
    </w:p>
    <w:p w14:paraId="7DEF52EE" w14:textId="77777777" w:rsidR="00B62351" w:rsidRDefault="00B62351" w:rsidP="00B62351">
      <w:pPr>
        <w:pStyle w:val="Title"/>
        <w:jc w:val="center"/>
      </w:pPr>
    </w:p>
    <w:p w14:paraId="614D6454" w14:textId="77777777" w:rsidR="00B62351" w:rsidRDefault="00B62351" w:rsidP="00B62351">
      <w:pPr>
        <w:pStyle w:val="Title"/>
        <w:jc w:val="center"/>
      </w:pPr>
    </w:p>
    <w:p w14:paraId="710ECBB2" w14:textId="77777777" w:rsidR="00B62351" w:rsidRPr="00520B41" w:rsidRDefault="00B62351" w:rsidP="00520B41">
      <w:pPr>
        <w:pStyle w:val="Chaptertitle1"/>
      </w:pPr>
      <w:r w:rsidRPr="00520B41">
        <w:t>Chapter 1</w:t>
      </w:r>
    </w:p>
    <w:p w14:paraId="5FA95C0E" w14:textId="77777777" w:rsidR="00B62351" w:rsidRPr="00520B41" w:rsidRDefault="00B62351" w:rsidP="00520B41">
      <w:pPr>
        <w:pStyle w:val="Chaptertitle"/>
      </w:pPr>
      <w:bookmarkStart w:id="2" w:name="_Toc197463972"/>
      <w:r w:rsidRPr="00520B41">
        <w:t>Introduction</w:t>
      </w:r>
      <w:bookmarkEnd w:id="2"/>
    </w:p>
    <w:p w14:paraId="7F3D709B" w14:textId="77777777" w:rsidR="004C58C7" w:rsidRDefault="004C58C7">
      <w:pPr>
        <w:spacing w:line="278" w:lineRule="auto"/>
        <w:jc w:val="left"/>
        <w:rPr>
          <w:rtl/>
        </w:rPr>
      </w:pPr>
    </w:p>
    <w:p w14:paraId="7315DD3F" w14:textId="77777777" w:rsidR="004C58C7" w:rsidRDefault="004C58C7">
      <w:pPr>
        <w:spacing w:line="278" w:lineRule="auto"/>
        <w:jc w:val="left"/>
        <w:rPr>
          <w:rtl/>
        </w:rPr>
      </w:pPr>
    </w:p>
    <w:p w14:paraId="28D5AC4E" w14:textId="77777777" w:rsidR="004C58C7" w:rsidRDefault="004C58C7">
      <w:pPr>
        <w:spacing w:line="278" w:lineRule="auto"/>
        <w:jc w:val="left"/>
        <w:rPr>
          <w:rtl/>
        </w:rPr>
      </w:pPr>
    </w:p>
    <w:p w14:paraId="283FEDE6" w14:textId="77777777" w:rsidR="004C58C7" w:rsidRDefault="004C58C7">
      <w:pPr>
        <w:spacing w:line="278" w:lineRule="auto"/>
        <w:jc w:val="left"/>
        <w:rPr>
          <w:rtl/>
        </w:rPr>
      </w:pPr>
    </w:p>
    <w:p w14:paraId="379667EC" w14:textId="77777777" w:rsidR="004C58C7" w:rsidRDefault="004C58C7">
      <w:pPr>
        <w:spacing w:line="278" w:lineRule="auto"/>
        <w:jc w:val="left"/>
        <w:rPr>
          <w:rtl/>
        </w:rPr>
      </w:pPr>
    </w:p>
    <w:p w14:paraId="201D9AA2" w14:textId="77777777" w:rsidR="004C58C7" w:rsidRDefault="004C58C7">
      <w:pPr>
        <w:spacing w:line="278" w:lineRule="auto"/>
        <w:jc w:val="left"/>
        <w:rPr>
          <w:rtl/>
        </w:rPr>
      </w:pPr>
    </w:p>
    <w:p w14:paraId="2AC200C9" w14:textId="77777777" w:rsidR="004C58C7" w:rsidRDefault="004C58C7">
      <w:pPr>
        <w:spacing w:line="278" w:lineRule="auto"/>
        <w:jc w:val="left"/>
        <w:rPr>
          <w:rtl/>
        </w:rPr>
      </w:pPr>
    </w:p>
    <w:p w14:paraId="6FA4E0E1" w14:textId="77777777" w:rsidR="004C58C7" w:rsidRDefault="004C58C7">
      <w:pPr>
        <w:spacing w:line="278" w:lineRule="auto"/>
        <w:jc w:val="left"/>
        <w:rPr>
          <w:rtl/>
        </w:rPr>
      </w:pPr>
    </w:p>
    <w:p w14:paraId="23540AFB" w14:textId="77777777" w:rsidR="004C58C7" w:rsidRDefault="004C58C7">
      <w:pPr>
        <w:spacing w:line="278" w:lineRule="auto"/>
        <w:jc w:val="left"/>
        <w:rPr>
          <w:rtl/>
        </w:rPr>
      </w:pPr>
    </w:p>
    <w:p w14:paraId="6A3600BE" w14:textId="77777777" w:rsidR="004C58C7" w:rsidRDefault="004C58C7">
      <w:pPr>
        <w:spacing w:line="278" w:lineRule="auto"/>
        <w:jc w:val="left"/>
        <w:rPr>
          <w:rtl/>
        </w:rPr>
      </w:pPr>
    </w:p>
    <w:p w14:paraId="34C776C1" w14:textId="77777777" w:rsidR="004C58C7" w:rsidRDefault="004C58C7">
      <w:pPr>
        <w:spacing w:line="278" w:lineRule="auto"/>
        <w:jc w:val="left"/>
        <w:rPr>
          <w:rtl/>
        </w:rPr>
      </w:pPr>
    </w:p>
    <w:p w14:paraId="63239C02" w14:textId="77777777" w:rsidR="004C58C7" w:rsidRDefault="004C58C7">
      <w:pPr>
        <w:spacing w:line="278" w:lineRule="auto"/>
        <w:jc w:val="left"/>
        <w:rPr>
          <w:rtl/>
        </w:rPr>
      </w:pPr>
    </w:p>
    <w:p w14:paraId="6824E705" w14:textId="77777777" w:rsidR="004C58C7" w:rsidRDefault="004C58C7">
      <w:pPr>
        <w:spacing w:line="278" w:lineRule="auto"/>
        <w:jc w:val="left"/>
        <w:rPr>
          <w:rtl/>
        </w:rPr>
      </w:pPr>
    </w:p>
    <w:p w14:paraId="6ABF930A" w14:textId="77777777" w:rsidR="004C58C7" w:rsidRDefault="004C58C7">
      <w:pPr>
        <w:spacing w:line="278" w:lineRule="auto"/>
        <w:jc w:val="left"/>
        <w:rPr>
          <w:rtl/>
        </w:rPr>
      </w:pPr>
    </w:p>
    <w:p w14:paraId="5278D9DF" w14:textId="77777777" w:rsidR="004C58C7" w:rsidRDefault="004C58C7">
      <w:pPr>
        <w:spacing w:line="278" w:lineRule="auto"/>
        <w:jc w:val="left"/>
        <w:rPr>
          <w:rtl/>
        </w:rPr>
      </w:pPr>
    </w:p>
    <w:p w14:paraId="014B27CB" w14:textId="77777777" w:rsidR="004C58C7" w:rsidRDefault="004C58C7">
      <w:pPr>
        <w:spacing w:line="278" w:lineRule="auto"/>
        <w:jc w:val="left"/>
        <w:rPr>
          <w:rtl/>
        </w:rPr>
      </w:pPr>
    </w:p>
    <w:p w14:paraId="3B4239D0" w14:textId="77777777" w:rsidR="004C58C7" w:rsidRDefault="004C58C7">
      <w:pPr>
        <w:spacing w:line="278" w:lineRule="auto"/>
        <w:jc w:val="left"/>
        <w:rPr>
          <w:rtl/>
        </w:rPr>
      </w:pPr>
    </w:p>
    <w:p w14:paraId="76B0BAB3" w14:textId="77777777" w:rsidR="004C58C7" w:rsidRDefault="004C58C7">
      <w:pPr>
        <w:spacing w:line="278" w:lineRule="auto"/>
        <w:jc w:val="left"/>
        <w:rPr>
          <w:rtl/>
        </w:rPr>
      </w:pPr>
    </w:p>
    <w:p w14:paraId="74F75E09" w14:textId="77777777" w:rsidR="004C58C7" w:rsidRDefault="004C58C7">
      <w:pPr>
        <w:spacing w:line="278" w:lineRule="auto"/>
        <w:jc w:val="left"/>
        <w:rPr>
          <w:rtl/>
        </w:rPr>
      </w:pPr>
    </w:p>
    <w:p w14:paraId="50DF6698" w14:textId="77777777" w:rsidR="004C58C7" w:rsidRDefault="004C58C7">
      <w:pPr>
        <w:spacing w:line="278" w:lineRule="auto"/>
        <w:jc w:val="left"/>
        <w:rPr>
          <w:rtl/>
        </w:rPr>
      </w:pPr>
    </w:p>
    <w:p w14:paraId="256FC1A4" w14:textId="77777777" w:rsidR="004C58C7" w:rsidRDefault="004C58C7">
      <w:pPr>
        <w:spacing w:line="278" w:lineRule="auto"/>
        <w:jc w:val="left"/>
        <w:rPr>
          <w:rtl/>
        </w:rPr>
      </w:pPr>
    </w:p>
    <w:p w14:paraId="4B64840C" w14:textId="77777777" w:rsidR="004C58C7" w:rsidRPr="004C58C7" w:rsidRDefault="004C58C7" w:rsidP="004C58C7">
      <w:pPr>
        <w:pStyle w:val="IntenseQuote"/>
        <w:jc w:val="both"/>
        <w:rPr>
          <w:sz w:val="36"/>
          <w:szCs w:val="36"/>
        </w:rPr>
      </w:pPr>
      <w:r w:rsidRPr="004C58C7">
        <w:rPr>
          <w:sz w:val="36"/>
          <w:szCs w:val="36"/>
        </w:rPr>
        <w:t>Introduction to E-Commerce Websites</w:t>
      </w:r>
    </w:p>
    <w:p w14:paraId="6A2AA789" w14:textId="77777777" w:rsidR="004C58C7" w:rsidRPr="00CF66B7" w:rsidRDefault="004C58C7" w:rsidP="004C58C7">
      <w:pPr>
        <w:rPr>
          <w:sz w:val="32"/>
          <w:szCs w:val="32"/>
        </w:rPr>
      </w:pPr>
      <w:r w:rsidRPr="00CF66B7">
        <w:rPr>
          <w:sz w:val="32"/>
          <w:szCs w:val="32"/>
        </w:rPr>
        <w:t>E-commerce, or electronic commerce, refers to the buying and selling of goods and services over the internet. As a rapidly growing segment of the global economy, e-commerce has transformed traditional retail by providing consumers with convenient access to products and services from anywhere in the world. In 2024, approximately 2.71 billion people are expected to shop online, representing about 33% of the global population1.</w:t>
      </w:r>
    </w:p>
    <w:p w14:paraId="016A112F" w14:textId="77777777" w:rsidR="004C58C7" w:rsidRPr="00CF66B7" w:rsidRDefault="004C58C7" w:rsidP="00721E09">
      <w:pPr>
        <w:pStyle w:val="Heading2"/>
      </w:pPr>
      <w:r w:rsidRPr="00CF66B7">
        <w:t>The Functionality of E-Commerce Websites</w:t>
      </w:r>
    </w:p>
    <w:p w14:paraId="5D21E674" w14:textId="77777777" w:rsidR="004C58C7" w:rsidRPr="00CF66B7" w:rsidRDefault="004C58C7" w:rsidP="004C58C7">
      <w:pPr>
        <w:rPr>
          <w:sz w:val="32"/>
          <w:szCs w:val="32"/>
        </w:rPr>
      </w:pPr>
      <w:r w:rsidRPr="00CF66B7">
        <w:rPr>
          <w:sz w:val="32"/>
          <w:szCs w:val="32"/>
        </w:rPr>
        <w:t>E-commerce websites serve as digital storefronts that facilitate online transactions. They allow users to browse products, add items to a shopping cart, and securely enter payment information to complete purchases. These platforms typically include features such as user registration, product catalogs, shopping carts, and secure payment gateways. The seamless integration of these components ensures a smooth shopping experience for consumers2.</w:t>
      </w:r>
    </w:p>
    <w:p w14:paraId="7892DAB0" w14:textId="77777777" w:rsidR="004C58C7" w:rsidRPr="00CF66B7" w:rsidRDefault="004C58C7" w:rsidP="00721E09">
      <w:pPr>
        <w:pStyle w:val="Heading2"/>
      </w:pPr>
      <w:r w:rsidRPr="00CF66B7">
        <w:lastRenderedPageBreak/>
        <w:t>Importance of E-Commerce</w:t>
      </w:r>
    </w:p>
    <w:p w14:paraId="34DC827B" w14:textId="77777777" w:rsidR="004C58C7" w:rsidRPr="00CF66B7" w:rsidRDefault="004C58C7" w:rsidP="004C58C7">
      <w:pPr>
        <w:rPr>
          <w:sz w:val="32"/>
          <w:szCs w:val="32"/>
        </w:rPr>
      </w:pPr>
      <w:r w:rsidRPr="00CF66B7">
        <w:rPr>
          <w:sz w:val="32"/>
          <w:szCs w:val="32"/>
        </w:rPr>
        <w:t>The significance of e-commerce cannot be overstated. It offers numerous advantages over traditional retail, including:</w:t>
      </w:r>
    </w:p>
    <w:p w14:paraId="0A867BEF" w14:textId="77777777" w:rsidR="004C58C7" w:rsidRPr="00CF66B7" w:rsidRDefault="004C58C7" w:rsidP="004C58C7">
      <w:pPr>
        <w:rPr>
          <w:sz w:val="32"/>
          <w:szCs w:val="32"/>
        </w:rPr>
      </w:pPr>
      <w:r w:rsidRPr="00CF66B7">
        <w:rPr>
          <w:sz w:val="32"/>
          <w:szCs w:val="32"/>
        </w:rPr>
        <w:t>Global Reach: E-commerce enables businesses to reach a broader audience beyond geographical limitations.</w:t>
      </w:r>
    </w:p>
    <w:p w14:paraId="644D2BBB" w14:textId="77777777" w:rsidR="004C58C7" w:rsidRPr="00CF66B7" w:rsidRDefault="004C58C7" w:rsidP="004C58C7">
      <w:pPr>
        <w:rPr>
          <w:sz w:val="32"/>
          <w:szCs w:val="32"/>
        </w:rPr>
      </w:pPr>
      <w:r w:rsidRPr="00CF66B7">
        <w:rPr>
          <w:sz w:val="32"/>
          <w:szCs w:val="32"/>
        </w:rPr>
        <w:t>Cost Efficiency: Operating an online store often incurs lower overhead costs compared to physical stores.</w:t>
      </w:r>
    </w:p>
    <w:p w14:paraId="7F938FB4" w14:textId="77777777" w:rsidR="004C58C7" w:rsidRPr="00CF66B7" w:rsidRDefault="004C58C7" w:rsidP="004C58C7">
      <w:pPr>
        <w:rPr>
          <w:sz w:val="32"/>
          <w:szCs w:val="32"/>
        </w:rPr>
      </w:pPr>
      <w:r w:rsidRPr="00CF66B7">
        <w:rPr>
          <w:sz w:val="32"/>
          <w:szCs w:val="32"/>
        </w:rPr>
        <w:t>Convenience: Consumers can shop at any time and from any location, enhancing their overall shopping experience.</w:t>
      </w:r>
    </w:p>
    <w:p w14:paraId="5AFCE65F" w14:textId="77777777" w:rsidR="004C58C7" w:rsidRDefault="004C58C7">
      <w:pPr>
        <w:spacing w:line="278" w:lineRule="auto"/>
        <w:jc w:val="left"/>
        <w:rPr>
          <w:rtl/>
        </w:rPr>
      </w:pPr>
    </w:p>
    <w:p w14:paraId="331EBFA0" w14:textId="77777777" w:rsidR="004C58C7" w:rsidRPr="004C58C7" w:rsidRDefault="004C58C7" w:rsidP="004C58C7">
      <w:pPr>
        <w:pStyle w:val="IntenseQuote"/>
        <w:ind w:left="0"/>
        <w:jc w:val="both"/>
        <w:rPr>
          <w:sz w:val="44"/>
          <w:szCs w:val="44"/>
        </w:rPr>
      </w:pPr>
      <w:r w:rsidRPr="004C58C7">
        <w:rPr>
          <w:sz w:val="44"/>
          <w:szCs w:val="44"/>
        </w:rPr>
        <w:t>1.1 Preamble</w:t>
      </w:r>
    </w:p>
    <w:p w14:paraId="3DAA334B" w14:textId="77777777" w:rsidR="004C58C7" w:rsidRDefault="004C58C7" w:rsidP="004C58C7"/>
    <w:p w14:paraId="457E99BD" w14:textId="77777777" w:rsidR="004C58C7" w:rsidRPr="00CF66B7" w:rsidRDefault="004C58C7" w:rsidP="004C58C7">
      <w:pPr>
        <w:rPr>
          <w:sz w:val="32"/>
          <w:szCs w:val="32"/>
        </w:rPr>
      </w:pPr>
      <w:r w:rsidRPr="00CF66B7">
        <w:rPr>
          <w:sz w:val="32"/>
          <w:szCs w:val="32"/>
        </w:rPr>
        <w:t>In the digital age, e-commerce has revolutionized the way businesses operate and consumers shop. The rapid growth of online shopping platforms has created a dynamic and competitive market, offering convenience, variety, and accessibility to consumers worldwide. This project aims to develop a comprehensive e-commerce website tailored to meet the needs of small to medium-sized businesses, enabling them to establish a robust online presence and compete effectively in the digital marketplace.</w:t>
      </w:r>
    </w:p>
    <w:p w14:paraId="24DCCB2B" w14:textId="77777777" w:rsidR="004C58C7" w:rsidRPr="00CF66B7" w:rsidRDefault="004C58C7" w:rsidP="004C58C7">
      <w:pPr>
        <w:rPr>
          <w:sz w:val="32"/>
          <w:szCs w:val="32"/>
        </w:rPr>
      </w:pPr>
    </w:p>
    <w:p w14:paraId="456AEC7D" w14:textId="77777777" w:rsidR="004C58C7" w:rsidRPr="00CF66B7" w:rsidRDefault="004C58C7" w:rsidP="004C58C7">
      <w:pPr>
        <w:rPr>
          <w:sz w:val="32"/>
          <w:szCs w:val="32"/>
        </w:rPr>
      </w:pPr>
      <w:r w:rsidRPr="00CF66B7">
        <w:rPr>
          <w:sz w:val="32"/>
          <w:szCs w:val="32"/>
        </w:rPr>
        <w:t>The significance of this project lies in its potential to bridge the gap between traditional retail and modern e-commerce, providing a seamless and secure shopping experience for users. By leveraging the latest web technologies and best practices in user experience design, this project seeks to create a platform that is not only functional but also scalable and adaptable to future technological advancements.</w:t>
      </w:r>
    </w:p>
    <w:p w14:paraId="31FF5645" w14:textId="77777777" w:rsidR="004C58C7" w:rsidRPr="00CF66B7" w:rsidRDefault="004C58C7" w:rsidP="004C58C7">
      <w:pPr>
        <w:rPr>
          <w:sz w:val="32"/>
          <w:szCs w:val="32"/>
        </w:rPr>
      </w:pPr>
    </w:p>
    <w:p w14:paraId="2B9D6D42" w14:textId="77777777" w:rsidR="004C58C7" w:rsidRPr="00CF66B7" w:rsidRDefault="004C58C7" w:rsidP="004C58C7">
      <w:pPr>
        <w:rPr>
          <w:sz w:val="32"/>
          <w:szCs w:val="32"/>
        </w:rPr>
      </w:pPr>
      <w:r w:rsidRPr="00CF66B7">
        <w:rPr>
          <w:sz w:val="32"/>
          <w:szCs w:val="32"/>
        </w:rPr>
        <w:t>This report outlines the various stages of the project, from initial planning and design to implementation and testing, highlighting the challenges encountered and the solutions devised. Through this project, we aim to contribute to the growing body of knowledge in e-commerce development and provide a valuable resource for businesses looking to transition to or enhance their online operations.</w:t>
      </w:r>
    </w:p>
    <w:p w14:paraId="51754ECC" w14:textId="77777777" w:rsidR="004C58C7" w:rsidRPr="00CF66B7" w:rsidRDefault="004C58C7" w:rsidP="004C58C7">
      <w:pPr>
        <w:rPr>
          <w:sz w:val="32"/>
          <w:szCs w:val="32"/>
        </w:rPr>
      </w:pPr>
    </w:p>
    <w:p w14:paraId="1C5CCF70" w14:textId="77777777" w:rsidR="004C58C7" w:rsidRDefault="004C58C7" w:rsidP="004C58C7"/>
    <w:p w14:paraId="2F8EC1AC" w14:textId="77777777" w:rsidR="004C58C7" w:rsidRDefault="004C58C7" w:rsidP="004C58C7"/>
    <w:p w14:paraId="12A8AFFD" w14:textId="77777777" w:rsidR="004C58C7" w:rsidRPr="004C58C7" w:rsidRDefault="004C58C7" w:rsidP="004C58C7">
      <w:pPr>
        <w:pStyle w:val="IntenseQuote"/>
        <w:ind w:left="0"/>
        <w:jc w:val="both"/>
        <w:rPr>
          <w:sz w:val="40"/>
          <w:szCs w:val="40"/>
        </w:rPr>
      </w:pPr>
      <w:r w:rsidRPr="004C58C7">
        <w:rPr>
          <w:sz w:val="40"/>
          <w:szCs w:val="40"/>
        </w:rPr>
        <w:t>1.2 Problem Background</w:t>
      </w:r>
    </w:p>
    <w:p w14:paraId="6C7441D8" w14:textId="77777777" w:rsidR="004C58C7" w:rsidRPr="00CF66B7" w:rsidRDefault="004C58C7" w:rsidP="004C58C7">
      <w:pPr>
        <w:pStyle w:val="Title"/>
        <w:rPr>
          <w:sz w:val="32"/>
          <w:szCs w:val="32"/>
        </w:rPr>
      </w:pPr>
      <w:r w:rsidRPr="00CF66B7">
        <w:rPr>
          <w:sz w:val="32"/>
          <w:szCs w:val="32"/>
        </w:rPr>
        <w:t xml:space="preserve">The rapid advancement of technology and the widespread adoption of the internet have significantly transformed the retail landscape. E-commerce has </w:t>
      </w:r>
      <w:r w:rsidRPr="00CF66B7">
        <w:rPr>
          <w:sz w:val="32"/>
          <w:szCs w:val="32"/>
        </w:rPr>
        <w:lastRenderedPageBreak/>
        <w:t>emerged as a dominant force, offering consumers the convenience of shopping from anywhere at any time. Despite its growth, many small to medium-sized businesses (SMBs) face challenges in establishing and maintaining an effective online presence.</w:t>
      </w:r>
    </w:p>
    <w:p w14:paraId="430ED981" w14:textId="77777777" w:rsidR="004C58C7" w:rsidRPr="00CF66B7" w:rsidRDefault="004C58C7" w:rsidP="004C58C7">
      <w:pPr>
        <w:rPr>
          <w:sz w:val="32"/>
          <w:szCs w:val="32"/>
        </w:rPr>
      </w:pPr>
    </w:p>
    <w:p w14:paraId="2BBB0235" w14:textId="77777777" w:rsidR="004C58C7" w:rsidRPr="00CF66B7" w:rsidRDefault="004C58C7" w:rsidP="004C58C7">
      <w:pPr>
        <w:rPr>
          <w:sz w:val="32"/>
          <w:szCs w:val="32"/>
        </w:rPr>
      </w:pPr>
      <w:r w:rsidRPr="00CF66B7">
        <w:rPr>
          <w:sz w:val="32"/>
          <w:szCs w:val="32"/>
        </w:rPr>
        <w:t>One of the primary issues is the high cost and complexity associated with developing and managing an e-commerce website. Many SMBs lack the technical expertise and financial resources to build a robust platform that can compete with larger, more established online retailers. This often results in poorly designed websites that fail to attract and retain customers.</w:t>
      </w:r>
    </w:p>
    <w:p w14:paraId="405064A6" w14:textId="77777777" w:rsidR="004C58C7" w:rsidRPr="00CF66B7" w:rsidRDefault="004C58C7" w:rsidP="004C58C7">
      <w:pPr>
        <w:rPr>
          <w:sz w:val="32"/>
          <w:szCs w:val="32"/>
        </w:rPr>
      </w:pPr>
    </w:p>
    <w:p w14:paraId="67321363" w14:textId="77777777" w:rsidR="004C58C7" w:rsidRPr="00CF66B7" w:rsidRDefault="004C58C7" w:rsidP="004C58C7">
      <w:pPr>
        <w:rPr>
          <w:sz w:val="32"/>
          <w:szCs w:val="32"/>
        </w:rPr>
      </w:pPr>
      <w:r w:rsidRPr="00CF66B7">
        <w:rPr>
          <w:sz w:val="32"/>
          <w:szCs w:val="32"/>
        </w:rPr>
        <w:t>Additionally, security concerns are a major barrier for both businesses and consumers. The increasing incidence of cyber-attacks and data breaches has heightened the need for secure e-commerce solutions. SMBs must ensure that their websites are equipped with the latest security measures to protect sensitive customer information and build trust.</w:t>
      </w:r>
    </w:p>
    <w:p w14:paraId="071EAA10" w14:textId="77777777" w:rsidR="004C58C7" w:rsidRPr="00CF66B7" w:rsidRDefault="004C58C7" w:rsidP="004C58C7">
      <w:pPr>
        <w:rPr>
          <w:sz w:val="32"/>
          <w:szCs w:val="32"/>
        </w:rPr>
      </w:pPr>
    </w:p>
    <w:p w14:paraId="3E6EED45" w14:textId="77777777" w:rsidR="004C58C7" w:rsidRPr="00CF66B7" w:rsidRDefault="004C58C7" w:rsidP="004C58C7">
      <w:pPr>
        <w:rPr>
          <w:sz w:val="32"/>
          <w:szCs w:val="32"/>
        </w:rPr>
      </w:pPr>
      <w:r w:rsidRPr="00CF66B7">
        <w:rPr>
          <w:sz w:val="32"/>
          <w:szCs w:val="32"/>
        </w:rPr>
        <w:t xml:space="preserve">Another significant challenge is the integration of various functionalities such as payment gateways, inventory management, and customer relationship management (CRM) systems. Many existing solutions are </w:t>
      </w:r>
      <w:r w:rsidRPr="00CF66B7">
        <w:rPr>
          <w:sz w:val="32"/>
          <w:szCs w:val="32"/>
        </w:rPr>
        <w:lastRenderedPageBreak/>
        <w:t>either too expensive or not tailored to the specific needs of SMBs, leading to inefficiencies and operational difficulties.</w:t>
      </w:r>
    </w:p>
    <w:p w14:paraId="40915884" w14:textId="77777777" w:rsidR="004C58C7" w:rsidRPr="00CF66B7" w:rsidRDefault="004C58C7" w:rsidP="004C58C7">
      <w:pPr>
        <w:rPr>
          <w:sz w:val="32"/>
          <w:szCs w:val="32"/>
        </w:rPr>
      </w:pPr>
    </w:p>
    <w:p w14:paraId="22FDA1BD" w14:textId="77777777" w:rsidR="004C58C7" w:rsidRPr="00CF66B7" w:rsidRDefault="004C58C7" w:rsidP="004C58C7">
      <w:pPr>
        <w:rPr>
          <w:sz w:val="32"/>
          <w:szCs w:val="32"/>
        </w:rPr>
      </w:pPr>
      <w:r w:rsidRPr="00CF66B7">
        <w:rPr>
          <w:sz w:val="32"/>
          <w:szCs w:val="32"/>
        </w:rPr>
        <w:t>Furthermore, user experience (UX) plays a crucial role in the success of an e-commerce website. A seamless, intuitive, and engaging UX can significantly enhance customer satisfaction and drive sales. However, many SMBs struggle to implement effective UX design due to limited resources and expertise.</w:t>
      </w:r>
    </w:p>
    <w:p w14:paraId="773284B5" w14:textId="77777777" w:rsidR="004C58C7" w:rsidRPr="004C58C7" w:rsidRDefault="004C58C7" w:rsidP="004C58C7">
      <w:pPr>
        <w:rPr>
          <w:sz w:val="32"/>
          <w:szCs w:val="32"/>
          <w:rtl/>
          <w:lang w:bidi="ar-EG"/>
        </w:rPr>
      </w:pPr>
      <w:r w:rsidRPr="00CF66B7">
        <w:rPr>
          <w:sz w:val="32"/>
          <w:szCs w:val="32"/>
        </w:rPr>
        <w:t>This project aims to address these challenges by developing a comprehensive e-commerce platform that is affordable, secure, and user-friendly. By leveraging modern web technologies and best practices in UX design, the project seeks to provide SMBs with a viable solution to establish a strong online presence and compete effectively in the digital marketplace.</w:t>
      </w:r>
    </w:p>
    <w:p w14:paraId="681A04AB" w14:textId="77777777" w:rsidR="004C58C7" w:rsidRPr="004C58C7" w:rsidRDefault="004C58C7" w:rsidP="004C58C7">
      <w:pPr>
        <w:pStyle w:val="IntenseQuote"/>
        <w:ind w:left="0"/>
        <w:jc w:val="both"/>
        <w:rPr>
          <w:sz w:val="40"/>
          <w:szCs w:val="40"/>
        </w:rPr>
      </w:pPr>
      <w:r w:rsidRPr="004C58C7">
        <w:rPr>
          <w:sz w:val="40"/>
          <w:szCs w:val="40"/>
        </w:rPr>
        <w:t>1.3 Problem Statement</w:t>
      </w:r>
    </w:p>
    <w:p w14:paraId="49320A22" w14:textId="77777777" w:rsidR="004C58C7" w:rsidRDefault="004C58C7" w:rsidP="004C58C7"/>
    <w:p w14:paraId="1FBB976A" w14:textId="77777777" w:rsidR="004C58C7" w:rsidRPr="007F0E8C" w:rsidRDefault="004C58C7" w:rsidP="004C58C7">
      <w:pPr>
        <w:rPr>
          <w:sz w:val="32"/>
          <w:szCs w:val="32"/>
        </w:rPr>
      </w:pPr>
      <w:r w:rsidRPr="007F0E8C">
        <w:rPr>
          <w:sz w:val="32"/>
          <w:szCs w:val="32"/>
        </w:rPr>
        <w:t xml:space="preserve">Despite the rapid growth of e-commerce, many small to medium-sized businesses (SMBs) struggle to establish a competitive online presence. The primary challenges include the high cost and complexity of developing an e-commerce platform, ensuring robust security measures, </w:t>
      </w:r>
      <w:r w:rsidRPr="007F0E8C">
        <w:rPr>
          <w:sz w:val="32"/>
          <w:szCs w:val="32"/>
        </w:rPr>
        <w:lastRenderedPageBreak/>
        <w:t>and providing a seamless user experience. These issues hinder SMBs from effectively reaching and engaging with their target audience, ultimately impacting their ability to compete with larger, more established online retailers.</w:t>
      </w:r>
    </w:p>
    <w:p w14:paraId="7AAC87E9" w14:textId="77777777" w:rsidR="004C58C7" w:rsidRPr="007F0E8C" w:rsidRDefault="004C58C7" w:rsidP="004C58C7">
      <w:pPr>
        <w:rPr>
          <w:sz w:val="32"/>
          <w:szCs w:val="32"/>
        </w:rPr>
      </w:pPr>
    </w:p>
    <w:p w14:paraId="47E6DDA5" w14:textId="77777777" w:rsidR="004C58C7" w:rsidRPr="004C58C7" w:rsidRDefault="004C58C7" w:rsidP="004C58C7">
      <w:pPr>
        <w:rPr>
          <w:sz w:val="32"/>
          <w:szCs w:val="32"/>
          <w:rtl/>
          <w:lang w:bidi="ar-EG"/>
        </w:rPr>
      </w:pPr>
      <w:r w:rsidRPr="007F0E8C">
        <w:rPr>
          <w:sz w:val="32"/>
          <w:szCs w:val="32"/>
        </w:rPr>
        <w:t>This project aims to address these challenges by developing a comprehensive, user-friendly, and secure e-commerce website tailored to the needs of SMBs. The platform will integrate essential functionalities such as payment processing, inventory management, and customer relationship management, while maintaining affordability and ease of use. By providing a scalable and adaptable solution, this project seeks to empower SMBs to thrive in the digital marketplace</w:t>
      </w:r>
    </w:p>
    <w:p w14:paraId="7ED1E146" w14:textId="77777777" w:rsidR="004C58C7" w:rsidRPr="004C58C7" w:rsidRDefault="004C58C7" w:rsidP="004C58C7">
      <w:pPr>
        <w:pStyle w:val="IntenseQuote"/>
        <w:ind w:left="0"/>
        <w:jc w:val="both"/>
        <w:rPr>
          <w:sz w:val="40"/>
          <w:szCs w:val="40"/>
          <w:rtl/>
          <w:lang w:bidi="ar-EG"/>
        </w:rPr>
      </w:pPr>
      <w:r w:rsidRPr="004C58C7">
        <w:rPr>
          <w:sz w:val="40"/>
          <w:szCs w:val="40"/>
        </w:rPr>
        <w:t>1.4 Significance of the Project</w:t>
      </w:r>
    </w:p>
    <w:p w14:paraId="54BC2E91" w14:textId="77777777" w:rsidR="004C58C7" w:rsidRPr="007F0E8C" w:rsidRDefault="004C58C7" w:rsidP="004C58C7">
      <w:pPr>
        <w:rPr>
          <w:sz w:val="32"/>
          <w:szCs w:val="32"/>
        </w:rPr>
      </w:pPr>
      <w:r w:rsidRPr="007F0E8C">
        <w:rPr>
          <w:sz w:val="32"/>
          <w:szCs w:val="32"/>
        </w:rPr>
        <w:t>The development of a comprehensive e-commerce website for small to medium-sized businesses (SMBs) holds significant importance in today’s digital economy. This project addresses several critical needs and offers numerous benefits:</w:t>
      </w:r>
    </w:p>
    <w:p w14:paraId="52535F7E" w14:textId="77777777" w:rsidR="004C58C7" w:rsidRPr="007F0E8C" w:rsidRDefault="004C58C7" w:rsidP="004C58C7">
      <w:pPr>
        <w:rPr>
          <w:sz w:val="32"/>
          <w:szCs w:val="32"/>
        </w:rPr>
      </w:pPr>
    </w:p>
    <w:p w14:paraId="63835769" w14:textId="77777777" w:rsidR="004C58C7" w:rsidRPr="007F0E8C" w:rsidRDefault="004C58C7" w:rsidP="004C58C7">
      <w:pPr>
        <w:rPr>
          <w:sz w:val="32"/>
          <w:szCs w:val="32"/>
        </w:rPr>
      </w:pPr>
      <w:r w:rsidRPr="007F0E8C">
        <w:rPr>
          <w:b/>
          <w:bCs/>
          <w:sz w:val="32"/>
          <w:szCs w:val="32"/>
        </w:rPr>
        <w:lastRenderedPageBreak/>
        <w:t>1-Empowering SMBs</w:t>
      </w:r>
      <w:r w:rsidRPr="007F0E8C">
        <w:rPr>
          <w:sz w:val="32"/>
          <w:szCs w:val="32"/>
        </w:rPr>
        <w:t>: By providing an affordable and scalable e-commerce platform, this project enables SMBs to establish a strong online presence. This is crucial for competing with larger, more established retailers and reaching a broader customer base.</w:t>
      </w:r>
    </w:p>
    <w:p w14:paraId="40BD53E7" w14:textId="77777777" w:rsidR="004C58C7" w:rsidRPr="007F0E8C" w:rsidRDefault="004C58C7" w:rsidP="004C58C7">
      <w:pPr>
        <w:rPr>
          <w:sz w:val="32"/>
          <w:szCs w:val="32"/>
        </w:rPr>
      </w:pPr>
      <w:r w:rsidRPr="007F0E8C">
        <w:rPr>
          <w:b/>
          <w:bCs/>
          <w:sz w:val="32"/>
          <w:szCs w:val="32"/>
        </w:rPr>
        <w:t>2-Enhancing Customer Experience</w:t>
      </w:r>
      <w:r w:rsidRPr="007F0E8C">
        <w:rPr>
          <w:sz w:val="32"/>
          <w:szCs w:val="32"/>
        </w:rPr>
        <w:t>: A well-designed, user-friendly website improves customer satisfaction and loyalty. By focusing on intuitive navigation, responsive design, and seamless transactions, the project aims to create a positive shopping experience that encourages repeat business.</w:t>
      </w:r>
    </w:p>
    <w:p w14:paraId="3A4888F4" w14:textId="77777777" w:rsidR="004C58C7" w:rsidRPr="007F0E8C" w:rsidRDefault="004C58C7" w:rsidP="004C58C7">
      <w:pPr>
        <w:rPr>
          <w:sz w:val="32"/>
          <w:szCs w:val="32"/>
        </w:rPr>
      </w:pPr>
      <w:r w:rsidRPr="007F0E8C">
        <w:rPr>
          <w:b/>
          <w:bCs/>
          <w:sz w:val="32"/>
          <w:szCs w:val="32"/>
        </w:rPr>
        <w:t>3-Improving Security:</w:t>
      </w:r>
      <w:r w:rsidRPr="007F0E8C">
        <w:rPr>
          <w:sz w:val="32"/>
          <w:szCs w:val="32"/>
        </w:rPr>
        <w:t xml:space="preserve"> With the increasing threat of cyber-attacks, ensuring robust security measures is essential. This project incorporates the latest security protocols to protect sensitive customer data, thereby building trust and confidence among users.</w:t>
      </w:r>
    </w:p>
    <w:p w14:paraId="0BBACFC9" w14:textId="77777777" w:rsidR="004C58C7" w:rsidRPr="007F0E8C" w:rsidRDefault="004C58C7" w:rsidP="004C58C7">
      <w:pPr>
        <w:rPr>
          <w:sz w:val="32"/>
          <w:szCs w:val="32"/>
        </w:rPr>
      </w:pPr>
      <w:r w:rsidRPr="007F0E8C">
        <w:rPr>
          <w:b/>
          <w:bCs/>
          <w:sz w:val="32"/>
          <w:szCs w:val="32"/>
        </w:rPr>
        <w:t>4-Streamlining Operations:</w:t>
      </w:r>
      <w:r w:rsidRPr="007F0E8C">
        <w:rPr>
          <w:sz w:val="32"/>
          <w:szCs w:val="32"/>
        </w:rPr>
        <w:t xml:space="preserve"> Integrating functionalities such as payment processing, inventory management, and customer relationship management (CRM) systems helps streamline business operations. This leads to increased efficiency, reduced operational costs, and better resource management for SMBs.</w:t>
      </w:r>
    </w:p>
    <w:p w14:paraId="18C20F04" w14:textId="77777777" w:rsidR="004C58C7" w:rsidRPr="007F0E8C" w:rsidRDefault="004C58C7" w:rsidP="004C58C7">
      <w:pPr>
        <w:rPr>
          <w:sz w:val="32"/>
          <w:szCs w:val="32"/>
        </w:rPr>
      </w:pPr>
      <w:r w:rsidRPr="007F0E8C">
        <w:rPr>
          <w:b/>
          <w:bCs/>
          <w:sz w:val="32"/>
          <w:szCs w:val="32"/>
        </w:rPr>
        <w:t>5-Driving Economic Growth:</w:t>
      </w:r>
      <w:r w:rsidRPr="007F0E8C">
        <w:rPr>
          <w:sz w:val="32"/>
          <w:szCs w:val="32"/>
        </w:rPr>
        <w:t xml:space="preserve"> By enabling SMBs to thrive in the digital marketplace, this project contributes to economic growth. Successful e-commerce platforms can lead to job creation, increased sales, and overall economic development.</w:t>
      </w:r>
    </w:p>
    <w:p w14:paraId="67C6BA62" w14:textId="77777777" w:rsidR="004C58C7" w:rsidRPr="007F0E8C" w:rsidRDefault="004C58C7" w:rsidP="004C58C7">
      <w:pPr>
        <w:rPr>
          <w:sz w:val="32"/>
          <w:szCs w:val="32"/>
        </w:rPr>
      </w:pPr>
      <w:r w:rsidRPr="007F0E8C">
        <w:rPr>
          <w:b/>
          <w:bCs/>
          <w:sz w:val="32"/>
          <w:szCs w:val="32"/>
        </w:rPr>
        <w:lastRenderedPageBreak/>
        <w:t>6-Adapting to Market Trends:</w:t>
      </w:r>
      <w:r w:rsidRPr="007F0E8C">
        <w:rPr>
          <w:sz w:val="32"/>
          <w:szCs w:val="32"/>
        </w:rPr>
        <w:t xml:space="preserve"> The e-commerce landscape is constantly evolving. This project is designed to be adaptable and scalable, allowing businesses to stay current with market trends and technological advancements.</w:t>
      </w:r>
    </w:p>
    <w:p w14:paraId="4DE928B4" w14:textId="77777777" w:rsidR="004C58C7" w:rsidRPr="007F0E8C" w:rsidRDefault="004C58C7" w:rsidP="004C58C7">
      <w:pPr>
        <w:rPr>
          <w:sz w:val="32"/>
          <w:szCs w:val="32"/>
        </w:rPr>
      </w:pPr>
      <w:r w:rsidRPr="007F0E8C">
        <w:rPr>
          <w:b/>
          <w:bCs/>
          <w:sz w:val="32"/>
          <w:szCs w:val="32"/>
        </w:rPr>
        <w:t>7-Providing a Competitive Edge:</w:t>
      </w:r>
      <w:r w:rsidRPr="007F0E8C">
        <w:rPr>
          <w:sz w:val="32"/>
          <w:szCs w:val="32"/>
        </w:rPr>
        <w:t xml:space="preserve"> In a highly competitive market, having a robust e-commerce platform can be a significant differentiator. This project aims to give SMBs the tools they need to stand out and succeed.</w:t>
      </w:r>
    </w:p>
    <w:p w14:paraId="04CB58D6" w14:textId="77777777" w:rsidR="004C58C7" w:rsidRDefault="004C58C7" w:rsidP="004C58C7">
      <w:r w:rsidRPr="007F0E8C">
        <w:rPr>
          <w:sz w:val="32"/>
          <w:szCs w:val="32"/>
        </w:rPr>
        <w:t>By addressing these key areas, the project not only supports the growth and sustainability of SMBs but also contributes to the broader digital economy. The significance of this project lies in its potential to transform the way SMBs operate and compete in the online</w:t>
      </w:r>
      <w:r>
        <w:t xml:space="preserve"> </w:t>
      </w:r>
      <w:r w:rsidRPr="007F0E8C">
        <w:rPr>
          <w:sz w:val="32"/>
          <w:szCs w:val="32"/>
        </w:rPr>
        <w:t>marketplac</w:t>
      </w:r>
      <w:r>
        <w:t>e.</w:t>
      </w:r>
    </w:p>
    <w:p w14:paraId="081BBC3F" w14:textId="77777777" w:rsidR="004C58C7" w:rsidRPr="00721E09" w:rsidRDefault="004C58C7" w:rsidP="00721E09">
      <w:pPr>
        <w:pStyle w:val="IntenseQuote"/>
        <w:ind w:left="0"/>
        <w:jc w:val="both"/>
        <w:rPr>
          <w:sz w:val="40"/>
          <w:szCs w:val="40"/>
          <w:rtl/>
          <w:lang w:bidi="ar-EG"/>
        </w:rPr>
      </w:pPr>
      <w:r w:rsidRPr="004C58C7">
        <w:rPr>
          <w:sz w:val="40"/>
          <w:szCs w:val="40"/>
        </w:rPr>
        <w:t>1.5 Project Aim and Objectives</w:t>
      </w:r>
    </w:p>
    <w:p w14:paraId="2B1180B3" w14:textId="77777777" w:rsidR="004C58C7" w:rsidRPr="00721E09" w:rsidRDefault="004C58C7" w:rsidP="00721E09">
      <w:pPr>
        <w:pStyle w:val="Heading2"/>
      </w:pPr>
      <w:r w:rsidRPr="00721E09">
        <w:t>Project Aim</w:t>
      </w:r>
    </w:p>
    <w:p w14:paraId="59831543" w14:textId="77777777" w:rsidR="004C58C7" w:rsidRPr="007F0E8C" w:rsidRDefault="004C58C7" w:rsidP="004C58C7">
      <w:pPr>
        <w:rPr>
          <w:sz w:val="32"/>
          <w:szCs w:val="32"/>
        </w:rPr>
      </w:pPr>
      <w:r w:rsidRPr="007F0E8C">
        <w:rPr>
          <w:sz w:val="32"/>
          <w:szCs w:val="32"/>
        </w:rPr>
        <w:t xml:space="preserve">The primary aim of this project is to develop a comprehensive, user-friendly, and secure e-commerce website tailored to the needs of small to medium-sized businesses (SMBs). The platform will integrate essential functionalities such as payment processing, inventory management, and customer relationship management, while maintaining affordability and </w:t>
      </w:r>
      <w:r w:rsidRPr="007F0E8C">
        <w:rPr>
          <w:sz w:val="32"/>
          <w:szCs w:val="32"/>
        </w:rPr>
        <w:lastRenderedPageBreak/>
        <w:t>ease of use. By providing a scalable and adaptable solution, this project seeks to empower SMBs to thrive in the digital marketplace.</w:t>
      </w:r>
    </w:p>
    <w:p w14:paraId="14D39B10" w14:textId="77777777" w:rsidR="004C58C7" w:rsidRPr="007F0E8C" w:rsidRDefault="004C58C7" w:rsidP="004C58C7">
      <w:pPr>
        <w:rPr>
          <w:sz w:val="32"/>
          <w:szCs w:val="32"/>
        </w:rPr>
      </w:pPr>
    </w:p>
    <w:p w14:paraId="14F0619F" w14:textId="77777777" w:rsidR="004C58C7" w:rsidRPr="007F0E8C" w:rsidRDefault="004C58C7" w:rsidP="00721E09">
      <w:pPr>
        <w:pStyle w:val="Heading2"/>
      </w:pPr>
      <w:r w:rsidRPr="007F0E8C">
        <w:t>Project Objectives</w:t>
      </w:r>
    </w:p>
    <w:p w14:paraId="64DDDC10" w14:textId="77777777" w:rsidR="004C58C7" w:rsidRPr="007F0E8C" w:rsidRDefault="004C58C7" w:rsidP="004C58C7">
      <w:pPr>
        <w:rPr>
          <w:sz w:val="32"/>
          <w:szCs w:val="32"/>
        </w:rPr>
      </w:pPr>
      <w:r w:rsidRPr="007F0E8C">
        <w:rPr>
          <w:sz w:val="32"/>
          <w:szCs w:val="32"/>
        </w:rPr>
        <w:t>To achieve the project aim, the following specific objectives have been identified:</w:t>
      </w:r>
    </w:p>
    <w:p w14:paraId="2E5040B5" w14:textId="77777777" w:rsidR="004C58C7" w:rsidRPr="007F0E8C" w:rsidRDefault="004C58C7" w:rsidP="004C58C7">
      <w:pPr>
        <w:rPr>
          <w:sz w:val="32"/>
          <w:szCs w:val="32"/>
        </w:rPr>
      </w:pPr>
    </w:p>
    <w:p w14:paraId="57CF3300" w14:textId="77777777" w:rsidR="004C58C7" w:rsidRPr="007F0E8C" w:rsidRDefault="004C58C7" w:rsidP="004C58C7">
      <w:pPr>
        <w:rPr>
          <w:b/>
          <w:bCs/>
          <w:sz w:val="32"/>
          <w:szCs w:val="32"/>
        </w:rPr>
      </w:pPr>
      <w:r w:rsidRPr="007F0E8C">
        <w:rPr>
          <w:b/>
          <w:bCs/>
          <w:sz w:val="32"/>
          <w:szCs w:val="32"/>
        </w:rPr>
        <w:t>1-Develop a Responsive Website Design:</w:t>
      </w:r>
    </w:p>
    <w:p w14:paraId="42E45945" w14:textId="77777777" w:rsidR="004C58C7" w:rsidRPr="007F0E8C" w:rsidRDefault="004C58C7" w:rsidP="004C58C7">
      <w:pPr>
        <w:rPr>
          <w:sz w:val="32"/>
          <w:szCs w:val="32"/>
        </w:rPr>
      </w:pPr>
      <w:r w:rsidRPr="007F0E8C">
        <w:rPr>
          <w:sz w:val="32"/>
          <w:szCs w:val="32"/>
        </w:rPr>
        <w:t>Create a visually appealing and intuitive user interface that adapts seamlessly to various devices (desktops, tablets, and smartphones).</w:t>
      </w:r>
    </w:p>
    <w:p w14:paraId="4D4196D7" w14:textId="77777777" w:rsidR="004C58C7" w:rsidRPr="007F0E8C" w:rsidRDefault="004C58C7" w:rsidP="004C58C7">
      <w:pPr>
        <w:rPr>
          <w:b/>
          <w:bCs/>
          <w:sz w:val="32"/>
          <w:szCs w:val="32"/>
        </w:rPr>
      </w:pPr>
      <w:r w:rsidRPr="007F0E8C">
        <w:rPr>
          <w:b/>
          <w:bCs/>
          <w:sz w:val="32"/>
          <w:szCs w:val="32"/>
        </w:rPr>
        <w:t>2-Implement Secure Payment Gateways:</w:t>
      </w:r>
    </w:p>
    <w:p w14:paraId="684489B9" w14:textId="77777777" w:rsidR="004C58C7" w:rsidRPr="007F0E8C" w:rsidRDefault="004C58C7" w:rsidP="004C58C7">
      <w:pPr>
        <w:rPr>
          <w:sz w:val="32"/>
          <w:szCs w:val="32"/>
        </w:rPr>
      </w:pPr>
      <w:r w:rsidRPr="007F0E8C">
        <w:rPr>
          <w:sz w:val="32"/>
          <w:szCs w:val="32"/>
        </w:rPr>
        <w:t>Integrate multiple payment options (credit/debit cards, digital wallets, etc.) with robust security measures to ensure safe transactions.</w:t>
      </w:r>
    </w:p>
    <w:p w14:paraId="28647352" w14:textId="77777777" w:rsidR="004C58C7" w:rsidRPr="007F0E8C" w:rsidRDefault="004C58C7" w:rsidP="004C58C7">
      <w:pPr>
        <w:rPr>
          <w:b/>
          <w:bCs/>
          <w:sz w:val="32"/>
          <w:szCs w:val="32"/>
        </w:rPr>
      </w:pPr>
      <w:r w:rsidRPr="007F0E8C">
        <w:rPr>
          <w:b/>
          <w:bCs/>
          <w:sz w:val="32"/>
          <w:szCs w:val="32"/>
        </w:rPr>
        <w:t>3-Integrate Inventory Management System:</w:t>
      </w:r>
    </w:p>
    <w:p w14:paraId="30A8E6F5" w14:textId="77777777" w:rsidR="004C58C7" w:rsidRPr="007F0E8C" w:rsidRDefault="004C58C7" w:rsidP="004C58C7">
      <w:pPr>
        <w:rPr>
          <w:sz w:val="32"/>
          <w:szCs w:val="32"/>
        </w:rPr>
      </w:pPr>
      <w:r w:rsidRPr="007F0E8C">
        <w:rPr>
          <w:sz w:val="32"/>
          <w:szCs w:val="32"/>
        </w:rPr>
        <w:t>Develop a system to manage product listings, track inventory levels, and automate stock updates.</w:t>
      </w:r>
    </w:p>
    <w:p w14:paraId="5AB11A7F" w14:textId="77777777" w:rsidR="004C58C7" w:rsidRPr="007F0E8C" w:rsidRDefault="004C58C7" w:rsidP="004C58C7">
      <w:pPr>
        <w:rPr>
          <w:b/>
          <w:bCs/>
          <w:sz w:val="32"/>
          <w:szCs w:val="32"/>
        </w:rPr>
      </w:pPr>
      <w:r w:rsidRPr="007F0E8C">
        <w:rPr>
          <w:b/>
          <w:bCs/>
          <w:sz w:val="32"/>
          <w:szCs w:val="32"/>
        </w:rPr>
        <w:t>4-Ensure User Authentication and Authorization:</w:t>
      </w:r>
    </w:p>
    <w:p w14:paraId="57525DA4" w14:textId="77777777" w:rsidR="004C58C7" w:rsidRPr="007F0E8C" w:rsidRDefault="004C58C7" w:rsidP="004C58C7">
      <w:pPr>
        <w:rPr>
          <w:sz w:val="32"/>
          <w:szCs w:val="32"/>
        </w:rPr>
      </w:pPr>
      <w:r w:rsidRPr="007F0E8C">
        <w:rPr>
          <w:sz w:val="32"/>
          <w:szCs w:val="32"/>
        </w:rPr>
        <w:t>Implement secure user authentication and authorization mechanisms to protect user data and manage access control.</w:t>
      </w:r>
    </w:p>
    <w:p w14:paraId="0DDF3ED0" w14:textId="77777777" w:rsidR="004C58C7" w:rsidRPr="007F0E8C" w:rsidRDefault="004C58C7" w:rsidP="004C58C7">
      <w:pPr>
        <w:rPr>
          <w:b/>
          <w:bCs/>
          <w:sz w:val="32"/>
          <w:szCs w:val="32"/>
        </w:rPr>
      </w:pPr>
      <w:r w:rsidRPr="007F0E8C">
        <w:rPr>
          <w:b/>
          <w:bCs/>
          <w:sz w:val="32"/>
          <w:szCs w:val="32"/>
        </w:rPr>
        <w:lastRenderedPageBreak/>
        <w:t>5-Develop Customer Relationship Management (CRM) Features:</w:t>
      </w:r>
    </w:p>
    <w:p w14:paraId="48796A0F" w14:textId="77777777" w:rsidR="004C58C7" w:rsidRPr="007F0E8C" w:rsidRDefault="004C58C7" w:rsidP="004C58C7">
      <w:pPr>
        <w:rPr>
          <w:sz w:val="32"/>
          <w:szCs w:val="32"/>
        </w:rPr>
      </w:pPr>
      <w:r w:rsidRPr="007F0E8C">
        <w:rPr>
          <w:sz w:val="32"/>
          <w:szCs w:val="32"/>
        </w:rPr>
        <w:t>Integrate CRM functionalities to manage customer interactions, track sales, and enhance customer service.</w:t>
      </w:r>
    </w:p>
    <w:p w14:paraId="74E699A3" w14:textId="77777777" w:rsidR="004C58C7" w:rsidRPr="007F0E8C" w:rsidRDefault="004C58C7" w:rsidP="004C58C7">
      <w:pPr>
        <w:rPr>
          <w:b/>
          <w:bCs/>
          <w:sz w:val="32"/>
          <w:szCs w:val="32"/>
        </w:rPr>
      </w:pPr>
      <w:r w:rsidRPr="007F0E8C">
        <w:rPr>
          <w:b/>
          <w:bCs/>
          <w:sz w:val="32"/>
          <w:szCs w:val="32"/>
        </w:rPr>
        <w:t>6-Optimize Website Performance:</w:t>
      </w:r>
    </w:p>
    <w:p w14:paraId="4DA0FA66" w14:textId="77777777" w:rsidR="004C58C7" w:rsidRPr="007F0E8C" w:rsidRDefault="004C58C7" w:rsidP="004C58C7">
      <w:pPr>
        <w:rPr>
          <w:sz w:val="32"/>
          <w:szCs w:val="32"/>
        </w:rPr>
      </w:pPr>
      <w:r w:rsidRPr="007F0E8C">
        <w:rPr>
          <w:sz w:val="32"/>
          <w:szCs w:val="32"/>
        </w:rPr>
        <w:t>Ensure fast loading times and efficient performance through optimization techniques and regular testing.</w:t>
      </w:r>
    </w:p>
    <w:p w14:paraId="33B30262" w14:textId="77777777" w:rsidR="004C58C7" w:rsidRPr="007F0E8C" w:rsidRDefault="004C58C7" w:rsidP="004C58C7">
      <w:pPr>
        <w:rPr>
          <w:b/>
          <w:bCs/>
          <w:sz w:val="32"/>
          <w:szCs w:val="32"/>
        </w:rPr>
      </w:pPr>
      <w:r w:rsidRPr="007F0E8C">
        <w:rPr>
          <w:b/>
          <w:bCs/>
          <w:sz w:val="32"/>
          <w:szCs w:val="32"/>
        </w:rPr>
        <w:t>7-Conduct Comprehensive Testing:</w:t>
      </w:r>
    </w:p>
    <w:p w14:paraId="756F2F95" w14:textId="77777777" w:rsidR="004C58C7" w:rsidRPr="007F0E8C" w:rsidRDefault="004C58C7" w:rsidP="004C58C7">
      <w:pPr>
        <w:rPr>
          <w:sz w:val="32"/>
          <w:szCs w:val="32"/>
        </w:rPr>
      </w:pPr>
      <w:r w:rsidRPr="007F0E8C">
        <w:rPr>
          <w:sz w:val="32"/>
          <w:szCs w:val="32"/>
        </w:rPr>
        <w:t>Perform unit, integration, and user acceptance testing to identify and resolve any issues before deployment.</w:t>
      </w:r>
    </w:p>
    <w:p w14:paraId="458159FE" w14:textId="77777777" w:rsidR="004C58C7" w:rsidRPr="007F0E8C" w:rsidRDefault="004C58C7" w:rsidP="004C58C7">
      <w:pPr>
        <w:rPr>
          <w:b/>
          <w:bCs/>
          <w:sz w:val="32"/>
          <w:szCs w:val="32"/>
        </w:rPr>
      </w:pPr>
      <w:r w:rsidRPr="007F0E8C">
        <w:rPr>
          <w:b/>
          <w:bCs/>
          <w:sz w:val="32"/>
          <w:szCs w:val="32"/>
        </w:rPr>
        <w:t>8-Provide Detailed Documentation and User Manuals:</w:t>
      </w:r>
    </w:p>
    <w:p w14:paraId="0E6650A6" w14:textId="77777777" w:rsidR="004C58C7" w:rsidRPr="007F0E8C" w:rsidRDefault="004C58C7" w:rsidP="004C58C7">
      <w:pPr>
        <w:rPr>
          <w:sz w:val="32"/>
          <w:szCs w:val="32"/>
        </w:rPr>
      </w:pPr>
      <w:r w:rsidRPr="007F0E8C">
        <w:rPr>
          <w:sz w:val="32"/>
          <w:szCs w:val="32"/>
        </w:rPr>
        <w:t>Create comprehensive documentation for the system architecture, codebase, and user manuals to facilitate maintenance and user training.</w:t>
      </w:r>
    </w:p>
    <w:p w14:paraId="0630AEF3" w14:textId="77777777" w:rsidR="004C58C7" w:rsidRPr="007F0E8C" w:rsidRDefault="004C58C7" w:rsidP="004C58C7">
      <w:pPr>
        <w:rPr>
          <w:b/>
          <w:bCs/>
          <w:sz w:val="32"/>
          <w:szCs w:val="32"/>
        </w:rPr>
      </w:pPr>
      <w:r w:rsidRPr="007F0E8C">
        <w:rPr>
          <w:b/>
          <w:bCs/>
          <w:sz w:val="32"/>
          <w:szCs w:val="32"/>
        </w:rPr>
        <w:t>9-Plan for Scalability and Future Enhancements:</w:t>
      </w:r>
    </w:p>
    <w:p w14:paraId="14B44E10" w14:textId="77777777" w:rsidR="004C58C7" w:rsidRPr="007F0E8C" w:rsidRDefault="004C58C7" w:rsidP="004C58C7">
      <w:pPr>
        <w:rPr>
          <w:sz w:val="32"/>
          <w:szCs w:val="32"/>
        </w:rPr>
      </w:pPr>
      <w:r w:rsidRPr="007F0E8C">
        <w:rPr>
          <w:sz w:val="32"/>
          <w:szCs w:val="32"/>
        </w:rPr>
        <w:t>Design the system architecture to be scalable and adaptable to future technological advancements and business needs.</w:t>
      </w:r>
    </w:p>
    <w:p w14:paraId="64236E9D" w14:textId="77777777" w:rsidR="004C58C7" w:rsidRPr="007F0E8C" w:rsidRDefault="004C58C7" w:rsidP="004C58C7">
      <w:pPr>
        <w:rPr>
          <w:sz w:val="32"/>
          <w:szCs w:val="32"/>
        </w:rPr>
      </w:pPr>
    </w:p>
    <w:p w14:paraId="3E575CB8" w14:textId="77777777" w:rsidR="004C58C7" w:rsidRDefault="004C58C7" w:rsidP="004C58C7"/>
    <w:p w14:paraId="388CD6F6" w14:textId="77777777" w:rsidR="004C58C7" w:rsidRPr="00721E09" w:rsidRDefault="004C58C7" w:rsidP="00721E09">
      <w:pPr>
        <w:pStyle w:val="IntenseQuote"/>
        <w:ind w:left="0"/>
        <w:jc w:val="both"/>
        <w:rPr>
          <w:sz w:val="40"/>
          <w:szCs w:val="40"/>
        </w:rPr>
      </w:pPr>
      <w:r w:rsidRPr="00721E09">
        <w:rPr>
          <w:sz w:val="40"/>
          <w:szCs w:val="40"/>
        </w:rPr>
        <w:t>1.6 Project Scope</w:t>
      </w:r>
    </w:p>
    <w:p w14:paraId="0E1F6639" w14:textId="77777777" w:rsidR="004C58C7" w:rsidRPr="007F0E8C" w:rsidRDefault="004C58C7" w:rsidP="004C58C7"/>
    <w:p w14:paraId="65A15DCA" w14:textId="77777777" w:rsidR="004C58C7" w:rsidRPr="007F0E8C" w:rsidRDefault="004C58C7" w:rsidP="004C58C7">
      <w:pPr>
        <w:rPr>
          <w:sz w:val="32"/>
          <w:szCs w:val="32"/>
        </w:rPr>
      </w:pPr>
      <w:r w:rsidRPr="007F0E8C">
        <w:rPr>
          <w:sz w:val="32"/>
          <w:szCs w:val="32"/>
        </w:rPr>
        <w:t xml:space="preserve">The scope of this project encompasses the development of a comprehensive e-commerce website tailored to the needs of small to medium-sized businesses (SMBs). The project will cover the following </w:t>
      </w:r>
      <w:r w:rsidRPr="00721E09">
        <w:rPr>
          <w:b/>
          <w:bCs/>
          <w:sz w:val="32"/>
          <w:szCs w:val="32"/>
        </w:rPr>
        <w:t>areas:</w:t>
      </w:r>
    </w:p>
    <w:p w14:paraId="7A97FA5A" w14:textId="77777777" w:rsidR="004C58C7" w:rsidRPr="007F0E8C" w:rsidRDefault="004C58C7" w:rsidP="004C58C7">
      <w:pPr>
        <w:rPr>
          <w:sz w:val="32"/>
          <w:szCs w:val="32"/>
        </w:rPr>
      </w:pPr>
    </w:p>
    <w:p w14:paraId="336C4515" w14:textId="77777777" w:rsidR="004C58C7" w:rsidRPr="007F0E8C" w:rsidRDefault="004C58C7" w:rsidP="00721E09">
      <w:pPr>
        <w:pStyle w:val="Heading2"/>
      </w:pPr>
      <w:r w:rsidRPr="007F0E8C">
        <w:t>Inclusions:</w:t>
      </w:r>
    </w:p>
    <w:p w14:paraId="5BA3102B" w14:textId="77777777" w:rsidR="004C58C7" w:rsidRPr="007F0E8C" w:rsidRDefault="004C58C7" w:rsidP="004C58C7">
      <w:pPr>
        <w:rPr>
          <w:b/>
          <w:bCs/>
          <w:sz w:val="32"/>
          <w:szCs w:val="32"/>
        </w:rPr>
      </w:pPr>
      <w:r w:rsidRPr="007F0E8C">
        <w:rPr>
          <w:b/>
          <w:bCs/>
          <w:sz w:val="32"/>
          <w:szCs w:val="32"/>
        </w:rPr>
        <w:t>1-Website Design and Development:</w:t>
      </w:r>
    </w:p>
    <w:p w14:paraId="19B01DC9" w14:textId="77777777" w:rsidR="004C58C7" w:rsidRPr="007F0E8C" w:rsidRDefault="004C58C7" w:rsidP="004C58C7">
      <w:pPr>
        <w:rPr>
          <w:sz w:val="32"/>
          <w:szCs w:val="32"/>
        </w:rPr>
      </w:pPr>
      <w:r w:rsidRPr="007F0E8C">
        <w:rPr>
          <w:sz w:val="32"/>
          <w:szCs w:val="32"/>
        </w:rPr>
        <w:t>Creation of a responsive and user-friendly website interface.</w:t>
      </w:r>
    </w:p>
    <w:p w14:paraId="14736B88" w14:textId="77777777" w:rsidR="004C58C7" w:rsidRPr="007F0E8C" w:rsidRDefault="004C58C7" w:rsidP="004C58C7">
      <w:pPr>
        <w:rPr>
          <w:sz w:val="32"/>
          <w:szCs w:val="32"/>
        </w:rPr>
      </w:pPr>
      <w:r w:rsidRPr="007F0E8C">
        <w:rPr>
          <w:sz w:val="32"/>
          <w:szCs w:val="32"/>
        </w:rPr>
        <w:t>Development of frontend components using modern web technologies.</w:t>
      </w:r>
    </w:p>
    <w:p w14:paraId="2AF10D22" w14:textId="77777777" w:rsidR="004C58C7" w:rsidRPr="007F0E8C" w:rsidRDefault="004C58C7" w:rsidP="004C58C7">
      <w:pPr>
        <w:rPr>
          <w:sz w:val="32"/>
          <w:szCs w:val="32"/>
        </w:rPr>
      </w:pPr>
      <w:r w:rsidRPr="007F0E8C">
        <w:rPr>
          <w:sz w:val="32"/>
          <w:szCs w:val="32"/>
        </w:rPr>
        <w:t>Implementation of backend functionalities to support e-commerce operations.</w:t>
      </w:r>
    </w:p>
    <w:p w14:paraId="7C91AB30" w14:textId="77777777" w:rsidR="004C58C7" w:rsidRPr="007F0E8C" w:rsidRDefault="004C58C7" w:rsidP="004C58C7">
      <w:pPr>
        <w:rPr>
          <w:b/>
          <w:bCs/>
          <w:sz w:val="32"/>
          <w:szCs w:val="32"/>
        </w:rPr>
      </w:pPr>
      <w:r w:rsidRPr="007F0E8C">
        <w:rPr>
          <w:b/>
          <w:bCs/>
          <w:sz w:val="32"/>
          <w:szCs w:val="32"/>
        </w:rPr>
        <w:t>2-Payment Integration:</w:t>
      </w:r>
    </w:p>
    <w:p w14:paraId="7B614878" w14:textId="77777777" w:rsidR="004C58C7" w:rsidRPr="007F0E8C" w:rsidRDefault="004C58C7" w:rsidP="004C58C7">
      <w:pPr>
        <w:rPr>
          <w:sz w:val="32"/>
          <w:szCs w:val="32"/>
        </w:rPr>
      </w:pPr>
      <w:r w:rsidRPr="007F0E8C">
        <w:rPr>
          <w:sz w:val="32"/>
          <w:szCs w:val="32"/>
        </w:rPr>
        <w:t>Integration of secure payment gateways to facilitate various payment methods (credit/debit cards, digital wallets, etc.).</w:t>
      </w:r>
    </w:p>
    <w:p w14:paraId="5E26237F" w14:textId="77777777" w:rsidR="004C58C7" w:rsidRPr="007F0E8C" w:rsidRDefault="004C58C7" w:rsidP="004C58C7">
      <w:pPr>
        <w:rPr>
          <w:b/>
          <w:bCs/>
          <w:sz w:val="32"/>
          <w:szCs w:val="32"/>
        </w:rPr>
      </w:pPr>
      <w:r w:rsidRPr="007F0E8C">
        <w:rPr>
          <w:b/>
          <w:bCs/>
          <w:sz w:val="32"/>
          <w:szCs w:val="32"/>
        </w:rPr>
        <w:t>3-Inventory Management:</w:t>
      </w:r>
    </w:p>
    <w:p w14:paraId="782C9B5F" w14:textId="77777777" w:rsidR="004C58C7" w:rsidRPr="007F0E8C" w:rsidRDefault="004C58C7" w:rsidP="004C58C7">
      <w:pPr>
        <w:rPr>
          <w:sz w:val="32"/>
          <w:szCs w:val="32"/>
        </w:rPr>
      </w:pPr>
      <w:r w:rsidRPr="007F0E8C">
        <w:rPr>
          <w:sz w:val="32"/>
          <w:szCs w:val="32"/>
        </w:rPr>
        <w:t>Development of an inventory management system to track product listings, stock levels, and automate updates.</w:t>
      </w:r>
    </w:p>
    <w:p w14:paraId="62517C5A" w14:textId="77777777" w:rsidR="00721E09" w:rsidRDefault="004C58C7" w:rsidP="004C58C7">
      <w:pPr>
        <w:spacing w:line="278" w:lineRule="auto"/>
        <w:jc w:val="left"/>
        <w:rPr>
          <w:rtl/>
        </w:rPr>
      </w:pPr>
      <w:r w:rsidRPr="007F0E8C">
        <w:rPr>
          <w:b/>
          <w:bCs/>
          <w:sz w:val="32"/>
          <w:szCs w:val="32"/>
        </w:rPr>
        <w:t>4-User Authentication and Authorization</w:t>
      </w:r>
      <w:r>
        <w:t xml:space="preserve"> </w:t>
      </w:r>
    </w:p>
    <w:p w14:paraId="6B1C77D0" w14:textId="77777777" w:rsidR="00721E09" w:rsidRDefault="00721E09" w:rsidP="004C58C7">
      <w:pPr>
        <w:spacing w:line="278" w:lineRule="auto"/>
        <w:jc w:val="left"/>
        <w:rPr>
          <w:rtl/>
        </w:rPr>
      </w:pPr>
    </w:p>
    <w:p w14:paraId="3E2D4EB7" w14:textId="77777777" w:rsidR="00721E09" w:rsidRPr="007F0E8C" w:rsidRDefault="00721E09" w:rsidP="00721E09">
      <w:pPr>
        <w:rPr>
          <w:sz w:val="32"/>
          <w:szCs w:val="32"/>
        </w:rPr>
      </w:pPr>
      <w:r w:rsidRPr="007F0E8C">
        <w:rPr>
          <w:sz w:val="32"/>
          <w:szCs w:val="32"/>
        </w:rPr>
        <w:lastRenderedPageBreak/>
        <w:t>Implementation of secure user authentication and authorization mechanisms to protect user data and manage access control.</w:t>
      </w:r>
    </w:p>
    <w:p w14:paraId="6B318889" w14:textId="77777777" w:rsidR="00721E09" w:rsidRPr="007F0E8C" w:rsidRDefault="00721E09" w:rsidP="00721E09">
      <w:pPr>
        <w:rPr>
          <w:b/>
          <w:bCs/>
          <w:sz w:val="32"/>
          <w:szCs w:val="32"/>
        </w:rPr>
      </w:pPr>
      <w:r w:rsidRPr="007F0E8C">
        <w:rPr>
          <w:b/>
          <w:bCs/>
          <w:sz w:val="32"/>
          <w:szCs w:val="32"/>
        </w:rPr>
        <w:t>5-Customer Relationship Management (CRM):</w:t>
      </w:r>
    </w:p>
    <w:p w14:paraId="664FE99A" w14:textId="77777777" w:rsidR="00721E09" w:rsidRPr="007F0E8C" w:rsidRDefault="00721E09" w:rsidP="00721E09">
      <w:pPr>
        <w:rPr>
          <w:sz w:val="32"/>
          <w:szCs w:val="32"/>
        </w:rPr>
      </w:pPr>
      <w:r w:rsidRPr="007F0E8C">
        <w:rPr>
          <w:sz w:val="32"/>
          <w:szCs w:val="32"/>
        </w:rPr>
        <w:t>Integration of CRM features to manage customer interactions, track sales, and enhance customer service.</w:t>
      </w:r>
    </w:p>
    <w:p w14:paraId="22C1A046" w14:textId="77777777" w:rsidR="00721E09" w:rsidRPr="007F0E8C" w:rsidRDefault="00721E09" w:rsidP="00721E09">
      <w:pPr>
        <w:rPr>
          <w:b/>
          <w:bCs/>
          <w:sz w:val="32"/>
          <w:szCs w:val="32"/>
        </w:rPr>
      </w:pPr>
      <w:r w:rsidRPr="007F0E8C">
        <w:rPr>
          <w:b/>
          <w:bCs/>
          <w:sz w:val="32"/>
          <w:szCs w:val="32"/>
        </w:rPr>
        <w:t>6-Security Measures:</w:t>
      </w:r>
    </w:p>
    <w:p w14:paraId="792E6369" w14:textId="77777777" w:rsidR="00721E09" w:rsidRPr="007F0E8C" w:rsidRDefault="00721E09" w:rsidP="00721E09">
      <w:pPr>
        <w:rPr>
          <w:sz w:val="32"/>
          <w:szCs w:val="32"/>
        </w:rPr>
      </w:pPr>
      <w:r w:rsidRPr="007F0E8C">
        <w:rPr>
          <w:sz w:val="32"/>
          <w:szCs w:val="32"/>
        </w:rPr>
        <w:t>Implementation of robust security protocols to protect against cyber threats and ensure data privacy.</w:t>
      </w:r>
    </w:p>
    <w:p w14:paraId="03A8A603" w14:textId="77777777" w:rsidR="00721E09" w:rsidRPr="007F0E8C" w:rsidRDefault="00721E09" w:rsidP="00721E09">
      <w:pPr>
        <w:rPr>
          <w:b/>
          <w:bCs/>
          <w:sz w:val="32"/>
          <w:szCs w:val="32"/>
        </w:rPr>
      </w:pPr>
      <w:r w:rsidRPr="007F0E8C">
        <w:rPr>
          <w:b/>
          <w:bCs/>
          <w:sz w:val="32"/>
          <w:szCs w:val="32"/>
        </w:rPr>
        <w:t>7-Testing and Quality Assurance:</w:t>
      </w:r>
    </w:p>
    <w:p w14:paraId="77F58619" w14:textId="77777777" w:rsidR="00721E09" w:rsidRPr="007F0E8C" w:rsidRDefault="00721E09" w:rsidP="00721E09">
      <w:pPr>
        <w:rPr>
          <w:sz w:val="32"/>
          <w:szCs w:val="32"/>
        </w:rPr>
      </w:pPr>
      <w:r w:rsidRPr="007F0E8C">
        <w:rPr>
          <w:sz w:val="32"/>
          <w:szCs w:val="32"/>
        </w:rPr>
        <w:t>Conducting comprehensive testing (unit, integration, and user acceptance testing) to identify and resolve issues.</w:t>
      </w:r>
    </w:p>
    <w:p w14:paraId="21265216" w14:textId="77777777" w:rsidR="00721E09" w:rsidRPr="007F0E8C" w:rsidRDefault="00721E09" w:rsidP="00721E09">
      <w:pPr>
        <w:rPr>
          <w:sz w:val="32"/>
          <w:szCs w:val="32"/>
        </w:rPr>
      </w:pPr>
      <w:r w:rsidRPr="007F0E8C">
        <w:rPr>
          <w:sz w:val="32"/>
          <w:szCs w:val="32"/>
        </w:rPr>
        <w:t>Ensuring the website meets performance and security standards.</w:t>
      </w:r>
    </w:p>
    <w:p w14:paraId="5627EA23" w14:textId="77777777" w:rsidR="00721E09" w:rsidRPr="007F0E8C" w:rsidRDefault="00721E09" w:rsidP="00721E09">
      <w:pPr>
        <w:rPr>
          <w:b/>
          <w:bCs/>
          <w:sz w:val="32"/>
          <w:szCs w:val="32"/>
        </w:rPr>
      </w:pPr>
      <w:r w:rsidRPr="007F0E8C">
        <w:rPr>
          <w:b/>
          <w:bCs/>
          <w:sz w:val="32"/>
          <w:szCs w:val="32"/>
        </w:rPr>
        <w:t>8-Documentation and User Manuals:</w:t>
      </w:r>
    </w:p>
    <w:p w14:paraId="544E19E1" w14:textId="77777777" w:rsidR="00721E09" w:rsidRPr="007F0E8C" w:rsidRDefault="00721E09" w:rsidP="00721E09">
      <w:pPr>
        <w:rPr>
          <w:sz w:val="32"/>
          <w:szCs w:val="32"/>
        </w:rPr>
      </w:pPr>
      <w:r w:rsidRPr="007F0E8C">
        <w:rPr>
          <w:sz w:val="32"/>
          <w:szCs w:val="32"/>
        </w:rPr>
        <w:t>Preparation of detailed documentation for system architecture, codebase, and user manuals to facilitate maintenance and user training.</w:t>
      </w:r>
    </w:p>
    <w:p w14:paraId="5343AC6C" w14:textId="77777777" w:rsidR="00721E09" w:rsidRPr="007F0E8C" w:rsidRDefault="00721E09" w:rsidP="00721E09">
      <w:pPr>
        <w:rPr>
          <w:sz w:val="32"/>
          <w:szCs w:val="32"/>
        </w:rPr>
      </w:pPr>
    </w:p>
    <w:p w14:paraId="663A8359" w14:textId="77777777" w:rsidR="00721E09" w:rsidRPr="007F0E8C" w:rsidRDefault="00721E09" w:rsidP="00721E09">
      <w:pPr>
        <w:pStyle w:val="Heading2"/>
      </w:pPr>
      <w:r w:rsidRPr="007F0E8C">
        <w:t>Exclusions:</w:t>
      </w:r>
    </w:p>
    <w:p w14:paraId="6DCDDE8C" w14:textId="77777777" w:rsidR="00721E09" w:rsidRPr="007F0E8C" w:rsidRDefault="00721E09" w:rsidP="00721E09">
      <w:pPr>
        <w:rPr>
          <w:b/>
          <w:bCs/>
          <w:sz w:val="32"/>
          <w:szCs w:val="32"/>
        </w:rPr>
      </w:pPr>
      <w:r w:rsidRPr="007F0E8C">
        <w:rPr>
          <w:b/>
          <w:bCs/>
          <w:sz w:val="32"/>
          <w:szCs w:val="32"/>
        </w:rPr>
        <w:t>1-Marketing and SEO:</w:t>
      </w:r>
    </w:p>
    <w:p w14:paraId="0DDF8C4F" w14:textId="77777777" w:rsidR="00721E09" w:rsidRPr="007F0E8C" w:rsidRDefault="00721E09" w:rsidP="00721E09">
      <w:pPr>
        <w:rPr>
          <w:sz w:val="32"/>
          <w:szCs w:val="32"/>
        </w:rPr>
      </w:pPr>
      <w:r w:rsidRPr="007F0E8C">
        <w:rPr>
          <w:sz w:val="32"/>
          <w:szCs w:val="32"/>
        </w:rPr>
        <w:lastRenderedPageBreak/>
        <w:t>The project will not cover marketing strategies or search engine optimization (SEO) efforts.</w:t>
      </w:r>
    </w:p>
    <w:p w14:paraId="54167875" w14:textId="77777777" w:rsidR="00721E09" w:rsidRPr="007F0E8C" w:rsidRDefault="00721E09" w:rsidP="00721E09">
      <w:pPr>
        <w:rPr>
          <w:b/>
          <w:bCs/>
          <w:sz w:val="32"/>
          <w:szCs w:val="32"/>
        </w:rPr>
      </w:pPr>
      <w:r w:rsidRPr="007F0E8C">
        <w:rPr>
          <w:b/>
          <w:bCs/>
          <w:sz w:val="32"/>
          <w:szCs w:val="32"/>
        </w:rPr>
        <w:t>2-Third-Party Integrations Beyond Scope:</w:t>
      </w:r>
    </w:p>
    <w:p w14:paraId="7D17FE76" w14:textId="77777777" w:rsidR="00721E09" w:rsidRPr="007F0E8C" w:rsidRDefault="00721E09" w:rsidP="00721E09">
      <w:pPr>
        <w:rPr>
          <w:sz w:val="32"/>
          <w:szCs w:val="32"/>
        </w:rPr>
      </w:pPr>
      <w:r w:rsidRPr="007F0E8C">
        <w:rPr>
          <w:sz w:val="32"/>
          <w:szCs w:val="32"/>
        </w:rPr>
        <w:t>Integration with third-party services not specified in the initial requirements will be excluded.</w:t>
      </w:r>
    </w:p>
    <w:p w14:paraId="1C89EC88" w14:textId="77777777" w:rsidR="00721E09" w:rsidRPr="007F0E8C" w:rsidRDefault="00721E09" w:rsidP="00721E09">
      <w:pPr>
        <w:rPr>
          <w:b/>
          <w:bCs/>
          <w:sz w:val="32"/>
          <w:szCs w:val="32"/>
        </w:rPr>
      </w:pPr>
      <w:r w:rsidRPr="007F0E8C">
        <w:rPr>
          <w:b/>
          <w:bCs/>
          <w:sz w:val="32"/>
          <w:szCs w:val="32"/>
        </w:rPr>
        <w:t>3-Post-Deployment Maintenance:</w:t>
      </w:r>
    </w:p>
    <w:p w14:paraId="7243D407" w14:textId="77777777" w:rsidR="00721E09" w:rsidRPr="007F0E8C" w:rsidRDefault="00721E09" w:rsidP="00721E09">
      <w:pPr>
        <w:rPr>
          <w:sz w:val="32"/>
          <w:szCs w:val="32"/>
        </w:rPr>
      </w:pPr>
      <w:r w:rsidRPr="007F0E8C">
        <w:rPr>
          <w:sz w:val="32"/>
          <w:szCs w:val="32"/>
        </w:rPr>
        <w:t>Ongoing maintenance and support after the initial deployment will not be included in the project scope.</w:t>
      </w:r>
    </w:p>
    <w:p w14:paraId="2F29FA58" w14:textId="77777777" w:rsidR="00721E09" w:rsidRPr="007F0E8C" w:rsidRDefault="00721E09" w:rsidP="00721E09">
      <w:pPr>
        <w:rPr>
          <w:b/>
          <w:bCs/>
          <w:sz w:val="32"/>
          <w:szCs w:val="32"/>
        </w:rPr>
      </w:pPr>
      <w:r w:rsidRPr="007F0E8C">
        <w:rPr>
          <w:b/>
          <w:bCs/>
          <w:sz w:val="32"/>
          <w:szCs w:val="32"/>
        </w:rPr>
        <w:t>4-Advanced Analytics and Reporting:</w:t>
      </w:r>
    </w:p>
    <w:p w14:paraId="7875C7B9" w14:textId="77777777" w:rsidR="00721E09" w:rsidRPr="007F0E8C" w:rsidRDefault="00721E09" w:rsidP="00721E09">
      <w:pPr>
        <w:rPr>
          <w:sz w:val="32"/>
          <w:szCs w:val="32"/>
        </w:rPr>
      </w:pPr>
      <w:r w:rsidRPr="007F0E8C">
        <w:rPr>
          <w:sz w:val="32"/>
          <w:szCs w:val="32"/>
        </w:rPr>
        <w:t>Development of advanced analytics and reporting features beyond basic sales and inventory reports will be excluded.</w:t>
      </w:r>
    </w:p>
    <w:p w14:paraId="597C0887" w14:textId="77777777" w:rsidR="00721E09" w:rsidRPr="007F0E8C" w:rsidRDefault="00721E09" w:rsidP="00721E09">
      <w:pPr>
        <w:rPr>
          <w:sz w:val="32"/>
          <w:szCs w:val="32"/>
        </w:rPr>
      </w:pPr>
    </w:p>
    <w:p w14:paraId="06601ADB" w14:textId="77777777" w:rsidR="00721E09" w:rsidRPr="007F0E8C" w:rsidRDefault="00721E09" w:rsidP="00721E09">
      <w:pPr>
        <w:pStyle w:val="Heading2"/>
      </w:pPr>
      <w:r w:rsidRPr="007F0E8C">
        <w:t>Assumptions:</w:t>
      </w:r>
    </w:p>
    <w:p w14:paraId="2FF3080B" w14:textId="77777777" w:rsidR="00721E09" w:rsidRPr="007F0E8C" w:rsidRDefault="00721E09" w:rsidP="00721E09">
      <w:pPr>
        <w:rPr>
          <w:sz w:val="32"/>
          <w:szCs w:val="32"/>
        </w:rPr>
      </w:pPr>
      <w:r w:rsidRPr="007F0E8C">
        <w:rPr>
          <w:sz w:val="32"/>
          <w:szCs w:val="32"/>
        </w:rPr>
        <w:t>The project will be developed within the specified timeline and budget.</w:t>
      </w:r>
    </w:p>
    <w:p w14:paraId="19886896" w14:textId="77777777" w:rsidR="00721E09" w:rsidRPr="007F0E8C" w:rsidRDefault="00721E09" w:rsidP="00721E09">
      <w:pPr>
        <w:rPr>
          <w:sz w:val="32"/>
          <w:szCs w:val="32"/>
        </w:rPr>
      </w:pPr>
      <w:r w:rsidRPr="007F0E8C">
        <w:rPr>
          <w:sz w:val="32"/>
          <w:szCs w:val="32"/>
        </w:rPr>
        <w:t>Necessary resources (software, hardware, and personnel) will be available as required.</w:t>
      </w:r>
    </w:p>
    <w:p w14:paraId="21210D1F" w14:textId="77777777" w:rsidR="00721E09" w:rsidRPr="007F0E8C" w:rsidRDefault="00721E09" w:rsidP="00721E09">
      <w:pPr>
        <w:rPr>
          <w:sz w:val="32"/>
          <w:szCs w:val="32"/>
        </w:rPr>
      </w:pPr>
      <w:r w:rsidRPr="007F0E8C">
        <w:rPr>
          <w:sz w:val="32"/>
          <w:szCs w:val="32"/>
        </w:rPr>
        <w:t>Stakeholders will provide timely feedback and approvals during the project lifecycle.</w:t>
      </w:r>
    </w:p>
    <w:p w14:paraId="0C0134CF" w14:textId="77777777" w:rsidR="00721E09" w:rsidRPr="007F0E8C" w:rsidRDefault="00721E09" w:rsidP="00721E09">
      <w:pPr>
        <w:pStyle w:val="Heading2"/>
      </w:pPr>
      <w:r w:rsidRPr="007F0E8C">
        <w:lastRenderedPageBreak/>
        <w:t>Constraints:</w:t>
      </w:r>
    </w:p>
    <w:p w14:paraId="255394CF" w14:textId="77777777" w:rsidR="00721E09" w:rsidRPr="007F0E8C" w:rsidRDefault="00721E09" w:rsidP="00721E09">
      <w:pPr>
        <w:rPr>
          <w:sz w:val="32"/>
          <w:szCs w:val="32"/>
        </w:rPr>
      </w:pPr>
      <w:r w:rsidRPr="007F0E8C">
        <w:rPr>
          <w:sz w:val="32"/>
          <w:szCs w:val="32"/>
        </w:rPr>
        <w:t>Limited budget and time constraints may impact the scope and depth of certain features.</w:t>
      </w:r>
    </w:p>
    <w:p w14:paraId="1280981A" w14:textId="77777777" w:rsidR="00721E09" w:rsidRDefault="00721E09" w:rsidP="00721E09">
      <w:pPr>
        <w:rPr>
          <w:sz w:val="32"/>
          <w:szCs w:val="32"/>
          <w:rtl/>
        </w:rPr>
      </w:pPr>
      <w:r w:rsidRPr="007F0E8C">
        <w:rPr>
          <w:sz w:val="32"/>
          <w:szCs w:val="32"/>
        </w:rPr>
        <w:t>Technical challenges and unforeseen issues may arise, requiring adjustments to the project plan.</w:t>
      </w:r>
    </w:p>
    <w:p w14:paraId="6A57DB2F" w14:textId="77777777" w:rsidR="00721E09" w:rsidRPr="00721E09" w:rsidRDefault="00721E09" w:rsidP="00721E09">
      <w:pPr>
        <w:pStyle w:val="IntenseQuote"/>
        <w:ind w:left="0"/>
        <w:jc w:val="both"/>
        <w:rPr>
          <w:sz w:val="40"/>
          <w:szCs w:val="40"/>
          <w:rtl/>
          <w:lang w:bidi="ar-EG"/>
        </w:rPr>
      </w:pPr>
      <w:r w:rsidRPr="00721E09">
        <w:rPr>
          <w:sz w:val="40"/>
          <w:szCs w:val="40"/>
        </w:rPr>
        <w:t>1.7 Project Software and Hardware Requirements</w:t>
      </w:r>
    </w:p>
    <w:p w14:paraId="47808DB0" w14:textId="77777777" w:rsidR="00721E09" w:rsidRPr="007F0E8C" w:rsidRDefault="00721E09" w:rsidP="00721E09">
      <w:pPr>
        <w:pStyle w:val="Heading2"/>
        <w:rPr>
          <w:sz w:val="36"/>
          <w:szCs w:val="36"/>
        </w:rPr>
      </w:pPr>
      <w:r w:rsidRPr="007F0E8C">
        <w:rPr>
          <w:sz w:val="36"/>
          <w:szCs w:val="36"/>
        </w:rPr>
        <w:t>Software Requirements</w:t>
      </w:r>
    </w:p>
    <w:p w14:paraId="29C87D31" w14:textId="77777777" w:rsidR="00721E09" w:rsidRPr="007F0E8C" w:rsidRDefault="00721E09" w:rsidP="00721E09">
      <w:pPr>
        <w:rPr>
          <w:b/>
          <w:bCs/>
          <w:sz w:val="28"/>
          <w:szCs w:val="28"/>
        </w:rPr>
      </w:pPr>
      <w:r w:rsidRPr="007F0E8C">
        <w:rPr>
          <w:b/>
          <w:bCs/>
          <w:sz w:val="28"/>
          <w:szCs w:val="28"/>
        </w:rPr>
        <w:t>1-Frontend Development:</w:t>
      </w:r>
    </w:p>
    <w:p w14:paraId="0B779BFE" w14:textId="77777777" w:rsidR="00721E09" w:rsidRPr="007F0E8C" w:rsidRDefault="00721E09" w:rsidP="00721E09">
      <w:pPr>
        <w:rPr>
          <w:sz w:val="28"/>
          <w:szCs w:val="28"/>
        </w:rPr>
      </w:pPr>
      <w:r w:rsidRPr="007F0E8C">
        <w:rPr>
          <w:sz w:val="28"/>
          <w:szCs w:val="28"/>
        </w:rPr>
        <w:t>HTML, CSS, JavaScript: Core technologies for building the website’s structure, styling, and interactivity.</w:t>
      </w:r>
    </w:p>
    <w:p w14:paraId="06A814ED" w14:textId="77777777" w:rsidR="00721E09" w:rsidRPr="007F0E8C" w:rsidRDefault="00721E09" w:rsidP="00721E09">
      <w:pPr>
        <w:rPr>
          <w:b/>
          <w:bCs/>
          <w:sz w:val="28"/>
          <w:szCs w:val="28"/>
        </w:rPr>
      </w:pPr>
      <w:r w:rsidRPr="007F0E8C">
        <w:rPr>
          <w:b/>
          <w:bCs/>
          <w:sz w:val="28"/>
          <w:szCs w:val="28"/>
        </w:rPr>
        <w:t>2-Frameworks/Libraries:</w:t>
      </w:r>
    </w:p>
    <w:p w14:paraId="79377DAB" w14:textId="77777777" w:rsidR="00721E09" w:rsidRPr="007F0E8C" w:rsidRDefault="00721E09" w:rsidP="00721E09">
      <w:pPr>
        <w:rPr>
          <w:sz w:val="28"/>
          <w:szCs w:val="28"/>
        </w:rPr>
      </w:pPr>
      <w:r w:rsidRPr="007F0E8C">
        <w:rPr>
          <w:sz w:val="28"/>
          <w:szCs w:val="28"/>
        </w:rPr>
        <w:t>React.js or Vue.js: For building dynamic and responsive user interfaces.</w:t>
      </w:r>
    </w:p>
    <w:p w14:paraId="60DD0474" w14:textId="77777777" w:rsidR="00721E09" w:rsidRPr="007F0E8C" w:rsidRDefault="00721E09" w:rsidP="00721E09">
      <w:pPr>
        <w:rPr>
          <w:sz w:val="28"/>
          <w:szCs w:val="28"/>
        </w:rPr>
      </w:pPr>
      <w:r w:rsidRPr="007F0E8C">
        <w:rPr>
          <w:sz w:val="28"/>
          <w:szCs w:val="28"/>
        </w:rPr>
        <w:t>Bootstrap or Tailwind CSS: For responsive design and pre-built UI components.</w:t>
      </w:r>
    </w:p>
    <w:p w14:paraId="1A00AF62" w14:textId="77777777" w:rsidR="00721E09" w:rsidRPr="007F0E8C" w:rsidRDefault="00721E09" w:rsidP="00721E09">
      <w:pPr>
        <w:rPr>
          <w:b/>
          <w:bCs/>
          <w:sz w:val="28"/>
          <w:szCs w:val="28"/>
        </w:rPr>
      </w:pPr>
      <w:r w:rsidRPr="007F0E8C">
        <w:rPr>
          <w:b/>
          <w:bCs/>
          <w:sz w:val="28"/>
          <w:szCs w:val="28"/>
        </w:rPr>
        <w:t>3-Backend Development:</w:t>
      </w:r>
    </w:p>
    <w:p w14:paraId="275502E4" w14:textId="77777777" w:rsidR="00721E09" w:rsidRPr="007F0E8C" w:rsidRDefault="00721E09" w:rsidP="00721E09">
      <w:pPr>
        <w:rPr>
          <w:sz w:val="28"/>
          <w:szCs w:val="28"/>
        </w:rPr>
      </w:pPr>
      <w:r w:rsidRPr="007F0E8C">
        <w:rPr>
          <w:sz w:val="28"/>
          <w:szCs w:val="28"/>
        </w:rPr>
        <w:t>Node.js with Express.js: For server-side development and handling API requests.</w:t>
      </w:r>
    </w:p>
    <w:p w14:paraId="035CB8D4" w14:textId="77777777" w:rsidR="00721E09" w:rsidRPr="007F0E8C" w:rsidRDefault="00721E09" w:rsidP="00721E09">
      <w:pPr>
        <w:rPr>
          <w:sz w:val="28"/>
          <w:szCs w:val="28"/>
        </w:rPr>
      </w:pPr>
      <w:r w:rsidRPr="007F0E8C">
        <w:rPr>
          <w:sz w:val="28"/>
          <w:szCs w:val="28"/>
        </w:rPr>
        <w:t>Django or Flask (if using Python): For a robust backend framework.</w:t>
      </w:r>
    </w:p>
    <w:p w14:paraId="172B41E2" w14:textId="77777777" w:rsidR="00721E09" w:rsidRPr="007F0E8C" w:rsidRDefault="00721E09" w:rsidP="00721E09">
      <w:pPr>
        <w:rPr>
          <w:sz w:val="28"/>
          <w:szCs w:val="28"/>
        </w:rPr>
      </w:pPr>
      <w:r w:rsidRPr="007F0E8C">
        <w:rPr>
          <w:sz w:val="28"/>
          <w:szCs w:val="28"/>
        </w:rPr>
        <w:t>RESTful API: For communication between frontend and backend.</w:t>
      </w:r>
    </w:p>
    <w:p w14:paraId="718B3CA9" w14:textId="77777777" w:rsidR="00721E09" w:rsidRPr="007F0E8C" w:rsidRDefault="00721E09" w:rsidP="00721E09">
      <w:pPr>
        <w:rPr>
          <w:b/>
          <w:bCs/>
          <w:sz w:val="28"/>
          <w:szCs w:val="28"/>
        </w:rPr>
      </w:pPr>
      <w:r w:rsidRPr="007F0E8C">
        <w:rPr>
          <w:b/>
          <w:bCs/>
          <w:sz w:val="28"/>
          <w:szCs w:val="28"/>
        </w:rPr>
        <w:t>4-Database Management:</w:t>
      </w:r>
    </w:p>
    <w:p w14:paraId="05A31D21" w14:textId="77777777" w:rsidR="00721E09" w:rsidRPr="007F0E8C" w:rsidRDefault="00721E09" w:rsidP="00721E09">
      <w:pPr>
        <w:rPr>
          <w:sz w:val="28"/>
          <w:szCs w:val="28"/>
        </w:rPr>
      </w:pPr>
      <w:r w:rsidRPr="007F0E8C">
        <w:rPr>
          <w:sz w:val="28"/>
          <w:szCs w:val="28"/>
        </w:rPr>
        <w:t>MySQL or PostgreSQL: For relational database management.</w:t>
      </w:r>
    </w:p>
    <w:p w14:paraId="5DA126AC" w14:textId="77777777" w:rsidR="00721E09" w:rsidRPr="007F0E8C" w:rsidRDefault="00721E09" w:rsidP="00721E09">
      <w:pPr>
        <w:rPr>
          <w:sz w:val="28"/>
          <w:szCs w:val="28"/>
        </w:rPr>
      </w:pPr>
      <w:r w:rsidRPr="007F0E8C">
        <w:rPr>
          <w:sz w:val="28"/>
          <w:szCs w:val="28"/>
        </w:rPr>
        <w:lastRenderedPageBreak/>
        <w:t>MongoDB: For a NoSQL database option, if needed.</w:t>
      </w:r>
    </w:p>
    <w:p w14:paraId="0A556A5B" w14:textId="77777777" w:rsidR="00721E09" w:rsidRPr="007F0E8C" w:rsidRDefault="00721E09" w:rsidP="00721E09">
      <w:pPr>
        <w:rPr>
          <w:sz w:val="28"/>
          <w:szCs w:val="28"/>
        </w:rPr>
      </w:pPr>
      <w:r w:rsidRPr="007F0E8C">
        <w:rPr>
          <w:sz w:val="28"/>
          <w:szCs w:val="28"/>
        </w:rPr>
        <w:t>Payment Gateway Integration:</w:t>
      </w:r>
    </w:p>
    <w:p w14:paraId="09DDDEAF" w14:textId="77777777" w:rsidR="00721E09" w:rsidRPr="007F0E8C" w:rsidRDefault="00721E09" w:rsidP="00721E09">
      <w:pPr>
        <w:rPr>
          <w:sz w:val="28"/>
          <w:szCs w:val="28"/>
        </w:rPr>
      </w:pPr>
      <w:r w:rsidRPr="007F0E8C">
        <w:rPr>
          <w:sz w:val="28"/>
          <w:szCs w:val="28"/>
        </w:rPr>
        <w:t>Stripe or PayPal API: For secure payment processing.</w:t>
      </w:r>
    </w:p>
    <w:p w14:paraId="1FB486D7" w14:textId="77777777" w:rsidR="00721E09" w:rsidRPr="007F0E8C" w:rsidRDefault="00721E09" w:rsidP="00721E09">
      <w:pPr>
        <w:rPr>
          <w:b/>
          <w:bCs/>
          <w:sz w:val="28"/>
          <w:szCs w:val="28"/>
        </w:rPr>
      </w:pPr>
      <w:r w:rsidRPr="007F0E8C">
        <w:rPr>
          <w:b/>
          <w:bCs/>
          <w:sz w:val="28"/>
          <w:szCs w:val="28"/>
        </w:rPr>
        <w:t>5-Version Control:</w:t>
      </w:r>
    </w:p>
    <w:p w14:paraId="6BA5A079" w14:textId="77777777" w:rsidR="00721E09" w:rsidRPr="007F0E8C" w:rsidRDefault="00721E09" w:rsidP="00721E09">
      <w:pPr>
        <w:rPr>
          <w:sz w:val="28"/>
          <w:szCs w:val="28"/>
        </w:rPr>
      </w:pPr>
      <w:r w:rsidRPr="007F0E8C">
        <w:rPr>
          <w:sz w:val="28"/>
          <w:szCs w:val="28"/>
        </w:rPr>
        <w:t>Git: For version control and collaboration.</w:t>
      </w:r>
    </w:p>
    <w:p w14:paraId="4C0A2EE7" w14:textId="77777777" w:rsidR="00721E09" w:rsidRPr="007F0E8C" w:rsidRDefault="00721E09" w:rsidP="00721E09">
      <w:pPr>
        <w:rPr>
          <w:sz w:val="28"/>
          <w:szCs w:val="28"/>
        </w:rPr>
      </w:pPr>
      <w:r w:rsidRPr="007F0E8C">
        <w:rPr>
          <w:sz w:val="28"/>
          <w:szCs w:val="28"/>
        </w:rPr>
        <w:t>GitHub or GitLab: For repository hosting and project management.</w:t>
      </w:r>
    </w:p>
    <w:p w14:paraId="3DB631F4" w14:textId="77777777" w:rsidR="00721E09" w:rsidRPr="007F0E8C" w:rsidRDefault="00721E09" w:rsidP="00721E09">
      <w:pPr>
        <w:rPr>
          <w:b/>
          <w:bCs/>
          <w:sz w:val="28"/>
          <w:szCs w:val="28"/>
        </w:rPr>
      </w:pPr>
      <w:r w:rsidRPr="007F0E8C">
        <w:rPr>
          <w:b/>
          <w:bCs/>
          <w:sz w:val="28"/>
          <w:szCs w:val="28"/>
        </w:rPr>
        <w:t>6-Development Tools:</w:t>
      </w:r>
    </w:p>
    <w:p w14:paraId="11A735E9" w14:textId="77777777" w:rsidR="00721E09" w:rsidRPr="007F0E8C" w:rsidRDefault="00721E09" w:rsidP="00721E09">
      <w:pPr>
        <w:rPr>
          <w:sz w:val="28"/>
          <w:szCs w:val="28"/>
        </w:rPr>
      </w:pPr>
      <w:r w:rsidRPr="007F0E8C">
        <w:rPr>
          <w:sz w:val="28"/>
          <w:szCs w:val="28"/>
        </w:rPr>
        <w:t>Visual Studio Code or Sublime Text: For code editing.</w:t>
      </w:r>
    </w:p>
    <w:p w14:paraId="56CBDE12" w14:textId="77777777" w:rsidR="00721E09" w:rsidRPr="007F0E8C" w:rsidRDefault="00721E09" w:rsidP="00721E09">
      <w:pPr>
        <w:rPr>
          <w:sz w:val="28"/>
          <w:szCs w:val="28"/>
        </w:rPr>
      </w:pPr>
      <w:r w:rsidRPr="007F0E8C">
        <w:rPr>
          <w:sz w:val="28"/>
          <w:szCs w:val="28"/>
        </w:rPr>
        <w:t>Postman: For API testing.</w:t>
      </w:r>
    </w:p>
    <w:p w14:paraId="66133BBE" w14:textId="77777777" w:rsidR="00721E09" w:rsidRPr="007F0E8C" w:rsidRDefault="00721E09" w:rsidP="00721E09">
      <w:pPr>
        <w:rPr>
          <w:sz w:val="28"/>
          <w:szCs w:val="28"/>
        </w:rPr>
      </w:pPr>
      <w:r w:rsidRPr="007F0E8C">
        <w:rPr>
          <w:sz w:val="28"/>
          <w:szCs w:val="28"/>
        </w:rPr>
        <w:t>Docker: For containerization and environment management.</w:t>
      </w:r>
    </w:p>
    <w:p w14:paraId="0AE7D4BF" w14:textId="77777777" w:rsidR="00721E09" w:rsidRPr="007F0E8C" w:rsidRDefault="00721E09" w:rsidP="00721E09">
      <w:pPr>
        <w:rPr>
          <w:b/>
          <w:bCs/>
          <w:sz w:val="28"/>
          <w:szCs w:val="28"/>
        </w:rPr>
      </w:pPr>
      <w:r w:rsidRPr="007F0E8C">
        <w:rPr>
          <w:b/>
          <w:bCs/>
          <w:sz w:val="28"/>
          <w:szCs w:val="28"/>
        </w:rPr>
        <w:t>7-Security Tools:</w:t>
      </w:r>
    </w:p>
    <w:p w14:paraId="7AD96C5D" w14:textId="77777777" w:rsidR="00721E09" w:rsidRPr="007F0E8C" w:rsidRDefault="00721E09" w:rsidP="00721E09">
      <w:pPr>
        <w:rPr>
          <w:sz w:val="28"/>
          <w:szCs w:val="28"/>
        </w:rPr>
      </w:pPr>
      <w:r w:rsidRPr="007F0E8C">
        <w:rPr>
          <w:sz w:val="28"/>
          <w:szCs w:val="28"/>
        </w:rPr>
        <w:t>SSL/TLS Certificates: For secure data transmission.</w:t>
      </w:r>
    </w:p>
    <w:p w14:paraId="021F28D8" w14:textId="77777777" w:rsidR="00721E09" w:rsidRPr="007F0E8C" w:rsidRDefault="00721E09" w:rsidP="00721E09">
      <w:pPr>
        <w:rPr>
          <w:sz w:val="28"/>
          <w:szCs w:val="28"/>
        </w:rPr>
      </w:pPr>
      <w:r w:rsidRPr="007F0E8C">
        <w:rPr>
          <w:sz w:val="28"/>
          <w:szCs w:val="28"/>
        </w:rPr>
        <w:t>OWASP ZAP: For security testing and vulnerability scanning.</w:t>
      </w:r>
    </w:p>
    <w:p w14:paraId="006EA018" w14:textId="77777777" w:rsidR="00721E09" w:rsidRPr="007F0E8C" w:rsidRDefault="00721E09" w:rsidP="00721E09">
      <w:pPr>
        <w:rPr>
          <w:b/>
          <w:bCs/>
          <w:sz w:val="28"/>
          <w:szCs w:val="28"/>
        </w:rPr>
      </w:pPr>
      <w:r w:rsidRPr="007F0E8C">
        <w:rPr>
          <w:b/>
          <w:bCs/>
          <w:sz w:val="28"/>
          <w:szCs w:val="28"/>
        </w:rPr>
        <w:t>8-Testing Tools:</w:t>
      </w:r>
    </w:p>
    <w:p w14:paraId="2F005FFC" w14:textId="77777777" w:rsidR="00721E09" w:rsidRPr="007F0E8C" w:rsidRDefault="00721E09" w:rsidP="00721E09">
      <w:pPr>
        <w:rPr>
          <w:sz w:val="28"/>
          <w:szCs w:val="28"/>
        </w:rPr>
      </w:pPr>
      <w:r w:rsidRPr="007F0E8C">
        <w:rPr>
          <w:sz w:val="28"/>
          <w:szCs w:val="28"/>
        </w:rPr>
        <w:t>Jest or Mocha: For unit testing JavaScript code.</w:t>
      </w:r>
    </w:p>
    <w:p w14:paraId="3C6F17EA" w14:textId="77777777" w:rsidR="00721E09" w:rsidRPr="007F0E8C" w:rsidRDefault="00721E09" w:rsidP="00721E09">
      <w:pPr>
        <w:rPr>
          <w:sz w:val="28"/>
          <w:szCs w:val="28"/>
        </w:rPr>
      </w:pPr>
      <w:r w:rsidRPr="007F0E8C">
        <w:rPr>
          <w:sz w:val="28"/>
          <w:szCs w:val="28"/>
        </w:rPr>
        <w:t>Selenium: For automated browser testing.</w:t>
      </w:r>
    </w:p>
    <w:p w14:paraId="0CF53CBF" w14:textId="77777777" w:rsidR="00721E09" w:rsidRPr="007F0E8C" w:rsidRDefault="00721E09" w:rsidP="00721E09">
      <w:pPr>
        <w:pStyle w:val="Heading2"/>
        <w:rPr>
          <w:sz w:val="28"/>
          <w:szCs w:val="28"/>
        </w:rPr>
      </w:pPr>
    </w:p>
    <w:p w14:paraId="3728272E" w14:textId="77777777" w:rsidR="00721E09" w:rsidRPr="007F0E8C" w:rsidRDefault="00721E09" w:rsidP="00721E09">
      <w:pPr>
        <w:pStyle w:val="Heading2"/>
        <w:rPr>
          <w:sz w:val="36"/>
          <w:szCs w:val="36"/>
        </w:rPr>
      </w:pPr>
      <w:r w:rsidRPr="007F0E8C">
        <w:rPr>
          <w:sz w:val="36"/>
          <w:szCs w:val="36"/>
        </w:rPr>
        <w:t>Hardware Requirements</w:t>
      </w:r>
    </w:p>
    <w:p w14:paraId="1A73E79B" w14:textId="77777777" w:rsidR="00721E09" w:rsidRPr="007F0E8C" w:rsidRDefault="00721E09" w:rsidP="00721E09">
      <w:pPr>
        <w:rPr>
          <w:b/>
          <w:bCs/>
          <w:sz w:val="28"/>
          <w:szCs w:val="28"/>
        </w:rPr>
      </w:pPr>
      <w:r w:rsidRPr="007F0E8C">
        <w:rPr>
          <w:b/>
          <w:bCs/>
          <w:sz w:val="28"/>
          <w:szCs w:val="28"/>
        </w:rPr>
        <w:t>1-Development Machines:</w:t>
      </w:r>
    </w:p>
    <w:p w14:paraId="6B88DB41" w14:textId="77777777" w:rsidR="00721E09" w:rsidRPr="007F0E8C" w:rsidRDefault="00721E09" w:rsidP="00721E09">
      <w:pPr>
        <w:rPr>
          <w:sz w:val="28"/>
          <w:szCs w:val="28"/>
        </w:rPr>
      </w:pPr>
      <w:r w:rsidRPr="007F0E8C">
        <w:rPr>
          <w:sz w:val="28"/>
          <w:szCs w:val="28"/>
        </w:rPr>
        <w:lastRenderedPageBreak/>
        <w:t>Laptops/Desktops: With at least 8GB RAM, 256GB SSD, and a modern multi-core processor (e.g., Intel i5 or AMD Ryzen 5).</w:t>
      </w:r>
    </w:p>
    <w:p w14:paraId="7C50446C" w14:textId="77777777" w:rsidR="00721E09" w:rsidRPr="007F0E8C" w:rsidRDefault="00721E09" w:rsidP="00721E09">
      <w:pPr>
        <w:rPr>
          <w:b/>
          <w:bCs/>
          <w:sz w:val="28"/>
          <w:szCs w:val="28"/>
        </w:rPr>
      </w:pPr>
      <w:r w:rsidRPr="007F0E8C">
        <w:rPr>
          <w:b/>
          <w:bCs/>
          <w:sz w:val="28"/>
          <w:szCs w:val="28"/>
        </w:rPr>
        <w:t>2-Servers:</w:t>
      </w:r>
    </w:p>
    <w:p w14:paraId="2E5DCE29" w14:textId="77777777" w:rsidR="00721E09" w:rsidRPr="007F0E8C" w:rsidRDefault="00721E09" w:rsidP="00721E09">
      <w:pPr>
        <w:rPr>
          <w:sz w:val="28"/>
          <w:szCs w:val="28"/>
        </w:rPr>
      </w:pPr>
      <w:r w:rsidRPr="007F0E8C">
        <w:rPr>
          <w:sz w:val="28"/>
          <w:szCs w:val="28"/>
        </w:rPr>
        <w:t>Web Server: For hosting the website (e.g., Apache or Nginx).</w:t>
      </w:r>
    </w:p>
    <w:p w14:paraId="5FBAB629" w14:textId="77777777" w:rsidR="00721E09" w:rsidRPr="007F0E8C" w:rsidRDefault="00721E09" w:rsidP="00721E09">
      <w:pPr>
        <w:rPr>
          <w:sz w:val="28"/>
          <w:szCs w:val="28"/>
        </w:rPr>
      </w:pPr>
      <w:r w:rsidRPr="007F0E8C">
        <w:rPr>
          <w:sz w:val="28"/>
          <w:szCs w:val="28"/>
        </w:rPr>
        <w:t>Database Server: For managing the database (can be the same as the web server for small projects).</w:t>
      </w:r>
    </w:p>
    <w:p w14:paraId="18EB36BD" w14:textId="77777777" w:rsidR="00721E09" w:rsidRPr="007F0E8C" w:rsidRDefault="00721E09" w:rsidP="00721E09">
      <w:pPr>
        <w:rPr>
          <w:b/>
          <w:bCs/>
          <w:sz w:val="28"/>
          <w:szCs w:val="28"/>
        </w:rPr>
      </w:pPr>
      <w:r w:rsidRPr="007F0E8C">
        <w:rPr>
          <w:b/>
          <w:bCs/>
          <w:sz w:val="28"/>
          <w:szCs w:val="28"/>
        </w:rPr>
        <w:t>3-Testing Devices:</w:t>
      </w:r>
    </w:p>
    <w:p w14:paraId="129F9D19" w14:textId="77777777" w:rsidR="00721E09" w:rsidRPr="007F0E8C" w:rsidRDefault="00721E09" w:rsidP="00721E09">
      <w:pPr>
        <w:rPr>
          <w:sz w:val="28"/>
          <w:szCs w:val="28"/>
        </w:rPr>
      </w:pPr>
      <w:r w:rsidRPr="007F0E8C">
        <w:rPr>
          <w:sz w:val="28"/>
          <w:szCs w:val="28"/>
        </w:rPr>
        <w:t>Smartphones and Tablets: For testing the website’s responsiveness and performance on various devices.</w:t>
      </w:r>
    </w:p>
    <w:p w14:paraId="105A708C" w14:textId="77777777" w:rsidR="00721E09" w:rsidRPr="007F0E8C" w:rsidRDefault="00721E09" w:rsidP="00721E09">
      <w:pPr>
        <w:rPr>
          <w:sz w:val="28"/>
          <w:szCs w:val="28"/>
        </w:rPr>
      </w:pPr>
      <w:r w:rsidRPr="007F0E8C">
        <w:rPr>
          <w:sz w:val="28"/>
          <w:szCs w:val="28"/>
        </w:rPr>
        <w:t>Desktops/Laptops: For cross-browser testing.</w:t>
      </w:r>
    </w:p>
    <w:p w14:paraId="789C61A1" w14:textId="77777777" w:rsidR="00721E09" w:rsidRPr="007F0E8C" w:rsidRDefault="00721E09" w:rsidP="00721E09">
      <w:pPr>
        <w:rPr>
          <w:b/>
          <w:bCs/>
          <w:sz w:val="28"/>
          <w:szCs w:val="28"/>
        </w:rPr>
      </w:pPr>
      <w:r w:rsidRPr="007F0E8C">
        <w:rPr>
          <w:b/>
          <w:bCs/>
          <w:sz w:val="28"/>
          <w:szCs w:val="28"/>
        </w:rPr>
        <w:t>4-Networking Equipment:</w:t>
      </w:r>
    </w:p>
    <w:p w14:paraId="225A553A" w14:textId="77777777" w:rsidR="00721E09" w:rsidRPr="007F0E8C" w:rsidRDefault="00721E09" w:rsidP="00721E09">
      <w:pPr>
        <w:rPr>
          <w:sz w:val="28"/>
          <w:szCs w:val="28"/>
        </w:rPr>
      </w:pPr>
      <w:r w:rsidRPr="007F0E8C">
        <w:rPr>
          <w:sz w:val="28"/>
          <w:szCs w:val="28"/>
        </w:rPr>
        <w:t>Router and Modem: For internet connectivity.</w:t>
      </w:r>
    </w:p>
    <w:p w14:paraId="7E844FBC" w14:textId="77777777" w:rsidR="00721E09" w:rsidRPr="007F0E8C" w:rsidRDefault="00721E09" w:rsidP="00721E09">
      <w:pPr>
        <w:rPr>
          <w:sz w:val="28"/>
          <w:szCs w:val="28"/>
        </w:rPr>
      </w:pPr>
      <w:r w:rsidRPr="007F0E8C">
        <w:rPr>
          <w:sz w:val="28"/>
          <w:szCs w:val="28"/>
        </w:rPr>
        <w:t>Switches: For local network setup if needed.</w:t>
      </w:r>
    </w:p>
    <w:p w14:paraId="34F3CBF2" w14:textId="77777777" w:rsidR="00721E09" w:rsidRPr="007F0E8C" w:rsidRDefault="00721E09" w:rsidP="00721E09">
      <w:pPr>
        <w:rPr>
          <w:b/>
          <w:bCs/>
          <w:sz w:val="28"/>
          <w:szCs w:val="28"/>
        </w:rPr>
      </w:pPr>
      <w:r w:rsidRPr="007F0E8C">
        <w:rPr>
          <w:b/>
          <w:bCs/>
          <w:sz w:val="28"/>
          <w:szCs w:val="28"/>
        </w:rPr>
        <w:t>5-Backup and Storage:</w:t>
      </w:r>
    </w:p>
    <w:p w14:paraId="07E3C514" w14:textId="77777777" w:rsidR="00721E09" w:rsidRPr="00721E09" w:rsidRDefault="00721E09" w:rsidP="00721E09">
      <w:pPr>
        <w:rPr>
          <w:sz w:val="28"/>
          <w:szCs w:val="28"/>
          <w:lang w:bidi="ar-EG"/>
        </w:rPr>
      </w:pPr>
      <w:r w:rsidRPr="007F0E8C">
        <w:rPr>
          <w:sz w:val="28"/>
          <w:szCs w:val="28"/>
        </w:rPr>
        <w:t>External Hard Drives or Cloud Storage: For data backup and version control.</w:t>
      </w:r>
    </w:p>
    <w:p w14:paraId="480C52A7" w14:textId="77777777" w:rsidR="00721E09" w:rsidRPr="00721E09" w:rsidRDefault="00721E09" w:rsidP="00721E09">
      <w:pPr>
        <w:pStyle w:val="IntenseQuote"/>
        <w:ind w:left="0"/>
        <w:jc w:val="both"/>
        <w:rPr>
          <w:sz w:val="40"/>
          <w:szCs w:val="40"/>
          <w:rtl/>
          <w:lang w:bidi="ar-EG"/>
        </w:rPr>
      </w:pPr>
      <w:r w:rsidRPr="00721E09">
        <w:rPr>
          <w:sz w:val="40"/>
          <w:szCs w:val="40"/>
        </w:rPr>
        <w:t>1.8 Project Limitations</w:t>
      </w:r>
    </w:p>
    <w:p w14:paraId="1BCBA7F6" w14:textId="77777777" w:rsidR="00721E09" w:rsidRPr="00721E09" w:rsidRDefault="00721E09" w:rsidP="00721E09">
      <w:pPr>
        <w:rPr>
          <w:sz w:val="32"/>
          <w:szCs w:val="32"/>
        </w:rPr>
      </w:pPr>
      <w:r w:rsidRPr="007F0E8C">
        <w:rPr>
          <w:sz w:val="32"/>
          <w:szCs w:val="32"/>
        </w:rPr>
        <w:t xml:space="preserve">While this project aims to develop a comprehensive and robust e-commerce website for small to medium-sized businesses (SMBs), there </w:t>
      </w:r>
      <w:r w:rsidRPr="00721E09">
        <w:rPr>
          <w:sz w:val="32"/>
          <w:szCs w:val="32"/>
        </w:rPr>
        <w:t>are several limitations that need to be acknowledged:</w:t>
      </w:r>
    </w:p>
    <w:p w14:paraId="6EF7534B" w14:textId="77777777" w:rsidR="00721E09" w:rsidRPr="00721E09" w:rsidRDefault="00721E09" w:rsidP="00721E09">
      <w:pPr>
        <w:rPr>
          <w:sz w:val="32"/>
          <w:szCs w:val="32"/>
        </w:rPr>
      </w:pPr>
    </w:p>
    <w:p w14:paraId="214356AA" w14:textId="77777777" w:rsidR="00721E09" w:rsidRPr="00721E09" w:rsidRDefault="00721E09" w:rsidP="00721E09">
      <w:pPr>
        <w:rPr>
          <w:b/>
          <w:bCs/>
          <w:sz w:val="32"/>
          <w:szCs w:val="32"/>
        </w:rPr>
      </w:pPr>
      <w:r w:rsidRPr="00721E09">
        <w:rPr>
          <w:b/>
          <w:bCs/>
          <w:sz w:val="32"/>
          <w:szCs w:val="32"/>
        </w:rPr>
        <w:t>1-Budget Constraints:</w:t>
      </w:r>
    </w:p>
    <w:p w14:paraId="2F607952" w14:textId="77777777" w:rsidR="00721E09" w:rsidRPr="00721E09" w:rsidRDefault="00721E09" w:rsidP="00721E09">
      <w:pPr>
        <w:rPr>
          <w:sz w:val="32"/>
          <w:szCs w:val="32"/>
        </w:rPr>
      </w:pPr>
      <w:r w:rsidRPr="00721E09">
        <w:rPr>
          <w:sz w:val="32"/>
          <w:szCs w:val="32"/>
        </w:rPr>
        <w:t>The project is limited by a fixed budget, which may restrict the scope of certain features and functionalities. Advanced features or premium third-party services may not be feasible within the allocated budget.</w:t>
      </w:r>
    </w:p>
    <w:p w14:paraId="231B1628" w14:textId="77777777" w:rsidR="00721E09" w:rsidRPr="00721E09" w:rsidRDefault="00721E09" w:rsidP="00721E09">
      <w:pPr>
        <w:rPr>
          <w:b/>
          <w:bCs/>
          <w:sz w:val="32"/>
          <w:szCs w:val="32"/>
        </w:rPr>
      </w:pPr>
      <w:r w:rsidRPr="00721E09">
        <w:rPr>
          <w:b/>
          <w:bCs/>
          <w:sz w:val="32"/>
          <w:szCs w:val="32"/>
        </w:rPr>
        <w:t>2-Time Constraints:</w:t>
      </w:r>
    </w:p>
    <w:p w14:paraId="612DCE6D" w14:textId="77777777" w:rsidR="00721E09" w:rsidRPr="00721E09" w:rsidRDefault="00721E09" w:rsidP="00721E09">
      <w:pPr>
        <w:rPr>
          <w:sz w:val="32"/>
          <w:szCs w:val="32"/>
        </w:rPr>
      </w:pPr>
      <w:r w:rsidRPr="00721E09">
        <w:rPr>
          <w:sz w:val="32"/>
          <w:szCs w:val="32"/>
        </w:rPr>
        <w:t>The project must be completed within a specific timeframe, which may limit the depth of development and testing. Certain enhancements or optimizations may need to be deferred to future iterations.</w:t>
      </w:r>
    </w:p>
    <w:p w14:paraId="355519E5" w14:textId="77777777" w:rsidR="00721E09" w:rsidRPr="00721E09" w:rsidRDefault="00721E09" w:rsidP="00721E09">
      <w:pPr>
        <w:rPr>
          <w:b/>
          <w:bCs/>
          <w:sz w:val="32"/>
          <w:szCs w:val="32"/>
        </w:rPr>
      </w:pPr>
      <w:r w:rsidRPr="00721E09">
        <w:rPr>
          <w:b/>
          <w:bCs/>
          <w:sz w:val="32"/>
          <w:szCs w:val="32"/>
        </w:rPr>
        <w:t>3-Technical Expertise:</w:t>
      </w:r>
    </w:p>
    <w:p w14:paraId="1CCF280E" w14:textId="77777777" w:rsidR="00721E09" w:rsidRPr="00721E09" w:rsidRDefault="00721E09" w:rsidP="00721E09">
      <w:pPr>
        <w:rPr>
          <w:sz w:val="32"/>
          <w:szCs w:val="32"/>
        </w:rPr>
      </w:pPr>
      <w:r w:rsidRPr="00721E09">
        <w:rPr>
          <w:sz w:val="32"/>
          <w:szCs w:val="32"/>
        </w:rPr>
        <w:t>The development team may have varying levels of expertise in different technologies, which could impact the efficiency and quality of the implementation. Training and learning curves may also affect the project timeline.</w:t>
      </w:r>
    </w:p>
    <w:p w14:paraId="52406DF6" w14:textId="77777777" w:rsidR="00721E09" w:rsidRPr="00721E09" w:rsidRDefault="00721E09" w:rsidP="00721E09">
      <w:pPr>
        <w:rPr>
          <w:b/>
          <w:bCs/>
          <w:sz w:val="32"/>
          <w:szCs w:val="32"/>
        </w:rPr>
      </w:pPr>
      <w:r w:rsidRPr="00721E09">
        <w:rPr>
          <w:b/>
          <w:bCs/>
          <w:sz w:val="32"/>
          <w:szCs w:val="32"/>
        </w:rPr>
        <w:t>4-Resource Availability:</w:t>
      </w:r>
    </w:p>
    <w:p w14:paraId="0CC75E25" w14:textId="77777777" w:rsidR="00721E09" w:rsidRPr="00721E09" w:rsidRDefault="00721E09" w:rsidP="00721E09">
      <w:pPr>
        <w:rPr>
          <w:sz w:val="32"/>
          <w:szCs w:val="32"/>
        </w:rPr>
      </w:pPr>
      <w:r w:rsidRPr="00721E09">
        <w:rPr>
          <w:sz w:val="32"/>
          <w:szCs w:val="32"/>
        </w:rPr>
        <w:t>Limited access to hardware and software resources can constrain the development and testing processes. This includes availability of testing devices, servers, and development tools.</w:t>
      </w:r>
    </w:p>
    <w:p w14:paraId="57737ADF" w14:textId="77777777" w:rsidR="00721E09" w:rsidRPr="00721E09" w:rsidRDefault="00721E09" w:rsidP="00721E09">
      <w:pPr>
        <w:rPr>
          <w:b/>
          <w:bCs/>
          <w:sz w:val="32"/>
          <w:szCs w:val="32"/>
        </w:rPr>
      </w:pPr>
      <w:r w:rsidRPr="00721E09">
        <w:rPr>
          <w:b/>
          <w:bCs/>
          <w:sz w:val="32"/>
          <w:szCs w:val="32"/>
        </w:rPr>
        <w:t>5-Scalability:</w:t>
      </w:r>
    </w:p>
    <w:p w14:paraId="043D9728" w14:textId="77777777" w:rsidR="00721E09" w:rsidRPr="00721E09" w:rsidRDefault="00721E09" w:rsidP="00721E09">
      <w:pPr>
        <w:rPr>
          <w:sz w:val="32"/>
          <w:szCs w:val="32"/>
        </w:rPr>
      </w:pPr>
      <w:r w:rsidRPr="00721E09">
        <w:rPr>
          <w:sz w:val="32"/>
          <w:szCs w:val="32"/>
        </w:rPr>
        <w:lastRenderedPageBreak/>
        <w:t>While the project aims to create a scalable solution, initial deployment may not fully address high traffic volumes or extensive data loads. Further optimization and scaling efforts may be required as the user base grows.</w:t>
      </w:r>
    </w:p>
    <w:p w14:paraId="49DC7A59" w14:textId="77777777" w:rsidR="00721E09" w:rsidRPr="00721E09" w:rsidRDefault="00721E09" w:rsidP="00721E09">
      <w:pPr>
        <w:rPr>
          <w:b/>
          <w:bCs/>
          <w:sz w:val="32"/>
          <w:szCs w:val="32"/>
        </w:rPr>
      </w:pPr>
      <w:r w:rsidRPr="00721E09">
        <w:rPr>
          <w:b/>
          <w:bCs/>
          <w:sz w:val="32"/>
          <w:szCs w:val="32"/>
        </w:rPr>
        <w:t>6-Security Challenges:</w:t>
      </w:r>
    </w:p>
    <w:p w14:paraId="2A4E979A" w14:textId="77777777" w:rsidR="00721E09" w:rsidRPr="00721E09" w:rsidRDefault="00721E09" w:rsidP="00721E09">
      <w:pPr>
        <w:rPr>
          <w:sz w:val="32"/>
          <w:szCs w:val="32"/>
        </w:rPr>
      </w:pPr>
      <w:r w:rsidRPr="00721E09">
        <w:rPr>
          <w:sz w:val="32"/>
          <w:szCs w:val="32"/>
        </w:rPr>
        <w:t>Ensuring robust security measures is a priority, but new vulnerabilities and threats can emerge over time. Continuous monitoring and updates will be necessary to maintain security standards.</w:t>
      </w:r>
    </w:p>
    <w:p w14:paraId="241ABEAC" w14:textId="77777777" w:rsidR="00721E09" w:rsidRPr="00721E09" w:rsidRDefault="00721E09" w:rsidP="00721E09">
      <w:pPr>
        <w:rPr>
          <w:b/>
          <w:bCs/>
          <w:sz w:val="32"/>
          <w:szCs w:val="32"/>
        </w:rPr>
      </w:pPr>
      <w:r w:rsidRPr="00721E09">
        <w:rPr>
          <w:b/>
          <w:bCs/>
          <w:sz w:val="32"/>
          <w:szCs w:val="32"/>
        </w:rPr>
        <w:t>7-User Feedback and Adaptation:</w:t>
      </w:r>
    </w:p>
    <w:p w14:paraId="31118A27" w14:textId="77777777" w:rsidR="00721E09" w:rsidRPr="00721E09" w:rsidRDefault="00721E09" w:rsidP="00721E09">
      <w:pPr>
        <w:rPr>
          <w:sz w:val="32"/>
          <w:szCs w:val="32"/>
        </w:rPr>
      </w:pPr>
      <w:r w:rsidRPr="00721E09">
        <w:rPr>
          <w:sz w:val="32"/>
          <w:szCs w:val="32"/>
        </w:rPr>
        <w:t>The project relies on user feedback for improvements. However, gathering comprehensive feedback within the project timeline may be challenging, potentially delaying certain user-driven enhancements.</w:t>
      </w:r>
    </w:p>
    <w:p w14:paraId="08EDC074" w14:textId="77777777" w:rsidR="00721E09" w:rsidRPr="00721E09" w:rsidRDefault="00721E09" w:rsidP="00721E09">
      <w:pPr>
        <w:rPr>
          <w:b/>
          <w:bCs/>
          <w:sz w:val="32"/>
          <w:szCs w:val="32"/>
        </w:rPr>
      </w:pPr>
      <w:r w:rsidRPr="00721E09">
        <w:rPr>
          <w:b/>
          <w:bCs/>
          <w:sz w:val="32"/>
          <w:szCs w:val="32"/>
        </w:rPr>
        <w:t>8-Integration with Third-Party Services:</w:t>
      </w:r>
    </w:p>
    <w:p w14:paraId="23FCE428" w14:textId="77777777" w:rsidR="00721E09" w:rsidRPr="00721E09" w:rsidRDefault="00721E09" w:rsidP="00721E09">
      <w:pPr>
        <w:rPr>
          <w:sz w:val="32"/>
          <w:szCs w:val="32"/>
        </w:rPr>
      </w:pPr>
      <w:r w:rsidRPr="00721E09">
        <w:rPr>
          <w:sz w:val="32"/>
          <w:szCs w:val="32"/>
        </w:rPr>
        <w:t>Integrating with external services (e.g., payment gateways, shipping providers) may present compatibility issues or require additional development time. Dependence on third-party APIs can also introduce risks if those services change or become unavailable.</w:t>
      </w:r>
    </w:p>
    <w:p w14:paraId="37C986FB" w14:textId="77777777" w:rsidR="00721E09" w:rsidRPr="00721E09" w:rsidRDefault="00721E09" w:rsidP="00721E09">
      <w:pPr>
        <w:rPr>
          <w:b/>
          <w:bCs/>
          <w:sz w:val="32"/>
          <w:szCs w:val="32"/>
        </w:rPr>
      </w:pPr>
      <w:r w:rsidRPr="00721E09">
        <w:rPr>
          <w:b/>
          <w:bCs/>
          <w:sz w:val="32"/>
          <w:szCs w:val="32"/>
        </w:rPr>
        <w:t>9-Market Dynamics:</w:t>
      </w:r>
    </w:p>
    <w:p w14:paraId="494C2AB8" w14:textId="77777777" w:rsidR="00721E09" w:rsidRPr="00721E09" w:rsidRDefault="00721E09" w:rsidP="00721E09">
      <w:pPr>
        <w:rPr>
          <w:sz w:val="32"/>
          <w:szCs w:val="32"/>
        </w:rPr>
      </w:pPr>
      <w:r w:rsidRPr="00721E09">
        <w:rPr>
          <w:sz w:val="32"/>
          <w:szCs w:val="32"/>
        </w:rPr>
        <w:t>The e-commerce market is highly dynamic, with rapidly changing trends and technologies. The project may need to adapt to these changes, which could impact the initial design and implementation.</w:t>
      </w:r>
    </w:p>
    <w:p w14:paraId="0A0F9F07" w14:textId="77777777" w:rsidR="00721E09" w:rsidRPr="00721E09" w:rsidRDefault="00721E09" w:rsidP="00721E09">
      <w:pPr>
        <w:rPr>
          <w:b/>
          <w:bCs/>
          <w:sz w:val="32"/>
          <w:szCs w:val="32"/>
        </w:rPr>
      </w:pPr>
      <w:r w:rsidRPr="00721E09">
        <w:rPr>
          <w:b/>
          <w:bCs/>
          <w:sz w:val="32"/>
          <w:szCs w:val="32"/>
        </w:rPr>
        <w:lastRenderedPageBreak/>
        <w:t>10-Regulatory Compliance:</w:t>
      </w:r>
    </w:p>
    <w:p w14:paraId="14547C47" w14:textId="77777777" w:rsidR="00721E09" w:rsidRPr="00721E09" w:rsidRDefault="00721E09" w:rsidP="00721E09">
      <w:pPr>
        <w:rPr>
          <w:sz w:val="32"/>
          <w:szCs w:val="32"/>
          <w:rtl/>
        </w:rPr>
      </w:pPr>
      <w:r w:rsidRPr="00721E09">
        <w:rPr>
          <w:sz w:val="32"/>
          <w:szCs w:val="32"/>
        </w:rPr>
        <w:t>Ensuring compliance with various legal and regulatory requirements (e.g., data protection laws, payment regulations) can be complex and time-consuming. Any changes in regulations may require additional adjustments to the project.</w:t>
      </w:r>
    </w:p>
    <w:p w14:paraId="08307422" w14:textId="77777777" w:rsidR="00721E09" w:rsidRPr="00721E09" w:rsidRDefault="00721E09" w:rsidP="00721E09">
      <w:pPr>
        <w:pStyle w:val="IntenseQuote"/>
        <w:ind w:left="0"/>
        <w:jc w:val="both"/>
        <w:rPr>
          <w:sz w:val="40"/>
          <w:szCs w:val="40"/>
          <w:rtl/>
          <w:lang w:bidi="ar-EG"/>
        </w:rPr>
      </w:pPr>
      <w:r w:rsidRPr="00721E09">
        <w:rPr>
          <w:sz w:val="40"/>
          <w:szCs w:val="40"/>
        </w:rPr>
        <w:t>1.9 Project Expected Output</w:t>
      </w:r>
    </w:p>
    <w:p w14:paraId="45E3E2A4" w14:textId="77777777" w:rsidR="00721E09" w:rsidRPr="00721E09" w:rsidRDefault="00721E09" w:rsidP="00721E09">
      <w:pPr>
        <w:rPr>
          <w:sz w:val="32"/>
          <w:szCs w:val="32"/>
        </w:rPr>
      </w:pPr>
      <w:r w:rsidRPr="00721E09">
        <w:rPr>
          <w:sz w:val="32"/>
          <w:szCs w:val="32"/>
        </w:rPr>
        <w:t>The successful completion of this project will result in the following key outputs:</w:t>
      </w:r>
    </w:p>
    <w:p w14:paraId="527A8073" w14:textId="77777777" w:rsidR="00721E09" w:rsidRPr="00721E09" w:rsidRDefault="00721E09" w:rsidP="00721E09">
      <w:pPr>
        <w:rPr>
          <w:b/>
          <w:bCs/>
          <w:sz w:val="32"/>
          <w:szCs w:val="32"/>
        </w:rPr>
      </w:pPr>
      <w:r w:rsidRPr="00721E09">
        <w:rPr>
          <w:b/>
          <w:bCs/>
          <w:sz w:val="32"/>
          <w:szCs w:val="32"/>
        </w:rPr>
        <w:t>1-Fully Functional E-commerce Website:</w:t>
      </w:r>
    </w:p>
    <w:p w14:paraId="409E9192" w14:textId="77777777" w:rsidR="00721E09" w:rsidRPr="00721E09" w:rsidRDefault="00721E09" w:rsidP="00721E09">
      <w:pPr>
        <w:rPr>
          <w:sz w:val="32"/>
          <w:szCs w:val="32"/>
        </w:rPr>
      </w:pPr>
      <w:r w:rsidRPr="00721E09">
        <w:rPr>
          <w:sz w:val="32"/>
          <w:szCs w:val="32"/>
        </w:rPr>
        <w:t>A responsive and user-friendly website that allows users to browse products, add items to their cart, and complete purchases securely.</w:t>
      </w:r>
    </w:p>
    <w:p w14:paraId="1E43670E" w14:textId="77777777" w:rsidR="00721E09" w:rsidRPr="00721E09" w:rsidRDefault="00721E09" w:rsidP="00721E09">
      <w:pPr>
        <w:rPr>
          <w:b/>
          <w:bCs/>
          <w:sz w:val="32"/>
          <w:szCs w:val="32"/>
        </w:rPr>
      </w:pPr>
      <w:r w:rsidRPr="00721E09">
        <w:rPr>
          <w:b/>
          <w:bCs/>
          <w:sz w:val="32"/>
          <w:szCs w:val="32"/>
        </w:rPr>
        <w:t>2-Secure Payment Processing:</w:t>
      </w:r>
    </w:p>
    <w:p w14:paraId="1AD555D6" w14:textId="77777777" w:rsidR="00721E09" w:rsidRPr="00721E09" w:rsidRDefault="00721E09" w:rsidP="00721E09">
      <w:pPr>
        <w:rPr>
          <w:sz w:val="32"/>
          <w:szCs w:val="32"/>
        </w:rPr>
      </w:pPr>
      <w:r w:rsidRPr="00721E09">
        <w:rPr>
          <w:sz w:val="32"/>
          <w:szCs w:val="32"/>
        </w:rPr>
        <w:t>Integration of multiple payment gateways (e.g., credit/debit cards, digital wallets) with robust security measures to ensure safe transactions.</w:t>
      </w:r>
    </w:p>
    <w:p w14:paraId="054AACBE" w14:textId="77777777" w:rsidR="00721E09" w:rsidRPr="00721E09" w:rsidRDefault="00721E09" w:rsidP="00721E09">
      <w:pPr>
        <w:rPr>
          <w:b/>
          <w:bCs/>
          <w:sz w:val="32"/>
          <w:szCs w:val="32"/>
        </w:rPr>
      </w:pPr>
      <w:r w:rsidRPr="00721E09">
        <w:rPr>
          <w:b/>
          <w:bCs/>
          <w:sz w:val="32"/>
          <w:szCs w:val="32"/>
        </w:rPr>
        <w:t>3-Inventory Management System:</w:t>
      </w:r>
    </w:p>
    <w:p w14:paraId="1CD198C4" w14:textId="77777777" w:rsidR="00721E09" w:rsidRPr="00721E09" w:rsidRDefault="00721E09" w:rsidP="00721E09">
      <w:pPr>
        <w:rPr>
          <w:sz w:val="32"/>
          <w:szCs w:val="32"/>
        </w:rPr>
      </w:pPr>
      <w:r w:rsidRPr="00721E09">
        <w:rPr>
          <w:sz w:val="32"/>
          <w:szCs w:val="32"/>
        </w:rPr>
        <w:t>A system to manage product listings, track inventory levels, and automate stock updates, ensuring accurate and up-to-date product availability.</w:t>
      </w:r>
    </w:p>
    <w:p w14:paraId="2FDE6355" w14:textId="77777777" w:rsidR="00721E09" w:rsidRPr="00721E09" w:rsidRDefault="00721E09" w:rsidP="00721E09">
      <w:pPr>
        <w:rPr>
          <w:b/>
          <w:bCs/>
          <w:sz w:val="32"/>
          <w:szCs w:val="32"/>
        </w:rPr>
      </w:pPr>
      <w:r w:rsidRPr="00721E09">
        <w:rPr>
          <w:b/>
          <w:bCs/>
          <w:sz w:val="32"/>
          <w:szCs w:val="32"/>
        </w:rPr>
        <w:lastRenderedPageBreak/>
        <w:t>4-User Authentication and Authorization:</w:t>
      </w:r>
    </w:p>
    <w:p w14:paraId="01957C57" w14:textId="77777777" w:rsidR="00721E09" w:rsidRPr="00721E09" w:rsidRDefault="00721E09" w:rsidP="00721E09">
      <w:pPr>
        <w:rPr>
          <w:sz w:val="32"/>
          <w:szCs w:val="32"/>
        </w:rPr>
      </w:pPr>
      <w:r w:rsidRPr="00721E09">
        <w:rPr>
          <w:sz w:val="32"/>
          <w:szCs w:val="32"/>
        </w:rPr>
        <w:t>Secure user authentication and authorization mechanisms to protect user data and manage access control.</w:t>
      </w:r>
    </w:p>
    <w:p w14:paraId="5ECFBB85" w14:textId="77777777" w:rsidR="00721E09" w:rsidRPr="00721E09" w:rsidRDefault="00721E09" w:rsidP="00721E09">
      <w:pPr>
        <w:rPr>
          <w:b/>
          <w:bCs/>
          <w:sz w:val="32"/>
          <w:szCs w:val="32"/>
        </w:rPr>
      </w:pPr>
      <w:r w:rsidRPr="00721E09">
        <w:rPr>
          <w:b/>
          <w:bCs/>
          <w:sz w:val="32"/>
          <w:szCs w:val="32"/>
        </w:rPr>
        <w:t>5-Customer Relationship Management (CRM) Features:</w:t>
      </w:r>
    </w:p>
    <w:p w14:paraId="6259B3B5" w14:textId="77777777" w:rsidR="00721E09" w:rsidRPr="00721E09" w:rsidRDefault="00721E09" w:rsidP="00721E09">
      <w:pPr>
        <w:rPr>
          <w:sz w:val="32"/>
          <w:szCs w:val="32"/>
        </w:rPr>
      </w:pPr>
      <w:r w:rsidRPr="00721E09">
        <w:rPr>
          <w:sz w:val="32"/>
          <w:szCs w:val="32"/>
        </w:rPr>
        <w:t>CRM functionalities to manage customer interactions, track sales, and enhance customer service, including features like order history, customer profiles, and support ticketing.</w:t>
      </w:r>
    </w:p>
    <w:p w14:paraId="26501C9E" w14:textId="77777777" w:rsidR="00721E09" w:rsidRPr="00721E09" w:rsidRDefault="00721E09" w:rsidP="00721E09">
      <w:pPr>
        <w:rPr>
          <w:b/>
          <w:bCs/>
          <w:sz w:val="32"/>
          <w:szCs w:val="32"/>
        </w:rPr>
      </w:pPr>
      <w:r w:rsidRPr="00721E09">
        <w:rPr>
          <w:b/>
          <w:bCs/>
          <w:sz w:val="32"/>
          <w:szCs w:val="32"/>
        </w:rPr>
        <w:t>6-Comprehensive Documentation:</w:t>
      </w:r>
    </w:p>
    <w:p w14:paraId="6A66A885" w14:textId="77777777" w:rsidR="00721E09" w:rsidRPr="00721E09" w:rsidRDefault="00721E09" w:rsidP="00721E09">
      <w:pPr>
        <w:rPr>
          <w:sz w:val="32"/>
          <w:szCs w:val="32"/>
        </w:rPr>
      </w:pPr>
      <w:r w:rsidRPr="00721E09">
        <w:rPr>
          <w:sz w:val="32"/>
          <w:szCs w:val="32"/>
        </w:rPr>
        <w:t>Detailed documentation covering system architecture, codebase, and user manuals to facilitate maintenance, future development, and user training.</w:t>
      </w:r>
    </w:p>
    <w:p w14:paraId="7F5BEF52" w14:textId="77777777" w:rsidR="00721E09" w:rsidRPr="00721E09" w:rsidRDefault="00721E09" w:rsidP="00721E09">
      <w:pPr>
        <w:rPr>
          <w:b/>
          <w:bCs/>
          <w:sz w:val="32"/>
          <w:szCs w:val="32"/>
        </w:rPr>
      </w:pPr>
      <w:r w:rsidRPr="00721E09">
        <w:rPr>
          <w:b/>
          <w:bCs/>
          <w:sz w:val="32"/>
          <w:szCs w:val="32"/>
        </w:rPr>
        <w:t>7-Testing Reports:</w:t>
      </w:r>
    </w:p>
    <w:p w14:paraId="04F92A68" w14:textId="77777777" w:rsidR="00721E09" w:rsidRPr="00721E09" w:rsidRDefault="00721E09" w:rsidP="00721E09">
      <w:pPr>
        <w:rPr>
          <w:sz w:val="32"/>
          <w:szCs w:val="32"/>
        </w:rPr>
      </w:pPr>
      <w:r w:rsidRPr="00721E09">
        <w:rPr>
          <w:sz w:val="32"/>
          <w:szCs w:val="32"/>
        </w:rPr>
        <w:t>Reports from unit, integration, and user acceptance testing, demonstrating the system’s reliability, performance, and security.</w:t>
      </w:r>
    </w:p>
    <w:p w14:paraId="65DC96F2" w14:textId="77777777" w:rsidR="00721E09" w:rsidRPr="00721E09" w:rsidRDefault="00721E09" w:rsidP="00721E09">
      <w:pPr>
        <w:rPr>
          <w:b/>
          <w:bCs/>
          <w:sz w:val="32"/>
          <w:szCs w:val="32"/>
        </w:rPr>
      </w:pPr>
      <w:r w:rsidRPr="00721E09">
        <w:rPr>
          <w:b/>
          <w:bCs/>
          <w:sz w:val="32"/>
          <w:szCs w:val="32"/>
        </w:rPr>
        <w:t>8-Scalability and Future Enhancement Plan:</w:t>
      </w:r>
    </w:p>
    <w:p w14:paraId="5A97A079" w14:textId="77777777" w:rsidR="00721E09" w:rsidRPr="00721E09" w:rsidRDefault="00721E09" w:rsidP="00721E09">
      <w:pPr>
        <w:rPr>
          <w:sz w:val="32"/>
          <w:szCs w:val="32"/>
        </w:rPr>
      </w:pPr>
      <w:r w:rsidRPr="00721E09">
        <w:rPr>
          <w:sz w:val="32"/>
          <w:szCs w:val="32"/>
        </w:rPr>
        <w:t>A plan outlining how the system can be scaled and adapted to future technological advancements and business needs, ensuring long-term viability.</w:t>
      </w:r>
    </w:p>
    <w:p w14:paraId="05F424A4" w14:textId="77777777" w:rsidR="00721E09" w:rsidRPr="00721E09" w:rsidRDefault="00721E09" w:rsidP="00721E09">
      <w:pPr>
        <w:rPr>
          <w:b/>
          <w:bCs/>
          <w:sz w:val="32"/>
          <w:szCs w:val="32"/>
        </w:rPr>
      </w:pPr>
      <w:r w:rsidRPr="00721E09">
        <w:rPr>
          <w:b/>
          <w:bCs/>
          <w:sz w:val="32"/>
          <w:szCs w:val="32"/>
        </w:rPr>
        <w:t>9-User Feedback and Iteration:</w:t>
      </w:r>
    </w:p>
    <w:p w14:paraId="022E6386" w14:textId="77777777" w:rsidR="00721E09" w:rsidRPr="00721E09" w:rsidRDefault="00721E09" w:rsidP="00721E09">
      <w:pPr>
        <w:rPr>
          <w:sz w:val="32"/>
          <w:szCs w:val="32"/>
        </w:rPr>
      </w:pPr>
      <w:r w:rsidRPr="00721E09">
        <w:rPr>
          <w:sz w:val="32"/>
          <w:szCs w:val="32"/>
        </w:rPr>
        <w:lastRenderedPageBreak/>
        <w:t>Collection and analysis of user feedback to inform future iterations and improvements, ensuring the platform meets user needs and expectations.</w:t>
      </w:r>
    </w:p>
    <w:p w14:paraId="48ACCB25" w14:textId="77777777" w:rsidR="00721E09" w:rsidRPr="00721E09" w:rsidRDefault="00721E09" w:rsidP="00721E09">
      <w:pPr>
        <w:rPr>
          <w:b/>
          <w:bCs/>
          <w:sz w:val="32"/>
          <w:szCs w:val="32"/>
        </w:rPr>
      </w:pPr>
      <w:r w:rsidRPr="00721E09">
        <w:rPr>
          <w:b/>
          <w:bCs/>
          <w:sz w:val="32"/>
          <w:szCs w:val="32"/>
        </w:rPr>
        <w:t>10-Project Presentation:</w:t>
      </w:r>
    </w:p>
    <w:p w14:paraId="27FA1E84" w14:textId="77777777" w:rsidR="00721E09" w:rsidRPr="00721E09" w:rsidRDefault="00721E09" w:rsidP="00721E09">
      <w:pPr>
        <w:rPr>
          <w:sz w:val="32"/>
          <w:szCs w:val="32"/>
        </w:rPr>
      </w:pPr>
      <w:r w:rsidRPr="00721E09">
        <w:rPr>
          <w:sz w:val="32"/>
          <w:szCs w:val="32"/>
        </w:rPr>
        <w:t>A comprehensive presentation of the project, including a live demonstration of the website, key features, and benefits, to be presented to stakeholders and evaluators.</w:t>
      </w:r>
    </w:p>
    <w:p w14:paraId="417170CA" w14:textId="77777777" w:rsidR="00721E09" w:rsidRPr="00721E09" w:rsidRDefault="00721E09" w:rsidP="00721E09">
      <w:pPr>
        <w:rPr>
          <w:sz w:val="32"/>
          <w:szCs w:val="32"/>
        </w:rPr>
      </w:pPr>
    </w:p>
    <w:p w14:paraId="3800D01F" w14:textId="77777777" w:rsidR="00721E09" w:rsidRPr="00721E09" w:rsidRDefault="00721E09" w:rsidP="00721E09">
      <w:pPr>
        <w:pStyle w:val="IntenseQuote"/>
        <w:ind w:left="0"/>
        <w:jc w:val="both"/>
        <w:rPr>
          <w:sz w:val="40"/>
          <w:szCs w:val="40"/>
          <w:rtl/>
          <w:lang w:bidi="ar-EG"/>
        </w:rPr>
      </w:pPr>
      <w:r w:rsidRPr="00721E09">
        <w:rPr>
          <w:sz w:val="40"/>
          <w:szCs w:val="40"/>
        </w:rPr>
        <w:t>1.10 Project Schedule</w:t>
      </w:r>
    </w:p>
    <w:p w14:paraId="123D0DD5" w14:textId="77777777" w:rsidR="00721E09" w:rsidRPr="00721E09" w:rsidRDefault="00721E09" w:rsidP="00721E09">
      <w:pPr>
        <w:rPr>
          <w:sz w:val="32"/>
          <w:szCs w:val="32"/>
        </w:rPr>
      </w:pPr>
      <w:r w:rsidRPr="00721E09">
        <w:rPr>
          <w:rStyle w:val="Heading3Char"/>
          <w:sz w:val="32"/>
          <w:szCs w:val="32"/>
        </w:rPr>
        <w:t>Week 1-2</w:t>
      </w:r>
      <w:r w:rsidRPr="00721E09">
        <w:rPr>
          <w:rStyle w:val="Heading2Char"/>
        </w:rPr>
        <w:t>:</w:t>
      </w:r>
      <w:r w:rsidRPr="00721E09">
        <w:rPr>
          <w:sz w:val="32"/>
          <w:szCs w:val="32"/>
        </w:rPr>
        <w:t xml:space="preserve"> Project Planning and Research</w:t>
      </w:r>
    </w:p>
    <w:p w14:paraId="4B484C51" w14:textId="77777777" w:rsidR="00721E09" w:rsidRPr="00721E09" w:rsidRDefault="00721E09" w:rsidP="00721E09">
      <w:pPr>
        <w:rPr>
          <w:sz w:val="32"/>
          <w:szCs w:val="32"/>
        </w:rPr>
      </w:pPr>
      <w:r w:rsidRPr="00721E09">
        <w:rPr>
          <w:sz w:val="32"/>
          <w:szCs w:val="32"/>
        </w:rPr>
        <w:t>Define project scope and objectives.</w:t>
      </w:r>
    </w:p>
    <w:p w14:paraId="2FA49226" w14:textId="77777777" w:rsidR="00721E09" w:rsidRPr="00721E09" w:rsidRDefault="00721E09" w:rsidP="00721E09">
      <w:pPr>
        <w:rPr>
          <w:sz w:val="32"/>
          <w:szCs w:val="32"/>
        </w:rPr>
      </w:pPr>
      <w:r w:rsidRPr="00721E09">
        <w:rPr>
          <w:sz w:val="32"/>
          <w:szCs w:val="32"/>
        </w:rPr>
        <w:t>Conduct literature review and market research.</w:t>
      </w:r>
    </w:p>
    <w:p w14:paraId="578783A9" w14:textId="77777777" w:rsidR="00721E09" w:rsidRPr="00721E09" w:rsidRDefault="00721E09" w:rsidP="00721E09">
      <w:pPr>
        <w:rPr>
          <w:sz w:val="32"/>
          <w:szCs w:val="32"/>
        </w:rPr>
      </w:pPr>
      <w:r w:rsidRPr="00721E09">
        <w:rPr>
          <w:sz w:val="32"/>
          <w:szCs w:val="32"/>
        </w:rPr>
        <w:t>Identify software and hardware requirements.</w:t>
      </w:r>
    </w:p>
    <w:p w14:paraId="04D2CBA8" w14:textId="77777777" w:rsidR="00721E09" w:rsidRPr="00721E09" w:rsidRDefault="00721E09" w:rsidP="00721E09">
      <w:pPr>
        <w:rPr>
          <w:sz w:val="32"/>
          <w:szCs w:val="32"/>
        </w:rPr>
      </w:pPr>
      <w:r w:rsidRPr="00721E09">
        <w:rPr>
          <w:rStyle w:val="Heading3Char"/>
          <w:sz w:val="32"/>
          <w:szCs w:val="32"/>
        </w:rPr>
        <w:t>Week 3-4</w:t>
      </w:r>
      <w:r w:rsidRPr="00721E09">
        <w:rPr>
          <w:sz w:val="32"/>
          <w:szCs w:val="32"/>
        </w:rPr>
        <w:t>: Design Phase</w:t>
      </w:r>
    </w:p>
    <w:p w14:paraId="25DB96AB" w14:textId="77777777" w:rsidR="00721E09" w:rsidRPr="00721E09" w:rsidRDefault="00721E09" w:rsidP="00721E09">
      <w:pPr>
        <w:rPr>
          <w:sz w:val="32"/>
          <w:szCs w:val="32"/>
        </w:rPr>
      </w:pPr>
      <w:r w:rsidRPr="00721E09">
        <w:rPr>
          <w:sz w:val="32"/>
          <w:szCs w:val="32"/>
        </w:rPr>
        <w:t>Create wireframes and mockups for the website.</w:t>
      </w:r>
    </w:p>
    <w:p w14:paraId="742FDF28" w14:textId="77777777" w:rsidR="00721E09" w:rsidRPr="00721E09" w:rsidRDefault="00721E09" w:rsidP="00721E09">
      <w:pPr>
        <w:rPr>
          <w:sz w:val="32"/>
          <w:szCs w:val="32"/>
        </w:rPr>
      </w:pPr>
      <w:r w:rsidRPr="00721E09">
        <w:rPr>
          <w:sz w:val="32"/>
          <w:szCs w:val="32"/>
        </w:rPr>
        <w:t>Design database schema.</w:t>
      </w:r>
    </w:p>
    <w:p w14:paraId="6B90F4D8" w14:textId="77777777" w:rsidR="00721E09" w:rsidRPr="00721E09" w:rsidRDefault="00721E09" w:rsidP="00721E09">
      <w:pPr>
        <w:rPr>
          <w:sz w:val="32"/>
          <w:szCs w:val="32"/>
        </w:rPr>
      </w:pPr>
      <w:r w:rsidRPr="00721E09">
        <w:rPr>
          <w:sz w:val="32"/>
          <w:szCs w:val="32"/>
        </w:rPr>
        <w:t>Review and finalize design with stakeholders.</w:t>
      </w:r>
    </w:p>
    <w:p w14:paraId="330DF14A" w14:textId="77777777" w:rsidR="00721E09" w:rsidRPr="00721E09" w:rsidRDefault="00721E09" w:rsidP="00721E09">
      <w:pPr>
        <w:rPr>
          <w:sz w:val="32"/>
          <w:szCs w:val="32"/>
        </w:rPr>
      </w:pPr>
      <w:r w:rsidRPr="00721E09">
        <w:rPr>
          <w:rStyle w:val="Heading3Char"/>
          <w:sz w:val="32"/>
          <w:szCs w:val="32"/>
        </w:rPr>
        <w:t>Week 5-7:</w:t>
      </w:r>
      <w:r w:rsidRPr="00721E09">
        <w:rPr>
          <w:sz w:val="32"/>
          <w:szCs w:val="32"/>
        </w:rPr>
        <w:t xml:space="preserve"> Development Phase - Frontend</w:t>
      </w:r>
    </w:p>
    <w:p w14:paraId="38EE703C" w14:textId="77777777" w:rsidR="00721E09" w:rsidRPr="00721E09" w:rsidRDefault="00721E09" w:rsidP="00721E09">
      <w:pPr>
        <w:rPr>
          <w:sz w:val="32"/>
          <w:szCs w:val="32"/>
        </w:rPr>
      </w:pPr>
      <w:r w:rsidRPr="00721E09">
        <w:rPr>
          <w:sz w:val="32"/>
          <w:szCs w:val="32"/>
        </w:rPr>
        <w:lastRenderedPageBreak/>
        <w:t>Set up development environment.</w:t>
      </w:r>
    </w:p>
    <w:p w14:paraId="2E548B29" w14:textId="77777777" w:rsidR="00721E09" w:rsidRPr="00721E09" w:rsidRDefault="00721E09" w:rsidP="00721E09">
      <w:pPr>
        <w:rPr>
          <w:sz w:val="32"/>
          <w:szCs w:val="32"/>
        </w:rPr>
      </w:pPr>
      <w:r w:rsidRPr="00721E09">
        <w:rPr>
          <w:sz w:val="32"/>
          <w:szCs w:val="32"/>
        </w:rPr>
        <w:t>Develop frontend components (e.g., homepage, product pages, cart).</w:t>
      </w:r>
    </w:p>
    <w:p w14:paraId="7C6B63CE" w14:textId="77777777" w:rsidR="00721E09" w:rsidRPr="00721E09" w:rsidRDefault="00721E09" w:rsidP="00721E09">
      <w:pPr>
        <w:rPr>
          <w:sz w:val="32"/>
          <w:szCs w:val="32"/>
        </w:rPr>
      </w:pPr>
      <w:r w:rsidRPr="00721E09">
        <w:rPr>
          <w:sz w:val="32"/>
          <w:szCs w:val="32"/>
        </w:rPr>
        <w:t>Implement responsive design for various devices.</w:t>
      </w:r>
    </w:p>
    <w:p w14:paraId="3EE0D3B7" w14:textId="77777777" w:rsidR="00721E09" w:rsidRPr="00721E09" w:rsidRDefault="00721E09" w:rsidP="00721E09">
      <w:pPr>
        <w:rPr>
          <w:sz w:val="32"/>
          <w:szCs w:val="32"/>
        </w:rPr>
      </w:pPr>
      <w:r w:rsidRPr="00721E09">
        <w:rPr>
          <w:rStyle w:val="Heading3Char"/>
          <w:sz w:val="32"/>
          <w:szCs w:val="32"/>
        </w:rPr>
        <w:t>Week 8-10:</w:t>
      </w:r>
      <w:r w:rsidRPr="00721E09">
        <w:rPr>
          <w:sz w:val="32"/>
          <w:szCs w:val="32"/>
        </w:rPr>
        <w:t xml:space="preserve"> Development Phase - Backend</w:t>
      </w:r>
    </w:p>
    <w:p w14:paraId="5226F350" w14:textId="77777777" w:rsidR="00721E09" w:rsidRPr="00721E09" w:rsidRDefault="00721E09" w:rsidP="00721E09">
      <w:pPr>
        <w:rPr>
          <w:sz w:val="32"/>
          <w:szCs w:val="32"/>
        </w:rPr>
      </w:pPr>
      <w:r w:rsidRPr="00721E09">
        <w:rPr>
          <w:sz w:val="32"/>
          <w:szCs w:val="32"/>
        </w:rPr>
        <w:t>Set up server and database.</w:t>
      </w:r>
    </w:p>
    <w:p w14:paraId="3B512A1E" w14:textId="77777777" w:rsidR="00721E09" w:rsidRPr="00721E09" w:rsidRDefault="00721E09" w:rsidP="00721E09">
      <w:pPr>
        <w:rPr>
          <w:sz w:val="32"/>
          <w:szCs w:val="32"/>
        </w:rPr>
      </w:pPr>
      <w:r w:rsidRPr="00721E09">
        <w:rPr>
          <w:sz w:val="32"/>
          <w:szCs w:val="32"/>
        </w:rPr>
        <w:t>Develop backend functionalities (e.g., user authentication, product management).</w:t>
      </w:r>
    </w:p>
    <w:p w14:paraId="33C98383" w14:textId="77777777" w:rsidR="00721E09" w:rsidRPr="00721E09" w:rsidRDefault="00721E09" w:rsidP="00721E09">
      <w:pPr>
        <w:rPr>
          <w:sz w:val="32"/>
          <w:szCs w:val="32"/>
        </w:rPr>
      </w:pPr>
      <w:r w:rsidRPr="00721E09">
        <w:rPr>
          <w:sz w:val="32"/>
          <w:szCs w:val="32"/>
        </w:rPr>
        <w:t>Integrate frontend with backend.</w:t>
      </w:r>
    </w:p>
    <w:p w14:paraId="54C6FE6C" w14:textId="77777777" w:rsidR="00721E09" w:rsidRPr="00721E09" w:rsidRDefault="00721E09" w:rsidP="00721E09">
      <w:pPr>
        <w:rPr>
          <w:sz w:val="32"/>
          <w:szCs w:val="32"/>
        </w:rPr>
      </w:pPr>
      <w:r w:rsidRPr="00721E09">
        <w:rPr>
          <w:rStyle w:val="Heading3Char"/>
          <w:sz w:val="32"/>
          <w:szCs w:val="32"/>
        </w:rPr>
        <w:t>Week 11-12</w:t>
      </w:r>
      <w:r w:rsidRPr="00721E09">
        <w:rPr>
          <w:sz w:val="32"/>
          <w:szCs w:val="32"/>
        </w:rPr>
        <w:t>: Integration and Testing</w:t>
      </w:r>
    </w:p>
    <w:p w14:paraId="711B5A29" w14:textId="77777777" w:rsidR="00721E09" w:rsidRPr="00721E09" w:rsidRDefault="00721E09" w:rsidP="00721E09">
      <w:pPr>
        <w:rPr>
          <w:sz w:val="32"/>
          <w:szCs w:val="32"/>
        </w:rPr>
      </w:pPr>
      <w:r w:rsidRPr="00721E09">
        <w:rPr>
          <w:sz w:val="32"/>
          <w:szCs w:val="32"/>
        </w:rPr>
        <w:t>Integrate payment gateway and other third-party services.</w:t>
      </w:r>
    </w:p>
    <w:p w14:paraId="415ECA6F" w14:textId="77777777" w:rsidR="00721E09" w:rsidRPr="00721E09" w:rsidRDefault="00721E09" w:rsidP="00721E09">
      <w:pPr>
        <w:rPr>
          <w:sz w:val="32"/>
          <w:szCs w:val="32"/>
        </w:rPr>
      </w:pPr>
      <w:r w:rsidRPr="00721E09">
        <w:rPr>
          <w:sz w:val="32"/>
          <w:szCs w:val="32"/>
        </w:rPr>
        <w:t>Conduct unit testing for individual components.</w:t>
      </w:r>
    </w:p>
    <w:p w14:paraId="6C88E1C2" w14:textId="77777777" w:rsidR="00721E09" w:rsidRPr="00721E09" w:rsidRDefault="00721E09" w:rsidP="00721E09">
      <w:pPr>
        <w:rPr>
          <w:sz w:val="32"/>
          <w:szCs w:val="32"/>
        </w:rPr>
      </w:pPr>
      <w:r w:rsidRPr="00721E09">
        <w:rPr>
          <w:sz w:val="32"/>
          <w:szCs w:val="32"/>
        </w:rPr>
        <w:t>Perform integration testing to ensure all parts work together.</w:t>
      </w:r>
    </w:p>
    <w:p w14:paraId="5A49BCB9" w14:textId="77777777" w:rsidR="00721E09" w:rsidRPr="00721E09" w:rsidRDefault="00721E09" w:rsidP="00721E09">
      <w:pPr>
        <w:rPr>
          <w:sz w:val="32"/>
          <w:szCs w:val="32"/>
        </w:rPr>
      </w:pPr>
      <w:r w:rsidRPr="00721E09">
        <w:rPr>
          <w:rStyle w:val="Heading3Char"/>
          <w:sz w:val="32"/>
          <w:szCs w:val="32"/>
        </w:rPr>
        <w:t>Week 13-14</w:t>
      </w:r>
      <w:r w:rsidRPr="00721E09">
        <w:rPr>
          <w:sz w:val="32"/>
          <w:szCs w:val="32"/>
        </w:rPr>
        <w:t>: User Testing and Feedback</w:t>
      </w:r>
    </w:p>
    <w:p w14:paraId="59D9D8C0" w14:textId="77777777" w:rsidR="00721E09" w:rsidRPr="00721E09" w:rsidRDefault="00721E09" w:rsidP="00721E09">
      <w:pPr>
        <w:rPr>
          <w:sz w:val="32"/>
          <w:szCs w:val="32"/>
        </w:rPr>
      </w:pPr>
      <w:r w:rsidRPr="00721E09">
        <w:rPr>
          <w:sz w:val="32"/>
          <w:szCs w:val="32"/>
        </w:rPr>
        <w:t>Conduct user testing sessions.</w:t>
      </w:r>
    </w:p>
    <w:p w14:paraId="155D2BE6" w14:textId="77777777" w:rsidR="00721E09" w:rsidRPr="00721E09" w:rsidRDefault="00721E09" w:rsidP="00721E09">
      <w:pPr>
        <w:rPr>
          <w:sz w:val="32"/>
          <w:szCs w:val="32"/>
        </w:rPr>
      </w:pPr>
      <w:r w:rsidRPr="00721E09">
        <w:rPr>
          <w:sz w:val="32"/>
          <w:szCs w:val="32"/>
        </w:rPr>
        <w:t>Collect and analyze user feedback.</w:t>
      </w:r>
    </w:p>
    <w:p w14:paraId="3269CA7B" w14:textId="77777777" w:rsidR="00721E09" w:rsidRPr="00721E09" w:rsidRDefault="00721E09" w:rsidP="00721E09">
      <w:pPr>
        <w:rPr>
          <w:sz w:val="32"/>
          <w:szCs w:val="32"/>
        </w:rPr>
      </w:pPr>
      <w:r w:rsidRPr="00721E09">
        <w:rPr>
          <w:sz w:val="32"/>
          <w:szCs w:val="32"/>
        </w:rPr>
        <w:t>Make necessary adjustments based on feedback.</w:t>
      </w:r>
    </w:p>
    <w:p w14:paraId="1F89A5CE" w14:textId="77777777" w:rsidR="00721E09" w:rsidRPr="00721E09" w:rsidRDefault="00721E09" w:rsidP="00721E09">
      <w:pPr>
        <w:rPr>
          <w:sz w:val="32"/>
          <w:szCs w:val="32"/>
        </w:rPr>
      </w:pPr>
      <w:r w:rsidRPr="00721E09">
        <w:rPr>
          <w:rStyle w:val="Heading3Char"/>
          <w:sz w:val="32"/>
          <w:szCs w:val="32"/>
        </w:rPr>
        <w:t>Week 15:</w:t>
      </w:r>
      <w:r w:rsidRPr="00721E09">
        <w:rPr>
          <w:sz w:val="32"/>
          <w:szCs w:val="32"/>
        </w:rPr>
        <w:t xml:space="preserve"> Final Adjustments and Documentation</w:t>
      </w:r>
    </w:p>
    <w:p w14:paraId="7EAA907F" w14:textId="77777777" w:rsidR="00721E09" w:rsidRPr="00721E09" w:rsidRDefault="00721E09" w:rsidP="00721E09">
      <w:pPr>
        <w:rPr>
          <w:sz w:val="32"/>
          <w:szCs w:val="32"/>
        </w:rPr>
      </w:pPr>
      <w:r w:rsidRPr="00721E09">
        <w:rPr>
          <w:sz w:val="32"/>
          <w:szCs w:val="32"/>
        </w:rPr>
        <w:t>Finalize all features and fix any remaining bugs.</w:t>
      </w:r>
    </w:p>
    <w:p w14:paraId="70764EF8" w14:textId="77777777" w:rsidR="00721E09" w:rsidRPr="00721E09" w:rsidRDefault="00721E09" w:rsidP="00721E09">
      <w:pPr>
        <w:rPr>
          <w:sz w:val="32"/>
          <w:szCs w:val="32"/>
        </w:rPr>
      </w:pPr>
      <w:r w:rsidRPr="00721E09">
        <w:rPr>
          <w:sz w:val="32"/>
          <w:szCs w:val="32"/>
        </w:rPr>
        <w:lastRenderedPageBreak/>
        <w:t>Prepare project documentation and user manuals.</w:t>
      </w:r>
    </w:p>
    <w:p w14:paraId="05C08399" w14:textId="77777777" w:rsidR="00721E09" w:rsidRPr="00721E09" w:rsidRDefault="00721E09" w:rsidP="00721E09">
      <w:pPr>
        <w:rPr>
          <w:sz w:val="32"/>
          <w:szCs w:val="32"/>
        </w:rPr>
      </w:pPr>
      <w:r w:rsidRPr="00721E09">
        <w:rPr>
          <w:sz w:val="32"/>
          <w:szCs w:val="32"/>
        </w:rPr>
        <w:t>Conduct final review with stakeholders.</w:t>
      </w:r>
    </w:p>
    <w:p w14:paraId="45852FAA" w14:textId="77777777" w:rsidR="00721E09" w:rsidRPr="00721E09" w:rsidRDefault="00721E09" w:rsidP="00721E09">
      <w:pPr>
        <w:rPr>
          <w:sz w:val="32"/>
          <w:szCs w:val="32"/>
        </w:rPr>
      </w:pPr>
      <w:r w:rsidRPr="00721E09">
        <w:rPr>
          <w:rStyle w:val="Heading3Char"/>
          <w:sz w:val="32"/>
          <w:szCs w:val="32"/>
        </w:rPr>
        <w:t>Week 16:</w:t>
      </w:r>
      <w:r w:rsidRPr="00721E09">
        <w:rPr>
          <w:sz w:val="32"/>
          <w:szCs w:val="32"/>
        </w:rPr>
        <w:t xml:space="preserve"> Project Presentation and Submission</w:t>
      </w:r>
    </w:p>
    <w:p w14:paraId="2182779C" w14:textId="77777777" w:rsidR="00721E09" w:rsidRPr="00721E09" w:rsidRDefault="00721E09" w:rsidP="00721E09">
      <w:pPr>
        <w:rPr>
          <w:sz w:val="32"/>
          <w:szCs w:val="32"/>
        </w:rPr>
      </w:pPr>
      <w:r w:rsidRPr="00721E09">
        <w:rPr>
          <w:sz w:val="32"/>
          <w:szCs w:val="32"/>
        </w:rPr>
        <w:t>Prepare presentation materials (slides, demo).</w:t>
      </w:r>
    </w:p>
    <w:p w14:paraId="25334FE6" w14:textId="77777777" w:rsidR="00721E09" w:rsidRPr="00721E09" w:rsidRDefault="00721E09" w:rsidP="00721E09">
      <w:pPr>
        <w:rPr>
          <w:sz w:val="32"/>
          <w:szCs w:val="32"/>
        </w:rPr>
      </w:pPr>
      <w:r w:rsidRPr="00721E09">
        <w:rPr>
          <w:sz w:val="32"/>
          <w:szCs w:val="32"/>
        </w:rPr>
        <w:t>Present the project to the evaluation committee.</w:t>
      </w:r>
    </w:p>
    <w:p w14:paraId="3C8CF52F" w14:textId="77777777" w:rsidR="00721E09" w:rsidRPr="00721E09" w:rsidRDefault="00721E09" w:rsidP="00721E09">
      <w:pPr>
        <w:rPr>
          <w:sz w:val="32"/>
          <w:szCs w:val="32"/>
        </w:rPr>
      </w:pPr>
      <w:r w:rsidRPr="00721E09">
        <w:rPr>
          <w:sz w:val="32"/>
          <w:szCs w:val="32"/>
        </w:rPr>
        <w:t>Submit the final project report and deliverables.</w:t>
      </w:r>
    </w:p>
    <w:p w14:paraId="06A6E29F" w14:textId="77777777" w:rsidR="00721E09" w:rsidRPr="00721E09" w:rsidRDefault="00721E09" w:rsidP="00721E09">
      <w:pPr>
        <w:rPr>
          <w:sz w:val="32"/>
          <w:szCs w:val="32"/>
        </w:rPr>
      </w:pPr>
    </w:p>
    <w:p w14:paraId="4B50995F" w14:textId="77777777" w:rsidR="00721E09" w:rsidRPr="00721E09" w:rsidRDefault="00721E09" w:rsidP="00721E09">
      <w:pPr>
        <w:pStyle w:val="IntenseQuote"/>
        <w:ind w:left="0"/>
        <w:jc w:val="both"/>
        <w:rPr>
          <w:sz w:val="40"/>
          <w:szCs w:val="40"/>
          <w:rtl/>
          <w:lang w:bidi="ar-EG"/>
        </w:rPr>
      </w:pPr>
      <w:r w:rsidRPr="00721E09">
        <w:rPr>
          <w:sz w:val="40"/>
          <w:szCs w:val="40"/>
        </w:rPr>
        <w:t>1.11 Report Outline</w:t>
      </w:r>
    </w:p>
    <w:p w14:paraId="6E18A069" w14:textId="77777777" w:rsidR="00721E09" w:rsidRPr="00721E09" w:rsidRDefault="00721E09" w:rsidP="00721E09">
      <w:pPr>
        <w:pStyle w:val="Heading2"/>
      </w:pPr>
      <w:r w:rsidRPr="00721E09">
        <w:t>1. Introduction</w:t>
      </w:r>
    </w:p>
    <w:p w14:paraId="41CEC040" w14:textId="77777777" w:rsidR="00721E09" w:rsidRPr="00721E09" w:rsidRDefault="00721E09" w:rsidP="00721E09">
      <w:pPr>
        <w:rPr>
          <w:sz w:val="32"/>
          <w:szCs w:val="32"/>
        </w:rPr>
      </w:pPr>
      <w:r w:rsidRPr="00721E09">
        <w:rPr>
          <w:sz w:val="32"/>
          <w:szCs w:val="32"/>
        </w:rPr>
        <w:t>1.1 Preamble</w:t>
      </w:r>
    </w:p>
    <w:p w14:paraId="33B22481" w14:textId="77777777" w:rsidR="00721E09" w:rsidRPr="00721E09" w:rsidRDefault="00721E09" w:rsidP="00721E09">
      <w:pPr>
        <w:rPr>
          <w:sz w:val="32"/>
          <w:szCs w:val="32"/>
        </w:rPr>
      </w:pPr>
      <w:r w:rsidRPr="00721E09">
        <w:rPr>
          <w:sz w:val="32"/>
          <w:szCs w:val="32"/>
        </w:rPr>
        <w:t>1.2 Problem Background</w:t>
      </w:r>
    </w:p>
    <w:p w14:paraId="542F26C1" w14:textId="77777777" w:rsidR="00721E09" w:rsidRPr="00721E09" w:rsidRDefault="00721E09" w:rsidP="00721E09">
      <w:pPr>
        <w:rPr>
          <w:sz w:val="32"/>
          <w:szCs w:val="32"/>
        </w:rPr>
      </w:pPr>
      <w:r w:rsidRPr="00721E09">
        <w:rPr>
          <w:sz w:val="32"/>
          <w:szCs w:val="32"/>
        </w:rPr>
        <w:t>1.3 Problem Statement</w:t>
      </w:r>
    </w:p>
    <w:p w14:paraId="2FEE954D" w14:textId="77777777" w:rsidR="00721E09" w:rsidRPr="00721E09" w:rsidRDefault="00721E09" w:rsidP="00721E09">
      <w:pPr>
        <w:rPr>
          <w:sz w:val="32"/>
          <w:szCs w:val="32"/>
        </w:rPr>
      </w:pPr>
      <w:r w:rsidRPr="00721E09">
        <w:rPr>
          <w:sz w:val="32"/>
          <w:szCs w:val="32"/>
        </w:rPr>
        <w:t>1.4 Significance of the Project</w:t>
      </w:r>
    </w:p>
    <w:p w14:paraId="6EE286FB" w14:textId="77777777" w:rsidR="00721E09" w:rsidRPr="00721E09" w:rsidRDefault="00721E09" w:rsidP="00721E09">
      <w:pPr>
        <w:rPr>
          <w:sz w:val="32"/>
          <w:szCs w:val="32"/>
        </w:rPr>
      </w:pPr>
      <w:r w:rsidRPr="00721E09">
        <w:rPr>
          <w:sz w:val="32"/>
          <w:szCs w:val="32"/>
        </w:rPr>
        <w:t>1.5 Project Aim and Objectives</w:t>
      </w:r>
    </w:p>
    <w:p w14:paraId="03614D7D" w14:textId="77777777" w:rsidR="00721E09" w:rsidRPr="00721E09" w:rsidRDefault="00721E09" w:rsidP="00721E09">
      <w:pPr>
        <w:rPr>
          <w:sz w:val="32"/>
          <w:szCs w:val="32"/>
        </w:rPr>
      </w:pPr>
      <w:r w:rsidRPr="00721E09">
        <w:rPr>
          <w:sz w:val="32"/>
          <w:szCs w:val="32"/>
        </w:rPr>
        <w:t>1.6 Project Scope</w:t>
      </w:r>
    </w:p>
    <w:p w14:paraId="46E66317" w14:textId="77777777" w:rsidR="00721E09" w:rsidRPr="00721E09" w:rsidRDefault="00721E09" w:rsidP="00721E09">
      <w:pPr>
        <w:rPr>
          <w:sz w:val="32"/>
          <w:szCs w:val="32"/>
        </w:rPr>
      </w:pPr>
      <w:r w:rsidRPr="00721E09">
        <w:rPr>
          <w:sz w:val="32"/>
          <w:szCs w:val="32"/>
        </w:rPr>
        <w:t>1.7 Project Software and Hardware Requirements</w:t>
      </w:r>
    </w:p>
    <w:p w14:paraId="0F74496B" w14:textId="77777777" w:rsidR="00721E09" w:rsidRPr="00721E09" w:rsidRDefault="00721E09" w:rsidP="00721E09">
      <w:pPr>
        <w:rPr>
          <w:sz w:val="32"/>
          <w:szCs w:val="32"/>
        </w:rPr>
      </w:pPr>
      <w:r w:rsidRPr="00721E09">
        <w:rPr>
          <w:sz w:val="32"/>
          <w:szCs w:val="32"/>
        </w:rPr>
        <w:t>1.8 Project Limitations</w:t>
      </w:r>
    </w:p>
    <w:p w14:paraId="7B313C19" w14:textId="77777777" w:rsidR="00721E09" w:rsidRPr="00721E09" w:rsidRDefault="00721E09" w:rsidP="00721E09">
      <w:pPr>
        <w:rPr>
          <w:sz w:val="32"/>
          <w:szCs w:val="32"/>
        </w:rPr>
      </w:pPr>
      <w:r w:rsidRPr="00721E09">
        <w:rPr>
          <w:sz w:val="32"/>
          <w:szCs w:val="32"/>
        </w:rPr>
        <w:lastRenderedPageBreak/>
        <w:t>1.9 Project Expected Output</w:t>
      </w:r>
    </w:p>
    <w:p w14:paraId="2ADB8E0F" w14:textId="77777777" w:rsidR="00721E09" w:rsidRPr="00721E09" w:rsidRDefault="00721E09" w:rsidP="00721E09">
      <w:pPr>
        <w:rPr>
          <w:sz w:val="32"/>
          <w:szCs w:val="32"/>
        </w:rPr>
      </w:pPr>
      <w:r w:rsidRPr="00721E09">
        <w:rPr>
          <w:sz w:val="32"/>
          <w:szCs w:val="32"/>
        </w:rPr>
        <w:t>1.10 Project Schedule</w:t>
      </w:r>
    </w:p>
    <w:p w14:paraId="43E59C68" w14:textId="77777777" w:rsidR="00721E09" w:rsidRPr="00721E09" w:rsidRDefault="00721E09" w:rsidP="00721E09">
      <w:pPr>
        <w:rPr>
          <w:sz w:val="32"/>
          <w:szCs w:val="32"/>
        </w:rPr>
      </w:pPr>
      <w:r w:rsidRPr="00721E09">
        <w:rPr>
          <w:sz w:val="32"/>
          <w:szCs w:val="32"/>
        </w:rPr>
        <w:t>1.11 Report Outline</w:t>
      </w:r>
    </w:p>
    <w:p w14:paraId="5AAE1C25" w14:textId="77777777" w:rsidR="00721E09" w:rsidRPr="00721E09" w:rsidRDefault="00721E09" w:rsidP="00721E09">
      <w:pPr>
        <w:pStyle w:val="Heading2"/>
      </w:pPr>
      <w:r w:rsidRPr="00721E09">
        <w:t>2. Literature Review</w:t>
      </w:r>
    </w:p>
    <w:p w14:paraId="647A9387" w14:textId="77777777" w:rsidR="00721E09" w:rsidRPr="00721E09" w:rsidRDefault="00721E09" w:rsidP="00721E09">
      <w:pPr>
        <w:rPr>
          <w:sz w:val="32"/>
          <w:szCs w:val="32"/>
        </w:rPr>
      </w:pPr>
      <w:r w:rsidRPr="00721E09">
        <w:rPr>
          <w:sz w:val="32"/>
          <w:szCs w:val="32"/>
        </w:rPr>
        <w:t>2.1 Overview of E-commerce</w:t>
      </w:r>
    </w:p>
    <w:p w14:paraId="4D7A84F3" w14:textId="77777777" w:rsidR="00721E09" w:rsidRPr="00721E09" w:rsidRDefault="00721E09" w:rsidP="00721E09">
      <w:pPr>
        <w:rPr>
          <w:sz w:val="32"/>
          <w:szCs w:val="32"/>
        </w:rPr>
      </w:pPr>
      <w:r w:rsidRPr="00721E09">
        <w:rPr>
          <w:sz w:val="32"/>
          <w:szCs w:val="32"/>
        </w:rPr>
        <w:t>2.2 Existing E-commerce Solutions</w:t>
      </w:r>
    </w:p>
    <w:p w14:paraId="704B2F1F" w14:textId="77777777" w:rsidR="00721E09" w:rsidRPr="00721E09" w:rsidRDefault="00721E09" w:rsidP="00721E09">
      <w:pPr>
        <w:rPr>
          <w:sz w:val="32"/>
          <w:szCs w:val="32"/>
        </w:rPr>
      </w:pPr>
      <w:r w:rsidRPr="00721E09">
        <w:rPr>
          <w:sz w:val="32"/>
          <w:szCs w:val="32"/>
        </w:rPr>
        <w:t>2.3 Technologies Used in E-commerce</w:t>
      </w:r>
    </w:p>
    <w:p w14:paraId="0F5BB818" w14:textId="77777777" w:rsidR="00721E09" w:rsidRPr="00721E09" w:rsidRDefault="00721E09" w:rsidP="00721E09">
      <w:pPr>
        <w:rPr>
          <w:sz w:val="32"/>
          <w:szCs w:val="32"/>
        </w:rPr>
      </w:pPr>
      <w:r w:rsidRPr="00721E09">
        <w:rPr>
          <w:sz w:val="32"/>
          <w:szCs w:val="32"/>
        </w:rPr>
        <w:t>2.4 Security Concerns in E-commerce</w:t>
      </w:r>
    </w:p>
    <w:p w14:paraId="4CB21FB3" w14:textId="77777777" w:rsidR="00721E09" w:rsidRPr="00721E09" w:rsidRDefault="00721E09" w:rsidP="00721E09">
      <w:pPr>
        <w:rPr>
          <w:sz w:val="32"/>
          <w:szCs w:val="32"/>
        </w:rPr>
      </w:pPr>
      <w:r w:rsidRPr="00721E09">
        <w:rPr>
          <w:sz w:val="32"/>
          <w:szCs w:val="32"/>
        </w:rPr>
        <w:t>2.5 User Experience in E-commerce</w:t>
      </w:r>
    </w:p>
    <w:p w14:paraId="6876EB98" w14:textId="77777777" w:rsidR="00721E09" w:rsidRPr="00721E09" w:rsidRDefault="00721E09" w:rsidP="00721E09">
      <w:pPr>
        <w:pStyle w:val="Heading2"/>
      </w:pPr>
      <w:r w:rsidRPr="00721E09">
        <w:t>3. Methodology</w:t>
      </w:r>
    </w:p>
    <w:p w14:paraId="353910B1" w14:textId="77777777" w:rsidR="00721E09" w:rsidRPr="00721E09" w:rsidRDefault="00721E09" w:rsidP="00721E09">
      <w:pPr>
        <w:rPr>
          <w:sz w:val="32"/>
          <w:szCs w:val="32"/>
        </w:rPr>
      </w:pPr>
      <w:r w:rsidRPr="00721E09">
        <w:rPr>
          <w:sz w:val="32"/>
          <w:szCs w:val="32"/>
        </w:rPr>
        <w:t>3.1 Research Design</w:t>
      </w:r>
    </w:p>
    <w:p w14:paraId="69423469" w14:textId="77777777" w:rsidR="00721E09" w:rsidRPr="00721E09" w:rsidRDefault="00721E09" w:rsidP="00721E09">
      <w:pPr>
        <w:rPr>
          <w:sz w:val="32"/>
          <w:szCs w:val="32"/>
        </w:rPr>
      </w:pPr>
      <w:r w:rsidRPr="00721E09">
        <w:rPr>
          <w:sz w:val="32"/>
          <w:szCs w:val="32"/>
        </w:rPr>
        <w:t>3.2 Data Collection Methods</w:t>
      </w:r>
    </w:p>
    <w:p w14:paraId="2BE17F61" w14:textId="77777777" w:rsidR="00721E09" w:rsidRPr="00721E09" w:rsidRDefault="00721E09" w:rsidP="00721E09">
      <w:pPr>
        <w:rPr>
          <w:sz w:val="32"/>
          <w:szCs w:val="32"/>
        </w:rPr>
      </w:pPr>
      <w:r w:rsidRPr="00721E09">
        <w:rPr>
          <w:sz w:val="32"/>
          <w:szCs w:val="32"/>
        </w:rPr>
        <w:t>3.3 System Design</w:t>
      </w:r>
    </w:p>
    <w:p w14:paraId="04E080E9" w14:textId="77777777" w:rsidR="00721E09" w:rsidRPr="00721E09" w:rsidRDefault="00721E09" w:rsidP="00721E09">
      <w:pPr>
        <w:rPr>
          <w:sz w:val="32"/>
          <w:szCs w:val="32"/>
        </w:rPr>
      </w:pPr>
      <w:r w:rsidRPr="00721E09">
        <w:rPr>
          <w:sz w:val="32"/>
          <w:szCs w:val="32"/>
        </w:rPr>
        <w:t>3.3.1 Frontend Design</w:t>
      </w:r>
    </w:p>
    <w:p w14:paraId="33BE27DD" w14:textId="77777777" w:rsidR="00721E09" w:rsidRPr="00721E09" w:rsidRDefault="00721E09" w:rsidP="00721E09">
      <w:pPr>
        <w:rPr>
          <w:sz w:val="32"/>
          <w:szCs w:val="32"/>
        </w:rPr>
      </w:pPr>
      <w:r w:rsidRPr="00721E09">
        <w:rPr>
          <w:sz w:val="32"/>
          <w:szCs w:val="32"/>
        </w:rPr>
        <w:t>3.3.2 Backend Design</w:t>
      </w:r>
    </w:p>
    <w:p w14:paraId="210C0C20" w14:textId="77777777" w:rsidR="00721E09" w:rsidRPr="00721E09" w:rsidRDefault="00721E09" w:rsidP="00721E09">
      <w:pPr>
        <w:rPr>
          <w:sz w:val="32"/>
          <w:szCs w:val="32"/>
        </w:rPr>
      </w:pPr>
      <w:r w:rsidRPr="00721E09">
        <w:rPr>
          <w:sz w:val="32"/>
          <w:szCs w:val="32"/>
        </w:rPr>
        <w:t>3.3.3 Database Design</w:t>
      </w:r>
    </w:p>
    <w:p w14:paraId="6639DBFF" w14:textId="77777777" w:rsidR="00721E09" w:rsidRPr="00721E09" w:rsidRDefault="00721E09" w:rsidP="00721E09">
      <w:pPr>
        <w:rPr>
          <w:sz w:val="32"/>
          <w:szCs w:val="32"/>
        </w:rPr>
      </w:pPr>
      <w:r w:rsidRPr="00721E09">
        <w:rPr>
          <w:sz w:val="32"/>
          <w:szCs w:val="32"/>
        </w:rPr>
        <w:t>3.4 Development Tools and Technologies</w:t>
      </w:r>
    </w:p>
    <w:p w14:paraId="54B9C490" w14:textId="77777777" w:rsidR="00721E09" w:rsidRPr="00721E09" w:rsidRDefault="00721E09" w:rsidP="00721E09">
      <w:pPr>
        <w:rPr>
          <w:sz w:val="32"/>
          <w:szCs w:val="32"/>
        </w:rPr>
      </w:pPr>
      <w:r w:rsidRPr="00721E09">
        <w:rPr>
          <w:sz w:val="32"/>
          <w:szCs w:val="32"/>
        </w:rPr>
        <w:t>3.5 Testing Methods</w:t>
      </w:r>
    </w:p>
    <w:p w14:paraId="75B6BCF9" w14:textId="77777777" w:rsidR="00721E09" w:rsidRPr="00721E09" w:rsidRDefault="00721E09" w:rsidP="00721E09">
      <w:pPr>
        <w:pStyle w:val="Heading2"/>
      </w:pPr>
      <w:r w:rsidRPr="00721E09">
        <w:lastRenderedPageBreak/>
        <w:t>4. System Implementation</w:t>
      </w:r>
    </w:p>
    <w:p w14:paraId="7E7C958A" w14:textId="77777777" w:rsidR="00721E09" w:rsidRPr="00721E09" w:rsidRDefault="00721E09" w:rsidP="00721E09">
      <w:pPr>
        <w:rPr>
          <w:sz w:val="32"/>
          <w:szCs w:val="32"/>
        </w:rPr>
      </w:pPr>
      <w:r w:rsidRPr="00721E09">
        <w:rPr>
          <w:sz w:val="32"/>
          <w:szCs w:val="32"/>
        </w:rPr>
        <w:t>4.1 Frontend Development</w:t>
      </w:r>
    </w:p>
    <w:p w14:paraId="0C81BD5B" w14:textId="77777777" w:rsidR="00721E09" w:rsidRPr="00721E09" w:rsidRDefault="00721E09" w:rsidP="00721E09">
      <w:pPr>
        <w:rPr>
          <w:sz w:val="32"/>
          <w:szCs w:val="32"/>
        </w:rPr>
      </w:pPr>
      <w:r w:rsidRPr="00721E09">
        <w:rPr>
          <w:sz w:val="32"/>
          <w:szCs w:val="32"/>
        </w:rPr>
        <w:t>4.2 Backend Development</w:t>
      </w:r>
    </w:p>
    <w:p w14:paraId="684A0706" w14:textId="77777777" w:rsidR="00721E09" w:rsidRPr="00721E09" w:rsidRDefault="00721E09" w:rsidP="00721E09">
      <w:pPr>
        <w:rPr>
          <w:sz w:val="32"/>
          <w:szCs w:val="32"/>
        </w:rPr>
      </w:pPr>
      <w:r w:rsidRPr="00721E09">
        <w:rPr>
          <w:sz w:val="32"/>
          <w:szCs w:val="32"/>
        </w:rPr>
        <w:t>4.3 Database Implementation</w:t>
      </w:r>
    </w:p>
    <w:p w14:paraId="7AFC6F81" w14:textId="77777777" w:rsidR="00721E09" w:rsidRPr="00721E09" w:rsidRDefault="00721E09" w:rsidP="00721E09">
      <w:pPr>
        <w:rPr>
          <w:sz w:val="32"/>
          <w:szCs w:val="32"/>
        </w:rPr>
      </w:pPr>
      <w:r w:rsidRPr="00721E09">
        <w:rPr>
          <w:sz w:val="32"/>
          <w:szCs w:val="32"/>
        </w:rPr>
        <w:t>4.4 Integration of Components</w:t>
      </w:r>
    </w:p>
    <w:p w14:paraId="414EB182" w14:textId="77777777" w:rsidR="00721E09" w:rsidRPr="00721E09" w:rsidRDefault="00721E09" w:rsidP="00721E09">
      <w:pPr>
        <w:rPr>
          <w:sz w:val="32"/>
          <w:szCs w:val="32"/>
        </w:rPr>
      </w:pPr>
      <w:r w:rsidRPr="00721E09">
        <w:rPr>
          <w:sz w:val="32"/>
          <w:szCs w:val="32"/>
        </w:rPr>
        <w:t>4.5 Security Measures</w:t>
      </w:r>
    </w:p>
    <w:p w14:paraId="02FC95A2" w14:textId="77777777" w:rsidR="00721E09" w:rsidRPr="00721E09" w:rsidRDefault="00721E09" w:rsidP="00721E09">
      <w:pPr>
        <w:pStyle w:val="Heading2"/>
      </w:pPr>
      <w:r w:rsidRPr="00721E09">
        <w:t>5. Testing and Evaluation</w:t>
      </w:r>
    </w:p>
    <w:p w14:paraId="2F050D51" w14:textId="77777777" w:rsidR="00721E09" w:rsidRPr="00721E09" w:rsidRDefault="00721E09" w:rsidP="00721E09">
      <w:pPr>
        <w:rPr>
          <w:sz w:val="32"/>
          <w:szCs w:val="32"/>
        </w:rPr>
      </w:pPr>
      <w:r w:rsidRPr="00721E09">
        <w:rPr>
          <w:sz w:val="32"/>
          <w:szCs w:val="32"/>
        </w:rPr>
        <w:t>5.1 Testing Plan</w:t>
      </w:r>
    </w:p>
    <w:p w14:paraId="6FDCAF5F" w14:textId="77777777" w:rsidR="00721E09" w:rsidRPr="00721E09" w:rsidRDefault="00721E09" w:rsidP="00721E09">
      <w:pPr>
        <w:rPr>
          <w:sz w:val="32"/>
          <w:szCs w:val="32"/>
        </w:rPr>
      </w:pPr>
      <w:r w:rsidRPr="00721E09">
        <w:rPr>
          <w:sz w:val="32"/>
          <w:szCs w:val="32"/>
        </w:rPr>
        <w:t>5.2 Unit Testing</w:t>
      </w:r>
    </w:p>
    <w:p w14:paraId="0040C348" w14:textId="77777777" w:rsidR="00721E09" w:rsidRPr="00721E09" w:rsidRDefault="00721E09" w:rsidP="00721E09">
      <w:pPr>
        <w:rPr>
          <w:sz w:val="32"/>
          <w:szCs w:val="32"/>
        </w:rPr>
      </w:pPr>
      <w:r w:rsidRPr="00721E09">
        <w:rPr>
          <w:sz w:val="32"/>
          <w:szCs w:val="32"/>
        </w:rPr>
        <w:t>5.3 Integration Testing</w:t>
      </w:r>
    </w:p>
    <w:p w14:paraId="4F9046B2" w14:textId="77777777" w:rsidR="00721E09" w:rsidRPr="00721E09" w:rsidRDefault="00721E09" w:rsidP="00721E09">
      <w:pPr>
        <w:rPr>
          <w:sz w:val="32"/>
          <w:szCs w:val="32"/>
        </w:rPr>
      </w:pPr>
      <w:r w:rsidRPr="00721E09">
        <w:rPr>
          <w:sz w:val="32"/>
          <w:szCs w:val="32"/>
        </w:rPr>
        <w:t>5.4 User Acceptance Testing</w:t>
      </w:r>
    </w:p>
    <w:p w14:paraId="6CF4F494" w14:textId="77777777" w:rsidR="00721E09" w:rsidRPr="00721E09" w:rsidRDefault="00721E09" w:rsidP="00721E09">
      <w:pPr>
        <w:rPr>
          <w:sz w:val="32"/>
          <w:szCs w:val="32"/>
        </w:rPr>
      </w:pPr>
      <w:r w:rsidRPr="00721E09">
        <w:rPr>
          <w:sz w:val="32"/>
          <w:szCs w:val="32"/>
        </w:rPr>
        <w:t>5.5 Evaluation of Results</w:t>
      </w:r>
    </w:p>
    <w:p w14:paraId="0C57B8CC" w14:textId="77777777" w:rsidR="00721E09" w:rsidRPr="00721E09" w:rsidRDefault="00721E09" w:rsidP="00721E09">
      <w:pPr>
        <w:pStyle w:val="Heading2"/>
      </w:pPr>
      <w:r w:rsidRPr="00721E09">
        <w:t>6. Results and Discussion</w:t>
      </w:r>
    </w:p>
    <w:p w14:paraId="1C59144C" w14:textId="77777777" w:rsidR="00721E09" w:rsidRPr="00721E09" w:rsidRDefault="00721E09" w:rsidP="00721E09">
      <w:pPr>
        <w:rPr>
          <w:sz w:val="32"/>
          <w:szCs w:val="32"/>
        </w:rPr>
      </w:pPr>
      <w:r w:rsidRPr="00721E09">
        <w:rPr>
          <w:sz w:val="32"/>
          <w:szCs w:val="32"/>
        </w:rPr>
        <w:t>6.1 Presentation of Results</w:t>
      </w:r>
    </w:p>
    <w:p w14:paraId="206C6534" w14:textId="77777777" w:rsidR="00721E09" w:rsidRPr="00721E09" w:rsidRDefault="00721E09" w:rsidP="00721E09">
      <w:pPr>
        <w:rPr>
          <w:sz w:val="32"/>
          <w:szCs w:val="32"/>
        </w:rPr>
      </w:pPr>
      <w:r w:rsidRPr="00721E09">
        <w:rPr>
          <w:sz w:val="32"/>
          <w:szCs w:val="32"/>
        </w:rPr>
        <w:t>6.2 Analysis of Results</w:t>
      </w:r>
    </w:p>
    <w:p w14:paraId="79733B34" w14:textId="77777777" w:rsidR="00721E09" w:rsidRPr="00721E09" w:rsidRDefault="00721E09" w:rsidP="00721E09">
      <w:pPr>
        <w:rPr>
          <w:sz w:val="32"/>
          <w:szCs w:val="32"/>
        </w:rPr>
      </w:pPr>
      <w:r w:rsidRPr="00721E09">
        <w:rPr>
          <w:sz w:val="32"/>
          <w:szCs w:val="32"/>
        </w:rPr>
        <w:t>6.3 Discussion on Findings</w:t>
      </w:r>
    </w:p>
    <w:p w14:paraId="54B32663" w14:textId="77777777" w:rsidR="00721E09" w:rsidRPr="00721E09" w:rsidRDefault="00721E09" w:rsidP="00721E09">
      <w:pPr>
        <w:rPr>
          <w:sz w:val="32"/>
          <w:szCs w:val="32"/>
        </w:rPr>
      </w:pPr>
      <w:r w:rsidRPr="00721E09">
        <w:rPr>
          <w:sz w:val="32"/>
          <w:szCs w:val="32"/>
        </w:rPr>
        <w:t>6.4 Comparison with Existing Solutions</w:t>
      </w:r>
    </w:p>
    <w:p w14:paraId="77D47E66" w14:textId="77777777" w:rsidR="00721E09" w:rsidRPr="00721E09" w:rsidRDefault="00721E09" w:rsidP="00721E09">
      <w:pPr>
        <w:pStyle w:val="Heading2"/>
      </w:pPr>
      <w:r w:rsidRPr="00721E09">
        <w:lastRenderedPageBreak/>
        <w:t>7. Conclusion and Recommendations</w:t>
      </w:r>
    </w:p>
    <w:p w14:paraId="2E021879" w14:textId="77777777" w:rsidR="00721E09" w:rsidRPr="00721E09" w:rsidRDefault="00721E09" w:rsidP="00721E09">
      <w:pPr>
        <w:rPr>
          <w:sz w:val="32"/>
          <w:szCs w:val="32"/>
        </w:rPr>
      </w:pPr>
      <w:r w:rsidRPr="00721E09">
        <w:rPr>
          <w:sz w:val="32"/>
          <w:szCs w:val="32"/>
        </w:rPr>
        <w:t>7.1 Summary of Findings</w:t>
      </w:r>
    </w:p>
    <w:p w14:paraId="2171B8E5" w14:textId="77777777" w:rsidR="00721E09" w:rsidRPr="00721E09" w:rsidRDefault="00721E09" w:rsidP="00721E09">
      <w:pPr>
        <w:rPr>
          <w:sz w:val="32"/>
          <w:szCs w:val="32"/>
        </w:rPr>
      </w:pPr>
      <w:r w:rsidRPr="00721E09">
        <w:rPr>
          <w:sz w:val="32"/>
          <w:szCs w:val="32"/>
        </w:rPr>
        <w:t>7.2 Conclusion</w:t>
      </w:r>
    </w:p>
    <w:p w14:paraId="22CEE1FD" w14:textId="77777777" w:rsidR="00721E09" w:rsidRPr="00721E09" w:rsidRDefault="00721E09" w:rsidP="00721E09">
      <w:pPr>
        <w:rPr>
          <w:sz w:val="32"/>
          <w:szCs w:val="32"/>
        </w:rPr>
      </w:pPr>
      <w:r w:rsidRPr="00721E09">
        <w:rPr>
          <w:sz w:val="32"/>
          <w:szCs w:val="32"/>
        </w:rPr>
        <w:t>7.3 Recommendations for Future Work</w:t>
      </w:r>
    </w:p>
    <w:p w14:paraId="75C0749C" w14:textId="77777777" w:rsidR="00721E09" w:rsidRPr="00721E09" w:rsidRDefault="00721E09" w:rsidP="00721E09">
      <w:pPr>
        <w:pStyle w:val="Heading2"/>
      </w:pPr>
      <w:r w:rsidRPr="00721E09">
        <w:t>8. References</w:t>
      </w:r>
    </w:p>
    <w:p w14:paraId="73466C5F" w14:textId="77777777" w:rsidR="00721E09" w:rsidRPr="00721E09" w:rsidRDefault="00721E09" w:rsidP="00721E09">
      <w:pPr>
        <w:rPr>
          <w:sz w:val="32"/>
          <w:szCs w:val="32"/>
        </w:rPr>
      </w:pPr>
      <w:r w:rsidRPr="00721E09">
        <w:rPr>
          <w:sz w:val="32"/>
          <w:szCs w:val="32"/>
        </w:rPr>
        <w:t>List of all references cited in the report.</w:t>
      </w:r>
    </w:p>
    <w:p w14:paraId="6FB86155" w14:textId="77777777" w:rsidR="00721E09" w:rsidRPr="00721E09" w:rsidRDefault="00721E09" w:rsidP="00721E09">
      <w:pPr>
        <w:rPr>
          <w:sz w:val="32"/>
          <w:szCs w:val="32"/>
        </w:rPr>
      </w:pPr>
      <w:r w:rsidRPr="00721E09">
        <w:rPr>
          <w:sz w:val="32"/>
          <w:szCs w:val="32"/>
        </w:rPr>
        <w:t>9. Appendices</w:t>
      </w:r>
    </w:p>
    <w:p w14:paraId="0F7AFE95" w14:textId="77777777" w:rsidR="00721E09" w:rsidRPr="00721E09" w:rsidRDefault="00721E09" w:rsidP="00721E09">
      <w:pPr>
        <w:rPr>
          <w:sz w:val="32"/>
          <w:szCs w:val="32"/>
        </w:rPr>
      </w:pPr>
      <w:r w:rsidRPr="00721E09">
        <w:rPr>
          <w:sz w:val="32"/>
          <w:szCs w:val="32"/>
        </w:rPr>
        <w:t>A. Project Schedule</w:t>
      </w:r>
    </w:p>
    <w:p w14:paraId="7C85419D" w14:textId="77777777" w:rsidR="00721E09" w:rsidRPr="00721E09" w:rsidRDefault="00721E09" w:rsidP="00721E09">
      <w:pPr>
        <w:rPr>
          <w:sz w:val="32"/>
          <w:szCs w:val="32"/>
        </w:rPr>
      </w:pPr>
      <w:r w:rsidRPr="00721E09">
        <w:rPr>
          <w:sz w:val="32"/>
          <w:szCs w:val="32"/>
        </w:rPr>
        <w:t>B. User Manuals</w:t>
      </w:r>
    </w:p>
    <w:p w14:paraId="1F3319AD" w14:textId="77777777" w:rsidR="00721E09" w:rsidRPr="00721E09" w:rsidRDefault="00721E09" w:rsidP="00721E09">
      <w:pPr>
        <w:rPr>
          <w:sz w:val="32"/>
          <w:szCs w:val="32"/>
        </w:rPr>
      </w:pPr>
      <w:r w:rsidRPr="00721E09">
        <w:rPr>
          <w:sz w:val="32"/>
          <w:szCs w:val="32"/>
        </w:rPr>
        <w:t>C. Additional Documentation</w:t>
      </w:r>
    </w:p>
    <w:p w14:paraId="066CBC38" w14:textId="77777777" w:rsidR="00721E09" w:rsidRDefault="00721E09" w:rsidP="00721E09">
      <w:pPr>
        <w:pStyle w:val="Title"/>
      </w:pPr>
    </w:p>
    <w:p w14:paraId="147D76EE" w14:textId="77777777" w:rsidR="00721E09" w:rsidRDefault="00721E09" w:rsidP="00721E09"/>
    <w:p w14:paraId="2C483FFC" w14:textId="77777777" w:rsidR="00721E09" w:rsidRPr="007F0E8C" w:rsidRDefault="00721E09" w:rsidP="00721E09">
      <w:pPr>
        <w:rPr>
          <w:sz w:val="32"/>
          <w:szCs w:val="32"/>
        </w:rPr>
      </w:pPr>
    </w:p>
    <w:p w14:paraId="6ACB70E0" w14:textId="77777777" w:rsidR="00721E09" w:rsidRDefault="00721E09" w:rsidP="00721E09"/>
    <w:p w14:paraId="19B62269" w14:textId="77777777" w:rsidR="00721E09" w:rsidRDefault="00721E09" w:rsidP="00721E09"/>
    <w:p w14:paraId="7B52D24F" w14:textId="77777777" w:rsidR="00721E09" w:rsidRPr="007F0E8C" w:rsidRDefault="00721E09" w:rsidP="00721E09">
      <w:pPr>
        <w:rPr>
          <w:sz w:val="32"/>
          <w:szCs w:val="32"/>
        </w:rPr>
      </w:pPr>
    </w:p>
    <w:p w14:paraId="335B1B6F" w14:textId="77777777" w:rsidR="00721E09" w:rsidRPr="007F0E8C" w:rsidRDefault="00721E09" w:rsidP="00721E09">
      <w:pPr>
        <w:rPr>
          <w:sz w:val="32"/>
          <w:szCs w:val="32"/>
        </w:rPr>
      </w:pPr>
    </w:p>
    <w:p w14:paraId="4938392E" w14:textId="77777777" w:rsidR="001B310F" w:rsidRDefault="001B310F" w:rsidP="001B310F">
      <w:pPr>
        <w:spacing w:line="278" w:lineRule="auto"/>
        <w:jc w:val="left"/>
        <w:rPr>
          <w:sz w:val="32"/>
          <w:szCs w:val="32"/>
          <w:rtl/>
        </w:rPr>
      </w:pPr>
    </w:p>
    <w:p w14:paraId="0CF67AF9" w14:textId="77777777" w:rsidR="001B310F" w:rsidRDefault="001B310F" w:rsidP="001B310F">
      <w:pPr>
        <w:spacing w:line="278" w:lineRule="auto"/>
        <w:jc w:val="left"/>
        <w:rPr>
          <w:sz w:val="32"/>
          <w:szCs w:val="32"/>
          <w:rtl/>
        </w:rPr>
      </w:pPr>
    </w:p>
    <w:p w14:paraId="66D84D17" w14:textId="77777777" w:rsidR="001B310F" w:rsidRDefault="001B310F" w:rsidP="001B310F">
      <w:pPr>
        <w:spacing w:line="278" w:lineRule="auto"/>
        <w:jc w:val="left"/>
        <w:rPr>
          <w:sz w:val="32"/>
          <w:szCs w:val="32"/>
          <w:rtl/>
        </w:rPr>
      </w:pPr>
    </w:p>
    <w:p w14:paraId="131252C2" w14:textId="77777777" w:rsidR="001B310F" w:rsidRDefault="001B310F" w:rsidP="001B310F">
      <w:pPr>
        <w:spacing w:line="278" w:lineRule="auto"/>
        <w:jc w:val="left"/>
        <w:rPr>
          <w:sz w:val="32"/>
          <w:szCs w:val="32"/>
          <w:rtl/>
        </w:rPr>
      </w:pPr>
    </w:p>
    <w:p w14:paraId="40FDA96E" w14:textId="77777777" w:rsidR="001B310F" w:rsidRDefault="001B310F" w:rsidP="001B310F">
      <w:pPr>
        <w:spacing w:line="278" w:lineRule="auto"/>
        <w:jc w:val="left"/>
        <w:rPr>
          <w:sz w:val="32"/>
          <w:szCs w:val="32"/>
          <w:rtl/>
        </w:rPr>
      </w:pPr>
    </w:p>
    <w:p w14:paraId="5E59A957" w14:textId="77777777" w:rsidR="001B310F" w:rsidRDefault="001B310F" w:rsidP="001B310F">
      <w:pPr>
        <w:spacing w:line="278" w:lineRule="auto"/>
        <w:jc w:val="left"/>
        <w:rPr>
          <w:b/>
          <w:bCs/>
          <w:sz w:val="36"/>
          <w:szCs w:val="36"/>
          <w:rtl/>
        </w:rPr>
      </w:pPr>
      <w:r w:rsidRPr="001B310F">
        <w:rPr>
          <w:rFonts w:hint="cs"/>
          <w:b/>
          <w:bCs/>
          <w:sz w:val="36"/>
          <w:szCs w:val="36"/>
          <w:rtl/>
        </w:rPr>
        <w:t xml:space="preserve">       </w:t>
      </w:r>
    </w:p>
    <w:p w14:paraId="30C25A47" w14:textId="77777777" w:rsidR="001B310F" w:rsidRDefault="001B310F" w:rsidP="001B310F">
      <w:pPr>
        <w:spacing w:line="278" w:lineRule="auto"/>
        <w:jc w:val="left"/>
        <w:rPr>
          <w:b/>
          <w:bCs/>
          <w:sz w:val="36"/>
          <w:szCs w:val="36"/>
          <w:rtl/>
        </w:rPr>
      </w:pPr>
    </w:p>
    <w:p w14:paraId="2B0E304F" w14:textId="77777777" w:rsidR="001B310F" w:rsidRDefault="001B310F" w:rsidP="001B310F">
      <w:pPr>
        <w:spacing w:line="278" w:lineRule="auto"/>
        <w:jc w:val="left"/>
        <w:rPr>
          <w:b/>
          <w:bCs/>
          <w:sz w:val="36"/>
          <w:szCs w:val="36"/>
          <w:rtl/>
        </w:rPr>
      </w:pPr>
    </w:p>
    <w:p w14:paraId="5A600A5C" w14:textId="77777777" w:rsidR="00ED7EDF" w:rsidRPr="001B310F" w:rsidRDefault="001B310F" w:rsidP="001B310F">
      <w:pPr>
        <w:spacing w:line="278" w:lineRule="auto"/>
        <w:jc w:val="left"/>
        <w:rPr>
          <w:b/>
          <w:bCs/>
          <w:sz w:val="36"/>
          <w:szCs w:val="36"/>
        </w:rPr>
      </w:pPr>
      <w:r w:rsidRPr="001B310F">
        <w:rPr>
          <w:rFonts w:hint="cs"/>
          <w:b/>
          <w:bCs/>
          <w:sz w:val="36"/>
          <w:szCs w:val="36"/>
          <w:rtl/>
        </w:rPr>
        <w:t xml:space="preserve">                                         </w:t>
      </w:r>
      <w:r w:rsidR="00ED7EDF" w:rsidRPr="001B310F">
        <w:rPr>
          <w:b/>
          <w:bCs/>
          <w:sz w:val="36"/>
          <w:szCs w:val="36"/>
        </w:rPr>
        <w:t>Chapter 2</w:t>
      </w:r>
    </w:p>
    <w:p w14:paraId="317A4616" w14:textId="77777777" w:rsidR="00ED7EDF" w:rsidRDefault="00ED7EDF" w:rsidP="00F43A21">
      <w:pPr>
        <w:pStyle w:val="Chaptertitle"/>
      </w:pPr>
      <w:bookmarkStart w:id="3" w:name="_Toc197463973"/>
      <w:r w:rsidRPr="00ED7EDF">
        <w:t>Literature Review / Related Work</w:t>
      </w:r>
      <w:bookmarkEnd w:id="3"/>
      <w:r w:rsidRPr="00ED7EDF">
        <w:t xml:space="preserve">  </w:t>
      </w:r>
      <w:r>
        <w:br w:type="page"/>
      </w:r>
    </w:p>
    <w:p w14:paraId="3ADF8B97" w14:textId="77777777" w:rsidR="00ED7EDF" w:rsidRDefault="00ED7EDF" w:rsidP="00ED7EDF"/>
    <w:p w14:paraId="2CFAF247" w14:textId="77777777" w:rsidR="001B310F" w:rsidRPr="007F0E8C" w:rsidRDefault="001B310F" w:rsidP="001B310F">
      <w:pPr>
        <w:pStyle w:val="IntenseQuote"/>
        <w:ind w:left="0"/>
        <w:jc w:val="both"/>
        <w:rPr>
          <w:sz w:val="44"/>
          <w:szCs w:val="44"/>
        </w:rPr>
      </w:pPr>
      <w:r w:rsidRPr="007F0E8C">
        <w:rPr>
          <w:sz w:val="44"/>
          <w:szCs w:val="44"/>
        </w:rPr>
        <w:t>2.1 Introduction</w:t>
      </w:r>
    </w:p>
    <w:p w14:paraId="322D6024" w14:textId="77777777" w:rsidR="001B310F" w:rsidRDefault="001B310F" w:rsidP="001B310F">
      <w:pPr>
        <w:pStyle w:val="NormalWeb"/>
        <w:shd w:val="clear" w:color="auto" w:fill="FFFFFF"/>
        <w:spacing w:before="180" w:beforeAutospacing="0" w:after="0" w:afterAutospacing="0"/>
        <w:rPr>
          <w:rFonts w:ascii="Segoe UI" w:hAnsi="Segoe UI" w:cs="Segoe UI"/>
          <w:color w:val="111111"/>
        </w:rPr>
      </w:pPr>
    </w:p>
    <w:p w14:paraId="11CE1076" w14:textId="77777777" w:rsidR="001B310F" w:rsidRPr="007231AD" w:rsidRDefault="001B310F" w:rsidP="007231AD">
      <w:pPr>
        <w:pStyle w:val="NoSpacing"/>
        <w:rPr>
          <w:sz w:val="32"/>
          <w:szCs w:val="32"/>
        </w:rPr>
      </w:pPr>
      <w:r w:rsidRPr="007231AD">
        <w:rPr>
          <w:rStyle w:val="Strong"/>
          <w:b w:val="0"/>
          <w:bCs w:val="0"/>
          <w:sz w:val="32"/>
          <w:szCs w:val="32"/>
        </w:rPr>
        <w:t>In the rapidly evolving landscape of e-commerce, understanding the existing systems is crucial for identifying areas of improvement and innovation. This chapter delves into platforms currently in use, examining their functionalities, strengths, and weaknesses. By analyzing these systems, we can uncover common challenges and explore potential solutions to enhance the overall efficiency and user experience of e-commerce platforms. This foundational knowledge sets the stage for proposing advanced strategies and technologies that can address the limitations of current systems and pave the way for future developments in the e-commerce sector.</w:t>
      </w:r>
    </w:p>
    <w:p w14:paraId="295A2801" w14:textId="77777777" w:rsidR="001B310F" w:rsidRPr="007231AD" w:rsidRDefault="001B310F" w:rsidP="007231AD">
      <w:pPr>
        <w:pStyle w:val="NoSpacing"/>
        <w:rPr>
          <w:sz w:val="32"/>
          <w:szCs w:val="32"/>
        </w:rPr>
      </w:pPr>
    </w:p>
    <w:p w14:paraId="02BD7D7E" w14:textId="77777777" w:rsidR="001B310F" w:rsidRPr="007231AD" w:rsidRDefault="001B310F" w:rsidP="007231AD">
      <w:pPr>
        <w:pStyle w:val="NoSpacing"/>
        <w:rPr>
          <w:rStyle w:val="Strong"/>
          <w:b w:val="0"/>
          <w:bCs w:val="0"/>
          <w:sz w:val="32"/>
          <w:szCs w:val="32"/>
        </w:rPr>
      </w:pPr>
      <w:r w:rsidRPr="007231AD">
        <w:rPr>
          <w:rStyle w:val="Strong"/>
          <w:b w:val="0"/>
          <w:bCs w:val="0"/>
          <w:sz w:val="32"/>
          <w:szCs w:val="32"/>
        </w:rPr>
        <w:t>The e-commerce business is quite a profitable venture as, unlike traditional brick-and-mortar stores, it enables customers to do shopping at any convenient time and place orders without looking up from their mobile phones. However, this industry has a number of pitfalls you should be able to overcome.</w:t>
      </w:r>
    </w:p>
    <w:p w14:paraId="3A83F70F" w14:textId="77777777" w:rsidR="001B310F" w:rsidRPr="007231AD" w:rsidRDefault="001B310F" w:rsidP="007231AD">
      <w:pPr>
        <w:pStyle w:val="NoSpacing"/>
        <w:rPr>
          <w:rStyle w:val="Strong"/>
          <w:b w:val="0"/>
          <w:bCs w:val="0"/>
          <w:sz w:val="32"/>
          <w:szCs w:val="32"/>
        </w:rPr>
      </w:pPr>
      <w:r w:rsidRPr="007231AD">
        <w:rPr>
          <w:rStyle w:val="Strong"/>
          <w:b w:val="0"/>
          <w:bCs w:val="0"/>
          <w:sz w:val="32"/>
          <w:szCs w:val="32"/>
        </w:rPr>
        <w:t>List of common e-commerce challenges</w:t>
      </w:r>
    </w:p>
    <w:p w14:paraId="73A9BB56" w14:textId="77777777" w:rsidR="001B310F" w:rsidRPr="007231AD" w:rsidRDefault="001B310F" w:rsidP="007231AD">
      <w:pPr>
        <w:pStyle w:val="NoSpacing"/>
        <w:rPr>
          <w:rStyle w:val="Strong"/>
          <w:b w:val="0"/>
          <w:bCs w:val="0"/>
          <w:sz w:val="32"/>
          <w:szCs w:val="32"/>
        </w:rPr>
      </w:pPr>
    </w:p>
    <w:p w14:paraId="5184CE9F" w14:textId="77777777" w:rsidR="001B310F" w:rsidRPr="007231AD" w:rsidRDefault="001B310F" w:rsidP="007231AD">
      <w:pPr>
        <w:pStyle w:val="NoSpacing"/>
        <w:rPr>
          <w:rStyle w:val="Strong"/>
          <w:b w:val="0"/>
          <w:bCs w:val="0"/>
          <w:sz w:val="32"/>
          <w:szCs w:val="32"/>
        </w:rPr>
      </w:pPr>
      <w:r w:rsidRPr="007231AD">
        <w:rPr>
          <w:rStyle w:val="Strong"/>
          <w:b w:val="0"/>
          <w:bCs w:val="0"/>
          <w:sz w:val="32"/>
          <w:szCs w:val="32"/>
        </w:rPr>
        <w:t>It’s impossible to foresee everything. But if you take time to consider these common problems in e-commerce, you'll be more likely to step on your way toward a successful online store. Forewarned is forearmed!</w:t>
      </w:r>
    </w:p>
    <w:p w14:paraId="6EF797AE" w14:textId="77777777" w:rsidR="001B310F" w:rsidRPr="007231AD" w:rsidRDefault="001B310F" w:rsidP="007231AD">
      <w:pPr>
        <w:pStyle w:val="NoSpacing"/>
        <w:rPr>
          <w:rStyle w:val="Strong"/>
          <w:b w:val="0"/>
          <w:bCs w:val="0"/>
          <w:sz w:val="32"/>
          <w:szCs w:val="32"/>
        </w:rPr>
      </w:pPr>
      <w:r w:rsidRPr="007231AD">
        <w:rPr>
          <w:rStyle w:val="Strong"/>
          <w:b w:val="0"/>
          <w:bCs w:val="0"/>
          <w:sz w:val="32"/>
          <w:szCs w:val="32"/>
        </w:rPr>
        <w:t>Understanding and preparing for these challenges will make your e-commerce journey smoother. Let's break down each challenge step by</w:t>
      </w:r>
      <w:r w:rsidRPr="004235C8">
        <w:rPr>
          <w:rStyle w:val="Strong"/>
          <w:sz w:val="32"/>
          <w:szCs w:val="32"/>
        </w:rPr>
        <w:t xml:space="preserve"> </w:t>
      </w:r>
      <w:r w:rsidRPr="007231AD">
        <w:rPr>
          <w:rStyle w:val="Strong"/>
          <w:b w:val="0"/>
          <w:bCs w:val="0"/>
          <w:sz w:val="32"/>
          <w:szCs w:val="32"/>
        </w:rPr>
        <w:lastRenderedPageBreak/>
        <w:t>step, so you can tackle them with confidence and build a profitable online business.</w:t>
      </w:r>
    </w:p>
    <w:p w14:paraId="2B82D9F6" w14:textId="77777777" w:rsidR="001B310F" w:rsidRPr="007231AD" w:rsidRDefault="001B310F" w:rsidP="007231AD">
      <w:pPr>
        <w:pStyle w:val="NoSpacing"/>
        <w:rPr>
          <w:sz w:val="32"/>
          <w:szCs w:val="32"/>
        </w:rPr>
      </w:pPr>
    </w:p>
    <w:p w14:paraId="55F06DA2" w14:textId="77777777" w:rsidR="001B310F" w:rsidRPr="007231AD" w:rsidRDefault="001B310F" w:rsidP="007231AD">
      <w:pPr>
        <w:pStyle w:val="NoSpacing"/>
        <w:rPr>
          <w:rStyle w:val="Strong"/>
          <w:sz w:val="32"/>
          <w:szCs w:val="32"/>
        </w:rPr>
      </w:pPr>
      <w:r w:rsidRPr="007231AD">
        <w:rPr>
          <w:rStyle w:val="Strong"/>
          <w:sz w:val="32"/>
          <w:szCs w:val="32"/>
        </w:rPr>
        <w:t>1-Growing competition</w:t>
      </w:r>
    </w:p>
    <w:p w14:paraId="03AAD3B2" w14:textId="77777777" w:rsidR="001B310F" w:rsidRPr="007231AD" w:rsidRDefault="001B310F" w:rsidP="007231AD">
      <w:pPr>
        <w:pStyle w:val="NoSpacing"/>
        <w:rPr>
          <w:rStyle w:val="Strong"/>
          <w:b w:val="0"/>
          <w:bCs w:val="0"/>
          <w:sz w:val="32"/>
          <w:szCs w:val="32"/>
        </w:rPr>
      </w:pPr>
    </w:p>
    <w:p w14:paraId="4B880019" w14:textId="77777777" w:rsidR="001B310F" w:rsidRPr="007231AD" w:rsidRDefault="001B310F" w:rsidP="007231AD">
      <w:pPr>
        <w:pStyle w:val="NoSpacing"/>
        <w:rPr>
          <w:rStyle w:val="Strong"/>
          <w:b w:val="0"/>
          <w:bCs w:val="0"/>
          <w:sz w:val="32"/>
          <w:szCs w:val="32"/>
        </w:rPr>
      </w:pPr>
      <w:r w:rsidRPr="007231AD">
        <w:rPr>
          <w:rStyle w:val="Strong"/>
          <w:b w:val="0"/>
          <w:bCs w:val="0"/>
          <w:sz w:val="32"/>
          <w:szCs w:val="32"/>
        </w:rPr>
        <w:t>Competition in the market is a fierce e-commerce challenge that entrepreneurs face. With so many businesses competing for customers' attention, it can take time to stand out from the crowd. Nevertheless, with a bit of strategic planning and creative thinking, you can make your business thrive in spite of tough competition.</w:t>
      </w:r>
    </w:p>
    <w:p w14:paraId="3B788DE8" w14:textId="77777777" w:rsidR="001B310F" w:rsidRPr="007F0E8C" w:rsidRDefault="001B310F" w:rsidP="001B310F">
      <w:pPr>
        <w:pStyle w:val="Heading2"/>
        <w:rPr>
          <w:rStyle w:val="IntenseEmphasis"/>
          <w:sz w:val="40"/>
          <w:szCs w:val="40"/>
        </w:rPr>
      </w:pPr>
      <w:r w:rsidRPr="007F0E8C">
        <w:rPr>
          <w:rStyle w:val="IntenseEmphasis"/>
          <w:sz w:val="40"/>
          <w:szCs w:val="40"/>
        </w:rPr>
        <w:t>Solution:</w:t>
      </w:r>
    </w:p>
    <w:p w14:paraId="1AE8DA6B" w14:textId="77777777" w:rsidR="001B310F" w:rsidRPr="007231AD" w:rsidRDefault="001B310F" w:rsidP="007231AD">
      <w:pPr>
        <w:pStyle w:val="NoSpacing"/>
        <w:rPr>
          <w:sz w:val="32"/>
          <w:szCs w:val="32"/>
        </w:rPr>
      </w:pPr>
      <w:r w:rsidRPr="007231AD">
        <w:rPr>
          <w:rStyle w:val="Strong"/>
          <w:b w:val="0"/>
          <w:bCs w:val="0"/>
          <w:sz w:val="32"/>
          <w:szCs w:val="32"/>
        </w:rPr>
        <w:t>It’s a good idea to start crafting your strategy from competitor analysis. It allows you to identify the strengths and weaknesses of your rivals and adjust your strategy accordingly. Knowing what other businesses are doing regarding pricing, product offerings, marketing strategies, micromarketing and customer service will help you make decisions about how to position yourself in the marketplace.   Whatever product or service you offer, it must have top-notch quality so that customers will come back again and again. If there are already several competitors offering something similar to what</w:t>
      </w:r>
      <w:r w:rsidRPr="007231AD">
        <w:rPr>
          <w:sz w:val="32"/>
          <w:szCs w:val="32"/>
        </w:rPr>
        <w:t xml:space="preserve"> you're selling, try to differentiate yourself by creating unique experiences such as special discounts or exclusive offers that no one else has. This could be an effective way to gain audiences who want to access experiences available only through your company.</w:t>
      </w:r>
    </w:p>
    <w:p w14:paraId="72100C3E" w14:textId="77777777" w:rsidR="001B310F" w:rsidRPr="004235C8" w:rsidRDefault="001B310F" w:rsidP="001B310F">
      <w:pPr>
        <w:pStyle w:val="NoSpacing"/>
        <w:rPr>
          <w:sz w:val="32"/>
          <w:szCs w:val="32"/>
          <w:lang w:bidi="ar-EG"/>
        </w:rPr>
      </w:pPr>
    </w:p>
    <w:p w14:paraId="6CB28A67" w14:textId="77777777" w:rsidR="001B310F" w:rsidRPr="001B310F" w:rsidRDefault="001B310F" w:rsidP="001B310F">
      <w:pPr>
        <w:pStyle w:val="NoSpacing"/>
        <w:rPr>
          <w:b/>
          <w:bCs/>
          <w:sz w:val="32"/>
          <w:szCs w:val="32"/>
          <w:lang w:bidi="ar-EG"/>
        </w:rPr>
      </w:pPr>
      <w:r w:rsidRPr="001B310F">
        <w:rPr>
          <w:b/>
          <w:bCs/>
          <w:sz w:val="32"/>
          <w:szCs w:val="32"/>
          <w:lang w:bidi="ar-EG"/>
        </w:rPr>
        <w:t>2. Increased customer expectations</w:t>
      </w:r>
    </w:p>
    <w:p w14:paraId="18747034" w14:textId="77777777" w:rsidR="001B310F" w:rsidRPr="004235C8" w:rsidRDefault="001B310F" w:rsidP="001B310F">
      <w:pPr>
        <w:pStyle w:val="NoSpacing"/>
        <w:rPr>
          <w:sz w:val="32"/>
          <w:szCs w:val="32"/>
          <w:lang w:bidi="ar-EG"/>
        </w:rPr>
      </w:pPr>
    </w:p>
    <w:p w14:paraId="46014C30" w14:textId="77777777" w:rsidR="001B310F" w:rsidRPr="004235C8" w:rsidRDefault="001B310F" w:rsidP="001B310F">
      <w:pPr>
        <w:pStyle w:val="NoSpacing"/>
        <w:rPr>
          <w:sz w:val="32"/>
          <w:szCs w:val="32"/>
          <w:lang w:bidi="ar-EG"/>
        </w:rPr>
      </w:pPr>
      <w:r w:rsidRPr="004235C8">
        <w:rPr>
          <w:sz w:val="32"/>
          <w:szCs w:val="32"/>
          <w:lang w:bidi="ar-EG"/>
        </w:rPr>
        <w:t xml:space="preserve">Keeping up with the ever-increasing customer expectations is energy intense but vital. With so many options available online, customers expect more from their shopping experiences than ever before. From personalized recommendations and fast shipping to seamless checkout </w:t>
      </w:r>
      <w:r w:rsidRPr="004235C8">
        <w:rPr>
          <w:sz w:val="32"/>
          <w:szCs w:val="32"/>
          <w:lang w:bidi="ar-EG"/>
        </w:rPr>
        <w:lastRenderedPageBreak/>
        <w:t>processes and reliable service, customers now demand a lot from online retailers. And if their needs aren’t met, they won’t hesitate to go somewhere else.</w:t>
      </w:r>
    </w:p>
    <w:p w14:paraId="3AD4AA59" w14:textId="77777777" w:rsidR="001B310F" w:rsidRPr="004235C8" w:rsidRDefault="001B310F" w:rsidP="001B310F">
      <w:pPr>
        <w:pStyle w:val="NoSpacing"/>
        <w:rPr>
          <w:rFonts w:eastAsia="Times New Roman" w:cstheme="minorHAnsi"/>
          <w:color w:val="555555"/>
          <w:sz w:val="32"/>
          <w:szCs w:val="32"/>
          <w:lang w:bidi="ar-EG"/>
        </w:rPr>
      </w:pPr>
    </w:p>
    <w:p w14:paraId="0B97FB2A" w14:textId="77777777" w:rsidR="001B310F" w:rsidRPr="004235C8" w:rsidRDefault="001B310F" w:rsidP="001B310F">
      <w:pPr>
        <w:pStyle w:val="NoSpacing"/>
        <w:rPr>
          <w:rFonts w:eastAsia="Times New Roman" w:cstheme="minorHAnsi"/>
          <w:color w:val="555555"/>
          <w:sz w:val="32"/>
          <w:szCs w:val="32"/>
          <w:lang w:bidi="ar-EG"/>
        </w:rPr>
      </w:pPr>
    </w:p>
    <w:p w14:paraId="608B4423" w14:textId="77777777" w:rsidR="001B310F" w:rsidRPr="001B310F" w:rsidRDefault="001B310F" w:rsidP="001B310F">
      <w:pPr>
        <w:pStyle w:val="Heading1"/>
        <w:rPr>
          <w:i/>
          <w:iCs/>
          <w:color w:val="2F5496" w:themeColor="accent1" w:themeShade="BF"/>
          <w:sz w:val="40"/>
          <w:rtl/>
          <w:lang w:bidi="ar-EG"/>
        </w:rPr>
      </w:pPr>
      <w:r w:rsidRPr="001B310F">
        <w:rPr>
          <w:rStyle w:val="IntenseEmphasis"/>
          <w:sz w:val="40"/>
        </w:rPr>
        <w:t>Solution:</w:t>
      </w:r>
    </w:p>
    <w:p w14:paraId="59C1D04D" w14:textId="77777777" w:rsidR="001B310F" w:rsidRPr="004235C8" w:rsidRDefault="001B310F" w:rsidP="001B310F">
      <w:pPr>
        <w:pStyle w:val="NoSpacing"/>
        <w:rPr>
          <w:sz w:val="32"/>
          <w:szCs w:val="32"/>
        </w:rPr>
      </w:pPr>
      <w:r w:rsidRPr="004235C8">
        <w:rPr>
          <w:rStyle w:val="NoSpacingChar"/>
          <w:sz w:val="32"/>
          <w:szCs w:val="32"/>
        </w:rPr>
        <w:t xml:space="preserve">Firstly, offer a mobile-optimized user experience. Mobile e-commerce is gaining momentum and is expected to hit 43.4% of total sales in 2023. That’s why mobile optimization should be among your highest priorities. Creating an online catalog that works well on a phone is of supreme </w:t>
      </w:r>
      <w:proofErr w:type="spellStart"/>
      <w:r w:rsidRPr="004235C8">
        <w:rPr>
          <w:rStyle w:val="NoSpacingChar"/>
          <w:sz w:val="32"/>
          <w:szCs w:val="32"/>
        </w:rPr>
        <w:t>importance.Secondly</w:t>
      </w:r>
      <w:proofErr w:type="spellEnd"/>
      <w:r w:rsidRPr="004235C8">
        <w:rPr>
          <w:rStyle w:val="NoSpacingChar"/>
          <w:sz w:val="32"/>
          <w:szCs w:val="32"/>
        </w:rPr>
        <w:t>, deliver exceptionally</w:t>
      </w:r>
      <w:r w:rsidRPr="004235C8">
        <w:rPr>
          <w:sz w:val="32"/>
          <w:szCs w:val="32"/>
        </w:rPr>
        <w:t xml:space="preserve"> prompt customer service. To ensure this, your customer service team should be well-trained in problem-solving and have a system for tracking inquiries so customers can get answers immediately.</w:t>
      </w:r>
    </w:p>
    <w:p w14:paraId="7B60EECA" w14:textId="77777777" w:rsidR="001B310F" w:rsidRPr="004235C8" w:rsidRDefault="001B310F" w:rsidP="001B310F">
      <w:pPr>
        <w:pStyle w:val="NoSpacing"/>
        <w:rPr>
          <w:sz w:val="32"/>
          <w:szCs w:val="32"/>
        </w:rPr>
      </w:pPr>
      <w:r w:rsidRPr="004235C8">
        <w:rPr>
          <w:sz w:val="32"/>
          <w:szCs w:val="32"/>
        </w:rPr>
        <w:t>And thirdly, utilize data analytics effectively to better understand what drives conversions as well as identify areas for improvement.</w:t>
      </w:r>
    </w:p>
    <w:p w14:paraId="50B5ACE6" w14:textId="77777777" w:rsidR="001B310F" w:rsidRPr="00915B2B" w:rsidRDefault="001B310F" w:rsidP="001B310F">
      <w:pPr>
        <w:pStyle w:val="NoSpacing"/>
        <w:rPr>
          <w:rFonts w:eastAsia="Times New Roman"/>
          <w:sz w:val="40"/>
          <w:szCs w:val="40"/>
          <w:lang w:bidi="ar-EG"/>
        </w:rPr>
      </w:pPr>
    </w:p>
    <w:p w14:paraId="64B6D496" w14:textId="77777777" w:rsidR="001B310F" w:rsidRPr="007231AD" w:rsidRDefault="001B310F" w:rsidP="001B310F">
      <w:pPr>
        <w:pStyle w:val="Heading1"/>
        <w:rPr>
          <w:rFonts w:eastAsia="Times New Roman"/>
          <w:szCs w:val="32"/>
          <w:lang w:bidi="ar-EG"/>
        </w:rPr>
      </w:pPr>
      <w:r w:rsidRPr="007231AD">
        <w:rPr>
          <w:rFonts w:eastAsia="Times New Roman"/>
          <w:szCs w:val="32"/>
          <w:lang w:bidi="ar-EG"/>
        </w:rPr>
        <w:t>3. Customer Loyalty</w:t>
      </w:r>
    </w:p>
    <w:p w14:paraId="550660F2" w14:textId="77777777" w:rsidR="001B310F" w:rsidRPr="004235C8" w:rsidRDefault="001B310F" w:rsidP="001B310F">
      <w:pPr>
        <w:pStyle w:val="NoSpacing"/>
        <w:rPr>
          <w:sz w:val="32"/>
          <w:szCs w:val="32"/>
        </w:rPr>
      </w:pPr>
      <w:r w:rsidRPr="004235C8">
        <w:rPr>
          <w:sz w:val="32"/>
          <w:szCs w:val="32"/>
        </w:rPr>
        <w:t>customer Here are two facts that show the importance of loyalty:(a) It can cost up to 5 times more to acquire a new customer than retaining an existing one and (b) the success rate of selling to a current customer is 60-70% compared to only 5-20% success rate of selling to a new customer.</w:t>
      </w:r>
    </w:p>
    <w:p w14:paraId="70C217AD" w14:textId="77777777" w:rsidR="001B310F" w:rsidRDefault="001B310F" w:rsidP="001B310F">
      <w:pPr>
        <w:rPr>
          <w:rStyle w:val="Strong"/>
        </w:rPr>
      </w:pPr>
    </w:p>
    <w:p w14:paraId="61133A09" w14:textId="77777777" w:rsidR="001B310F" w:rsidRDefault="001B310F" w:rsidP="001B310F">
      <w:pPr>
        <w:rPr>
          <w:rStyle w:val="Strong"/>
        </w:rPr>
      </w:pPr>
    </w:p>
    <w:p w14:paraId="39A66494" w14:textId="77777777" w:rsidR="001B310F" w:rsidRDefault="001B310F" w:rsidP="001B310F">
      <w:pPr>
        <w:rPr>
          <w:rStyle w:val="Strong"/>
        </w:rPr>
      </w:pPr>
    </w:p>
    <w:p w14:paraId="3F6D5E87" w14:textId="77777777" w:rsidR="001B310F" w:rsidRDefault="001B310F" w:rsidP="001B310F">
      <w:pPr>
        <w:rPr>
          <w:rStyle w:val="Strong"/>
        </w:rPr>
      </w:pPr>
    </w:p>
    <w:p w14:paraId="61D035EF" w14:textId="77777777" w:rsidR="001B310F" w:rsidRDefault="001B310F" w:rsidP="001B310F">
      <w:pPr>
        <w:rPr>
          <w:rStyle w:val="Strong"/>
        </w:rPr>
      </w:pPr>
    </w:p>
    <w:p w14:paraId="0BB20A50" w14:textId="77777777" w:rsidR="001B310F" w:rsidRPr="00364AC6" w:rsidRDefault="001B310F" w:rsidP="001B310F">
      <w:pPr>
        <w:rPr>
          <w:rFonts w:eastAsia="Times New Roman" w:cstheme="minorHAnsi"/>
          <w:color w:val="555555"/>
          <w:sz w:val="44"/>
          <w:szCs w:val="44"/>
          <w:lang w:bidi="ar-EG"/>
        </w:rPr>
      </w:pPr>
    </w:p>
    <w:p w14:paraId="48425589" w14:textId="77777777" w:rsidR="001B310F" w:rsidRPr="004235C8" w:rsidRDefault="001B310F" w:rsidP="001B310F">
      <w:pPr>
        <w:pStyle w:val="NoSpacing"/>
        <w:rPr>
          <w:sz w:val="32"/>
          <w:szCs w:val="32"/>
        </w:rPr>
      </w:pPr>
      <w:r w:rsidRPr="004235C8">
        <w:rPr>
          <w:rStyle w:val="NoSpacingChar"/>
          <w:sz w:val="32"/>
          <w:szCs w:val="32"/>
        </w:rPr>
        <w:t>The above two facts are testament to how important customer retention or loyalty is. Once a customer makes a purchase or utilizes a service from a retailer, they have to make sure that they</w:t>
      </w:r>
      <w:r w:rsidRPr="004235C8">
        <w:rPr>
          <w:sz w:val="32"/>
          <w:szCs w:val="32"/>
        </w:rPr>
        <w:t xml:space="preserve"> </w:t>
      </w:r>
      <w:r w:rsidRPr="004235C8">
        <w:rPr>
          <w:rStyle w:val="NoSpacingChar"/>
          <w:sz w:val="32"/>
          <w:szCs w:val="32"/>
        </w:rPr>
        <w:t>keep this customer for life. But how is this possible?</w:t>
      </w:r>
    </w:p>
    <w:p w14:paraId="33D844A2" w14:textId="77777777" w:rsidR="001B310F" w:rsidRPr="007231AD" w:rsidRDefault="001B310F" w:rsidP="001B310F">
      <w:pPr>
        <w:pStyle w:val="Heading1"/>
        <w:rPr>
          <w:rFonts w:eastAsia="Times New Roman"/>
          <w:szCs w:val="32"/>
          <w:lang w:bidi="ar-EG"/>
        </w:rPr>
      </w:pPr>
      <w:r w:rsidRPr="007231AD">
        <w:rPr>
          <w:rFonts w:eastAsia="Times New Roman"/>
          <w:szCs w:val="32"/>
          <w:lang w:bidi="ar-EG"/>
        </w:rPr>
        <w:t>Solution:</w:t>
      </w:r>
    </w:p>
    <w:p w14:paraId="0ACDC8DB" w14:textId="77777777" w:rsidR="001B310F" w:rsidRPr="004235C8" w:rsidRDefault="001B310F" w:rsidP="001B310F">
      <w:pPr>
        <w:pStyle w:val="NoSpacing"/>
        <w:rPr>
          <w:rFonts w:eastAsia="Times New Roman"/>
          <w:sz w:val="32"/>
          <w:szCs w:val="32"/>
          <w:lang w:bidi="ar-EG"/>
        </w:rPr>
      </w:pPr>
      <w:r w:rsidRPr="004235C8">
        <w:rPr>
          <w:rFonts w:eastAsia="Times New Roman"/>
          <w:sz w:val="32"/>
          <w:szCs w:val="32"/>
          <w:lang w:bidi="ar-EG"/>
        </w:rPr>
        <w:t>These are a few different methods that can be used to retain customers. The first would be to have excellent customer service – a customer is happy to have purchased a great product, but they are ecstatic when the customer service is on point. The next step is to keep in touch with the customer via a method that they like – be it an email, SMS or blog posts – be sure to find out what works best for your customer. The last point would be to let them know about new products, sales promotions and special coupon codes for being such loyal customers.</w:t>
      </w:r>
    </w:p>
    <w:p w14:paraId="139F3069" w14:textId="77777777" w:rsidR="001B310F" w:rsidRPr="004235C8" w:rsidRDefault="001B310F" w:rsidP="001B310F">
      <w:pPr>
        <w:pStyle w:val="NoSpacing"/>
        <w:rPr>
          <w:rFonts w:eastAsia="Times New Roman" w:cstheme="minorHAnsi"/>
          <w:color w:val="555555"/>
          <w:sz w:val="32"/>
          <w:szCs w:val="32"/>
          <w:lang w:bidi="ar-EG"/>
        </w:rPr>
      </w:pPr>
    </w:p>
    <w:p w14:paraId="5D10DE1F" w14:textId="77777777" w:rsidR="001B310F" w:rsidRPr="004235C8" w:rsidRDefault="001B310F" w:rsidP="001B310F">
      <w:pPr>
        <w:pStyle w:val="NoSpacing"/>
        <w:rPr>
          <w:rFonts w:eastAsia="Times New Roman" w:cstheme="minorHAnsi"/>
          <w:color w:val="555555"/>
          <w:sz w:val="32"/>
          <w:szCs w:val="32"/>
          <w:lang w:bidi="ar-EG"/>
        </w:rPr>
      </w:pPr>
    </w:p>
    <w:p w14:paraId="6B262B05" w14:textId="77777777" w:rsidR="001B310F" w:rsidRPr="007231AD" w:rsidRDefault="001B310F" w:rsidP="007231AD">
      <w:pPr>
        <w:pStyle w:val="Heading1"/>
        <w:rPr>
          <w:rFonts w:eastAsia="Times New Roman"/>
          <w:szCs w:val="32"/>
          <w:lang w:bidi="ar-EG"/>
        </w:rPr>
      </w:pPr>
      <w:r w:rsidRPr="007231AD">
        <w:rPr>
          <w:rFonts w:eastAsia="Times New Roman"/>
          <w:szCs w:val="32"/>
          <w:lang w:bidi="ar-EG"/>
        </w:rPr>
        <w:t>4. Low conversion rates</w:t>
      </w:r>
    </w:p>
    <w:p w14:paraId="324D3DE7" w14:textId="77777777" w:rsidR="001B310F" w:rsidRPr="004235C8" w:rsidRDefault="001B310F" w:rsidP="001B310F">
      <w:pPr>
        <w:pStyle w:val="NoSpacing"/>
        <w:rPr>
          <w:rStyle w:val="NoSpacingChar"/>
          <w:sz w:val="32"/>
          <w:szCs w:val="32"/>
        </w:rPr>
      </w:pPr>
      <w:r w:rsidRPr="004235C8">
        <w:rPr>
          <w:rStyle w:val="NoSpacingChar"/>
          <w:sz w:val="32"/>
          <w:szCs w:val="32"/>
        </w:rPr>
        <w:t>Convincing visitors to purchase something from your store is one of the biggest challenges of e-commerce. After all, there are a lot of other stores out there offering similar products and services.</w:t>
      </w:r>
      <w:r w:rsidRPr="004235C8">
        <w:rPr>
          <w:rFonts w:eastAsia="Times New Roman" w:cstheme="minorHAnsi"/>
          <w:color w:val="555555"/>
          <w:sz w:val="32"/>
          <w:szCs w:val="32"/>
          <w:lang w:bidi="ar-EG"/>
        </w:rPr>
        <w:t xml:space="preserve"> </w:t>
      </w:r>
      <w:r w:rsidRPr="004235C8">
        <w:rPr>
          <w:rStyle w:val="NoSpacingChar"/>
          <w:sz w:val="32"/>
          <w:szCs w:val="32"/>
        </w:rPr>
        <w:t>But how to capture customers’ attention and make them feel like they're getting a unique offer?</w:t>
      </w:r>
    </w:p>
    <w:p w14:paraId="584C8DB9" w14:textId="77777777" w:rsidR="001B310F" w:rsidRPr="007231AD" w:rsidRDefault="001B310F" w:rsidP="001B310F">
      <w:pPr>
        <w:pStyle w:val="Heading1"/>
        <w:rPr>
          <w:rFonts w:eastAsia="Times New Roman"/>
          <w:sz w:val="36"/>
          <w:szCs w:val="36"/>
          <w:lang w:bidi="ar-EG"/>
        </w:rPr>
      </w:pPr>
      <w:r w:rsidRPr="007231AD">
        <w:rPr>
          <w:rFonts w:eastAsia="Times New Roman"/>
          <w:sz w:val="36"/>
          <w:szCs w:val="36"/>
          <w:lang w:bidi="ar-EG"/>
        </w:rPr>
        <w:t>Solution:</w:t>
      </w:r>
    </w:p>
    <w:p w14:paraId="0BE5E500" w14:textId="77777777" w:rsidR="001B310F" w:rsidRPr="004235C8" w:rsidRDefault="001B310F" w:rsidP="001B310F">
      <w:pPr>
        <w:rPr>
          <w:lang w:bidi="ar-EG"/>
        </w:rPr>
      </w:pPr>
    </w:p>
    <w:p w14:paraId="0D8EEEF8" w14:textId="77777777" w:rsidR="001B310F" w:rsidRPr="001B310F" w:rsidRDefault="001B310F" w:rsidP="001B310F">
      <w:pPr>
        <w:pStyle w:val="NoSpacing"/>
        <w:rPr>
          <w:rFonts w:eastAsia="Times New Roman"/>
          <w:sz w:val="32"/>
          <w:szCs w:val="32"/>
          <w:lang w:bidi="ar-EG"/>
        </w:rPr>
      </w:pPr>
      <w:r w:rsidRPr="001B310F">
        <w:rPr>
          <w:rFonts w:eastAsia="Times New Roman"/>
          <w:sz w:val="32"/>
          <w:szCs w:val="32"/>
          <w:lang w:bidi="ar-EG"/>
        </w:rPr>
        <w:lastRenderedPageBreak/>
        <w:t>Make it easy with user-friendly checkout. Don't let long forms and complicated payment processes stand in the way of converting those potential customers. Streamline your checkout process as much as possible by reducing the number of clicks to make a purchase, providing multiple payment options (credit cards, PayPal, etc.), and making sure all information is clearly displayed upfront before they hit the “buy” button. Make use of various e-</w:t>
      </w:r>
      <w:r w:rsidRPr="001B310F">
        <w:rPr>
          <w:sz w:val="32"/>
          <w:szCs w:val="32"/>
        </w:rPr>
        <w:t xml:space="preserve"> </w:t>
      </w:r>
      <w:r w:rsidRPr="001B310F">
        <w:rPr>
          <w:rFonts w:eastAsia="Times New Roman"/>
          <w:sz w:val="32"/>
          <w:szCs w:val="32"/>
          <w:lang w:bidi="ar-EG"/>
        </w:rPr>
        <w:t>commerce marketing tools to examine your website and obtain fresh perspectives for upcoming enhancements.</w:t>
      </w:r>
    </w:p>
    <w:p w14:paraId="3F725BE3" w14:textId="77777777" w:rsidR="001B310F" w:rsidRPr="001B310F" w:rsidRDefault="001B310F" w:rsidP="001B310F">
      <w:pPr>
        <w:rPr>
          <w:rFonts w:eastAsiaTheme="minorEastAsia"/>
          <w:kern w:val="0"/>
          <w:sz w:val="32"/>
          <w:szCs w:val="32"/>
          <w:rtl/>
          <w:lang w:eastAsia="ja-JP" w:bidi="ar-EG"/>
          <w14:ligatures w14:val="none"/>
        </w:rPr>
      </w:pPr>
      <w:r w:rsidRPr="001B310F">
        <w:rPr>
          <w:rStyle w:val="NoSpacingChar"/>
          <w:sz w:val="32"/>
          <w:szCs w:val="32"/>
        </w:rPr>
        <w:t>Everyone loves a good deal, so offer special discounts or loyalty rewards that will entice shoppers to make their purchases. This could be anything from free shipping, exclusive access to new products or even limited-time offers on</w:t>
      </w:r>
      <w:r w:rsidRPr="001B310F">
        <w:rPr>
          <w:rFonts w:eastAsia="Times New Roman" w:cstheme="minorHAnsi"/>
          <w:color w:val="555555"/>
          <w:sz w:val="32"/>
          <w:szCs w:val="32"/>
          <w:lang w:bidi="ar-EG"/>
        </w:rPr>
        <w:t xml:space="preserve"> </w:t>
      </w:r>
      <w:r w:rsidRPr="001B310F">
        <w:rPr>
          <w:rStyle w:val="NoSpacingChar"/>
          <w:sz w:val="32"/>
          <w:szCs w:val="32"/>
        </w:rPr>
        <w:t>popular items – whatever works best both for your business and customers. You can also embed a QR code with a logo which can redirect users to the checkout page with the coupon code already applied. It's very convenient for the users!</w:t>
      </w:r>
    </w:p>
    <w:p w14:paraId="213BEB5C" w14:textId="77777777" w:rsidR="001B310F" w:rsidRPr="001B310F" w:rsidRDefault="001B310F" w:rsidP="001B310F">
      <w:pPr>
        <w:pStyle w:val="NoSpacing"/>
        <w:rPr>
          <w:rFonts w:eastAsia="Times New Roman"/>
          <w:sz w:val="32"/>
          <w:szCs w:val="32"/>
          <w:lang w:bidi="ar-EG"/>
        </w:rPr>
      </w:pPr>
      <w:r w:rsidRPr="001B310F">
        <w:rPr>
          <w:rFonts w:eastAsia="Times New Roman"/>
          <w:sz w:val="32"/>
          <w:szCs w:val="32"/>
          <w:lang w:bidi="ar-EG"/>
        </w:rPr>
        <w:t>And, of course, use targeted marketing campaigns in order to reach the right audiences who may be interested in what you offer (check if the ads include relevant keywords too!</w:t>
      </w:r>
    </w:p>
    <w:p w14:paraId="12C0DE60" w14:textId="77777777" w:rsidR="001B310F" w:rsidRPr="001B310F" w:rsidRDefault="001B310F" w:rsidP="001B310F">
      <w:pPr>
        <w:rPr>
          <w:rFonts w:eastAsia="Times New Roman" w:cstheme="minorHAnsi"/>
          <w:color w:val="555555"/>
          <w:sz w:val="32"/>
          <w:szCs w:val="32"/>
          <w:lang w:bidi="ar-EG"/>
        </w:rPr>
      </w:pPr>
    </w:p>
    <w:p w14:paraId="0C1FB3F6" w14:textId="77777777" w:rsidR="001B310F" w:rsidRPr="007231AD" w:rsidRDefault="001B310F" w:rsidP="001B310F">
      <w:pPr>
        <w:pStyle w:val="Heading1"/>
        <w:rPr>
          <w:rFonts w:eastAsia="Times New Roman"/>
          <w:sz w:val="36"/>
          <w:szCs w:val="36"/>
          <w:lang w:bidi="ar-EG"/>
        </w:rPr>
      </w:pPr>
      <w:r w:rsidRPr="007231AD">
        <w:rPr>
          <w:rFonts w:eastAsia="Times New Roman"/>
          <w:sz w:val="36"/>
          <w:szCs w:val="36"/>
          <w:lang w:bidi="ar-EG"/>
        </w:rPr>
        <w:t>5. Shopping cart abandonment</w:t>
      </w:r>
    </w:p>
    <w:p w14:paraId="3747A8DA" w14:textId="77777777" w:rsidR="001B310F" w:rsidRDefault="001B310F" w:rsidP="001B310F">
      <w:pPr>
        <w:rPr>
          <w:rFonts w:eastAsia="Times New Roman" w:cstheme="minorHAnsi"/>
          <w:b/>
          <w:bCs/>
          <w:color w:val="555555"/>
          <w:sz w:val="44"/>
          <w:szCs w:val="44"/>
          <w:lang w:bidi="ar-EG"/>
        </w:rPr>
      </w:pPr>
    </w:p>
    <w:p w14:paraId="53258DC8" w14:textId="77777777" w:rsidR="001B310F" w:rsidRPr="001B310F" w:rsidRDefault="001B310F" w:rsidP="001B310F">
      <w:pPr>
        <w:pStyle w:val="NoSpacing"/>
        <w:rPr>
          <w:rFonts w:eastAsia="Times New Roman"/>
          <w:sz w:val="32"/>
          <w:szCs w:val="32"/>
          <w:lang w:bidi="ar-EG"/>
        </w:rPr>
      </w:pPr>
      <w:r w:rsidRPr="001B310F">
        <w:rPr>
          <w:rFonts w:eastAsia="Times New Roman"/>
          <w:sz w:val="32"/>
          <w:szCs w:val="32"/>
          <w:lang w:bidi="ar-EG"/>
        </w:rPr>
        <w:t xml:space="preserve">Let’s face the reality – from 59.2% to 79.8% of shoppers abandon their online carts, which results in lost revenue for many companies. Whether it is the lack of trust, high shipping fees, or complicated </w:t>
      </w:r>
      <w:r w:rsidRPr="001B310F">
        <w:rPr>
          <w:rFonts w:eastAsia="Times New Roman"/>
          <w:sz w:val="32"/>
          <w:szCs w:val="32"/>
          <w:lang w:bidi="ar-EG"/>
        </w:rPr>
        <w:lastRenderedPageBreak/>
        <w:t>checkout processes – cart abandonment stands among the most complicated e-commerce problems.</w:t>
      </w:r>
    </w:p>
    <w:p w14:paraId="62BD22A5" w14:textId="77777777" w:rsidR="001B310F" w:rsidRPr="007231AD" w:rsidRDefault="001B310F" w:rsidP="001B310F">
      <w:pPr>
        <w:pStyle w:val="Heading1"/>
        <w:rPr>
          <w:rFonts w:eastAsia="Times New Roman"/>
          <w:sz w:val="36"/>
          <w:szCs w:val="36"/>
          <w:lang w:bidi="ar-EG"/>
        </w:rPr>
      </w:pPr>
      <w:r w:rsidRPr="007231AD">
        <w:rPr>
          <w:rFonts w:eastAsia="Times New Roman"/>
          <w:sz w:val="36"/>
          <w:szCs w:val="36"/>
          <w:lang w:bidi="ar-EG"/>
        </w:rPr>
        <w:t>Solution:</w:t>
      </w:r>
    </w:p>
    <w:p w14:paraId="0CE710DA" w14:textId="77777777" w:rsidR="001B310F" w:rsidRPr="001B310F" w:rsidRDefault="001B310F" w:rsidP="001B310F">
      <w:pPr>
        <w:pStyle w:val="NoSpacing"/>
        <w:rPr>
          <w:rFonts w:eastAsia="Times New Roman"/>
          <w:sz w:val="32"/>
          <w:szCs w:val="32"/>
          <w:lang w:bidi="ar-EG"/>
        </w:rPr>
      </w:pPr>
      <w:r w:rsidRPr="001B310F">
        <w:rPr>
          <w:rFonts w:eastAsia="Times New Roman"/>
          <w:sz w:val="32"/>
          <w:szCs w:val="32"/>
          <w:lang w:bidi="ar-EG"/>
        </w:rPr>
        <w:t>Ensure that all elements within your website or app navigation system work properly so visitors don’t get stuck. As highlighted above, a streamlined checkout process without filling out unnecessary fields helps your customers not to get stuck or simply give up. And make sure buttons like “add item/product” are clearly visible throughout each page so users know exactly where they should click when they’re ready to make a purchase.</w:t>
      </w:r>
    </w:p>
    <w:p w14:paraId="177E26CE" w14:textId="77777777" w:rsidR="001B310F" w:rsidRPr="001B310F" w:rsidRDefault="001B310F" w:rsidP="001B310F">
      <w:pPr>
        <w:pStyle w:val="Heading1"/>
        <w:rPr>
          <w:rFonts w:eastAsia="Times New Roman"/>
          <w:sz w:val="48"/>
          <w:szCs w:val="48"/>
          <w:lang w:bidi="ar-EG"/>
        </w:rPr>
      </w:pPr>
      <w:r w:rsidRPr="007231AD">
        <w:rPr>
          <w:rFonts w:eastAsia="Times New Roman"/>
          <w:sz w:val="36"/>
          <w:szCs w:val="36"/>
          <w:lang w:bidi="ar-EG"/>
        </w:rPr>
        <w:t>6. Poor customer retention strategy</w:t>
      </w:r>
    </w:p>
    <w:p w14:paraId="5DA37BBC" w14:textId="77777777" w:rsidR="001B310F" w:rsidRPr="00EB264B" w:rsidRDefault="001B310F" w:rsidP="001B310F">
      <w:pPr>
        <w:pStyle w:val="NoSpacing"/>
        <w:rPr>
          <w:rFonts w:eastAsia="Times New Roman"/>
          <w:sz w:val="40"/>
          <w:szCs w:val="40"/>
          <w:lang w:bidi="ar-EG"/>
        </w:rPr>
      </w:pPr>
      <w:r w:rsidRPr="001B310F">
        <w:rPr>
          <w:rStyle w:val="NoSpacingChar"/>
          <w:sz w:val="32"/>
          <w:szCs w:val="32"/>
        </w:rPr>
        <w:t>Any marketer would agree that retaining customers involves creativity and a well-thought plan. It’s not enough to just get people to your store, you need them to come back and make repeated purchases. But don’t worry, achieving a</w:t>
      </w:r>
      <w:r w:rsidRPr="001B310F">
        <w:rPr>
          <w:rFonts w:eastAsia="Times New Roman"/>
          <w:sz w:val="32"/>
          <w:szCs w:val="32"/>
          <w:lang w:bidi="ar-EG"/>
        </w:rPr>
        <w:t xml:space="preserve"> steady stream of returning customers is a crackable e-commerce challenge</w:t>
      </w:r>
      <w:r w:rsidRPr="00EB264B">
        <w:rPr>
          <w:rFonts w:eastAsia="Times New Roman"/>
          <w:sz w:val="40"/>
          <w:szCs w:val="40"/>
          <w:lang w:bidi="ar-EG"/>
        </w:rPr>
        <w:t>.</w:t>
      </w:r>
    </w:p>
    <w:p w14:paraId="63CEBF66" w14:textId="77777777" w:rsidR="001B310F" w:rsidRPr="007231AD" w:rsidRDefault="001B310F" w:rsidP="001B310F">
      <w:pPr>
        <w:pStyle w:val="Heading1"/>
        <w:rPr>
          <w:rFonts w:eastAsia="Times New Roman"/>
          <w:sz w:val="36"/>
          <w:szCs w:val="36"/>
          <w:lang w:bidi="ar-EG"/>
        </w:rPr>
      </w:pPr>
      <w:r w:rsidRPr="007231AD">
        <w:rPr>
          <w:rFonts w:eastAsia="Times New Roman"/>
          <w:sz w:val="36"/>
          <w:szCs w:val="36"/>
          <w:lang w:bidi="ar-EG"/>
        </w:rPr>
        <w:t>Solution:</w:t>
      </w:r>
    </w:p>
    <w:p w14:paraId="0D919FAC" w14:textId="77777777" w:rsidR="001B310F" w:rsidRPr="001B310F" w:rsidRDefault="001B310F" w:rsidP="001B310F">
      <w:pPr>
        <w:pStyle w:val="NoSpacing"/>
        <w:rPr>
          <w:rFonts w:eastAsia="Times New Roman"/>
          <w:sz w:val="32"/>
          <w:szCs w:val="32"/>
          <w:lang w:bidi="ar-EG"/>
        </w:rPr>
      </w:pPr>
      <w:r w:rsidRPr="001B310F">
        <w:rPr>
          <w:rFonts w:eastAsia="Times New Roman"/>
          <w:sz w:val="32"/>
          <w:szCs w:val="32"/>
          <w:lang w:bidi="ar-EG"/>
        </w:rPr>
        <w:t>Personalization is an effective solution when it comes to making customers come back. By tracking individual user preferences or behaviors and providing a personalized online shopping experience, you can create an environment that encourages visitors to return. When you offer relevant offers and personal discounts, you make people feel special. Let’s admit that everyone likes being treated in a special way.</w:t>
      </w:r>
    </w:p>
    <w:p w14:paraId="26A74761" w14:textId="77777777" w:rsidR="001B310F" w:rsidRPr="001B310F" w:rsidRDefault="001B310F" w:rsidP="001B310F">
      <w:pPr>
        <w:pStyle w:val="NoSpacing"/>
        <w:rPr>
          <w:rFonts w:eastAsia="Times New Roman"/>
          <w:sz w:val="32"/>
          <w:szCs w:val="32"/>
          <w:lang w:bidi="ar-EG"/>
        </w:rPr>
      </w:pPr>
      <w:r w:rsidRPr="001B310F">
        <w:rPr>
          <w:rFonts w:eastAsia="Times New Roman"/>
          <w:sz w:val="32"/>
          <w:szCs w:val="32"/>
          <w:lang w:bidi="ar-EG"/>
        </w:rPr>
        <w:t xml:space="preserve">Push notifications are also a great way of keeping your existing customers engaged and increasing the chances of repeat purchases. </w:t>
      </w:r>
      <w:r w:rsidRPr="001B310F">
        <w:rPr>
          <w:rFonts w:eastAsia="Times New Roman"/>
          <w:sz w:val="32"/>
          <w:szCs w:val="32"/>
          <w:lang w:bidi="ar-EG"/>
        </w:rPr>
        <w:lastRenderedPageBreak/>
        <w:t>These timely reminders allow you to stay top-of-mind with shoppers, even those who may have forgotten about you.</w:t>
      </w:r>
    </w:p>
    <w:p w14:paraId="7A6A090F" w14:textId="77777777" w:rsidR="001B310F" w:rsidRPr="007231AD" w:rsidRDefault="001B310F" w:rsidP="001B310F">
      <w:pPr>
        <w:pStyle w:val="Heading1"/>
        <w:rPr>
          <w:rFonts w:eastAsia="Times New Roman"/>
          <w:sz w:val="36"/>
          <w:szCs w:val="36"/>
          <w:lang w:bidi="ar-EG"/>
        </w:rPr>
      </w:pPr>
      <w:r w:rsidRPr="007231AD">
        <w:rPr>
          <w:rFonts w:eastAsia="Times New Roman"/>
          <w:sz w:val="36"/>
          <w:szCs w:val="36"/>
          <w:lang w:bidi="ar-EG"/>
        </w:rPr>
        <w:t>7. Complicated process of product return &amp; refund</w:t>
      </w:r>
    </w:p>
    <w:p w14:paraId="50EA86D3" w14:textId="77777777" w:rsidR="001B310F" w:rsidRPr="001B310F" w:rsidRDefault="001B310F" w:rsidP="001B310F">
      <w:pPr>
        <w:pStyle w:val="NoSpacing"/>
        <w:rPr>
          <w:rFonts w:eastAsia="Times New Roman"/>
          <w:sz w:val="32"/>
          <w:szCs w:val="32"/>
          <w:lang w:bidi="ar-EG"/>
        </w:rPr>
      </w:pPr>
      <w:r w:rsidRPr="001B310F">
        <w:rPr>
          <w:rFonts w:eastAsia="Times New Roman"/>
          <w:sz w:val="32"/>
          <w:szCs w:val="32"/>
          <w:lang w:bidi="ar-EG"/>
        </w:rPr>
        <w:t>Product returns are a usual thing in e-commerce so be ready to deal with this e-commerce challenge wisely. Sometimes it’s difficult to keep track of all the returns, refunds, and exchanges that customers make on their purchases. But your duty is to provide an excellent shopping experience and keep the business financially viable in the long run.</w:t>
      </w:r>
    </w:p>
    <w:p w14:paraId="50432897" w14:textId="77777777" w:rsidR="001B310F" w:rsidRPr="007231AD" w:rsidRDefault="001B310F" w:rsidP="001B310F">
      <w:pPr>
        <w:pStyle w:val="Heading1"/>
        <w:rPr>
          <w:i/>
          <w:iCs/>
          <w:color w:val="808080" w:themeColor="text1" w:themeTint="7F"/>
          <w:sz w:val="36"/>
          <w:szCs w:val="36"/>
        </w:rPr>
      </w:pPr>
      <w:r w:rsidRPr="007231AD">
        <w:rPr>
          <w:rFonts w:eastAsia="Times New Roman"/>
          <w:sz w:val="36"/>
          <w:szCs w:val="36"/>
          <w:lang w:bidi="ar-EG"/>
        </w:rPr>
        <w:t>Solution:</w:t>
      </w:r>
    </w:p>
    <w:p w14:paraId="3B78FDD3" w14:textId="77777777" w:rsidR="001B310F" w:rsidRDefault="001B310F" w:rsidP="001B310F">
      <w:pPr>
        <w:pStyle w:val="NoSpacing"/>
        <w:rPr>
          <w:rFonts w:eastAsia="Times New Roman"/>
          <w:sz w:val="32"/>
          <w:szCs w:val="32"/>
          <w:rtl/>
          <w:lang w:bidi="ar-EG"/>
        </w:rPr>
      </w:pPr>
      <w:r w:rsidRPr="001B310F">
        <w:rPr>
          <w:rFonts w:eastAsia="Times New Roman"/>
          <w:sz w:val="32"/>
          <w:szCs w:val="32"/>
          <w:lang w:bidi="ar-EG"/>
        </w:rPr>
        <w:t>The best way to overcome this e-commerce challenge is to have clear policies from day one. What types of returns are allowed? How should they be handled? Be sure to include detailed information such as time limits, return shipping costs, restocking fees, etc., so customers know exactly what they’re getting into when making a purchase from your e-commerce store.</w:t>
      </w:r>
    </w:p>
    <w:p w14:paraId="2BAE60BE" w14:textId="77777777" w:rsidR="001B310F" w:rsidRPr="001B310F" w:rsidRDefault="001B310F" w:rsidP="001B310F">
      <w:pPr>
        <w:pStyle w:val="NoSpacing"/>
        <w:rPr>
          <w:rFonts w:eastAsia="Times New Roman"/>
          <w:sz w:val="32"/>
          <w:szCs w:val="32"/>
          <w:lang w:bidi="ar-EG"/>
        </w:rPr>
      </w:pPr>
    </w:p>
    <w:p w14:paraId="5BC231BD" w14:textId="77777777" w:rsidR="001B310F" w:rsidRPr="001B310F" w:rsidRDefault="001B310F" w:rsidP="001B310F">
      <w:pPr>
        <w:pStyle w:val="NoSpacing"/>
        <w:rPr>
          <w:rFonts w:eastAsia="Times New Roman"/>
          <w:sz w:val="32"/>
          <w:szCs w:val="32"/>
          <w:lang w:bidi="ar-EG"/>
        </w:rPr>
      </w:pPr>
      <w:r w:rsidRPr="001B310F">
        <w:rPr>
          <w:rFonts w:eastAsia="Times New Roman"/>
          <w:sz w:val="32"/>
          <w:szCs w:val="32"/>
          <w:lang w:bidi="ar-EG"/>
        </w:rPr>
        <w:t>In addition to setting up clear policies around product returns and refunds</w:t>
      </w:r>
      <w:proofErr w:type="gramStart"/>
      <w:r w:rsidRPr="001B310F">
        <w:rPr>
          <w:rFonts w:eastAsia="Times New Roman"/>
          <w:sz w:val="32"/>
          <w:szCs w:val="32"/>
          <w:lang w:bidi="ar-EG"/>
        </w:rPr>
        <w:t>, ,</w:t>
      </w:r>
      <w:proofErr w:type="gramEnd"/>
      <w:r w:rsidRPr="001B310F">
        <w:rPr>
          <w:rFonts w:eastAsia="Times New Roman"/>
          <w:sz w:val="32"/>
          <w:szCs w:val="32"/>
          <w:lang w:bidi="ar-EG"/>
        </w:rPr>
        <w:t xml:space="preserve"> it’s important not to forget about customer service too. Make sure you provide prompt responses when dealing with inquiries or complaints related to returning items.</w:t>
      </w:r>
    </w:p>
    <w:p w14:paraId="43FAFBE6" w14:textId="77777777" w:rsidR="001B310F" w:rsidRPr="001B310F" w:rsidRDefault="001B310F" w:rsidP="001B310F">
      <w:pPr>
        <w:pStyle w:val="NoSpacing"/>
        <w:rPr>
          <w:rFonts w:eastAsia="Times New Roman"/>
          <w:sz w:val="32"/>
          <w:szCs w:val="32"/>
          <w:lang w:bidi="ar-EG"/>
        </w:rPr>
      </w:pPr>
    </w:p>
    <w:p w14:paraId="0E9E7109" w14:textId="77777777" w:rsidR="001B310F" w:rsidRPr="001B310F" w:rsidRDefault="001B310F" w:rsidP="001B310F">
      <w:pPr>
        <w:rPr>
          <w:rFonts w:eastAsia="Times New Roman" w:cstheme="minorHAnsi"/>
          <w:color w:val="555555"/>
          <w:sz w:val="32"/>
          <w:szCs w:val="32"/>
          <w:lang w:bidi="ar-EG"/>
        </w:rPr>
      </w:pPr>
    </w:p>
    <w:p w14:paraId="6F632EDF" w14:textId="77777777" w:rsidR="001B310F" w:rsidRPr="001B310F" w:rsidRDefault="001B310F" w:rsidP="001B310F">
      <w:pPr>
        <w:pStyle w:val="NoSpacing"/>
        <w:rPr>
          <w:rFonts w:eastAsia="Times New Roman"/>
          <w:sz w:val="32"/>
          <w:szCs w:val="32"/>
          <w:lang w:bidi="ar-EG"/>
        </w:rPr>
      </w:pPr>
      <w:r w:rsidRPr="001B310F">
        <w:rPr>
          <w:rStyle w:val="NoSpacingChar"/>
          <w:sz w:val="32"/>
          <w:szCs w:val="32"/>
        </w:rPr>
        <w:t>Finally, don't forget about providing incentives like loyalty programs or discounts on future</w:t>
      </w:r>
      <w:r w:rsidRPr="001B310F">
        <w:rPr>
          <w:rFonts w:eastAsia="Times New Roman"/>
          <w:sz w:val="32"/>
          <w:szCs w:val="32"/>
          <w:lang w:bidi="ar-EG"/>
        </w:rPr>
        <w:t xml:space="preserve"> orders. This helps to build trust over time as well as encourage more sales too.</w:t>
      </w:r>
    </w:p>
    <w:p w14:paraId="4B0A2197" w14:textId="77777777" w:rsidR="001B310F" w:rsidRPr="00EB264B" w:rsidRDefault="001B310F" w:rsidP="001B310F">
      <w:pPr>
        <w:pStyle w:val="NoSpacing"/>
        <w:rPr>
          <w:rFonts w:eastAsia="Times New Roman"/>
          <w:sz w:val="40"/>
          <w:szCs w:val="40"/>
          <w:lang w:bidi="ar-EG"/>
        </w:rPr>
      </w:pPr>
    </w:p>
    <w:p w14:paraId="5EB76C01" w14:textId="77777777" w:rsidR="001B310F" w:rsidRPr="007231AD" w:rsidRDefault="001B310F" w:rsidP="001B310F">
      <w:pPr>
        <w:pStyle w:val="Heading1"/>
        <w:rPr>
          <w:rFonts w:eastAsia="Times New Roman"/>
          <w:sz w:val="36"/>
          <w:szCs w:val="36"/>
          <w:lang w:bidi="ar-EG"/>
        </w:rPr>
      </w:pPr>
      <w:r w:rsidRPr="007231AD">
        <w:rPr>
          <w:rFonts w:eastAsia="Times New Roman"/>
          <w:sz w:val="36"/>
          <w:szCs w:val="36"/>
          <w:lang w:bidi="ar-EG"/>
        </w:rPr>
        <w:lastRenderedPageBreak/>
        <w:t>8. Limited scalability options</w:t>
      </w:r>
    </w:p>
    <w:p w14:paraId="3DB74D83" w14:textId="77777777" w:rsidR="001B310F" w:rsidRPr="001B310F" w:rsidRDefault="001B310F" w:rsidP="001B310F">
      <w:pPr>
        <w:pStyle w:val="NoSpacing"/>
        <w:rPr>
          <w:rFonts w:eastAsia="Times New Roman"/>
          <w:sz w:val="32"/>
          <w:szCs w:val="32"/>
          <w:lang w:bidi="ar-EG"/>
        </w:rPr>
      </w:pPr>
      <w:r w:rsidRPr="001B310F">
        <w:rPr>
          <w:rFonts w:eastAsia="Times New Roman"/>
          <w:sz w:val="32"/>
          <w:szCs w:val="32"/>
          <w:lang w:bidi="ar-EG"/>
        </w:rPr>
        <w:t>Scalability is one of the most essential factors for e-commerce success. How often can you release new features and content? Do you have the resources and technology such as headless commerce to scale up quickly? You need to have a solid plan on how your business will grow over time without sacrificing quality or customer satisfaction.</w:t>
      </w:r>
    </w:p>
    <w:p w14:paraId="3C256AB0" w14:textId="77777777" w:rsidR="001B310F" w:rsidRPr="007231AD" w:rsidRDefault="001B310F" w:rsidP="001B310F">
      <w:pPr>
        <w:pStyle w:val="Heading1"/>
        <w:rPr>
          <w:i/>
          <w:iCs/>
          <w:color w:val="4472C4" w:themeColor="accent1"/>
          <w:sz w:val="36"/>
          <w:szCs w:val="36"/>
          <w:rtl/>
          <w:lang w:bidi="ar-EG"/>
        </w:rPr>
      </w:pPr>
      <w:r w:rsidRPr="007231AD">
        <w:rPr>
          <w:rStyle w:val="SubtleEmphasis"/>
          <w:color w:val="4472C4" w:themeColor="accent1"/>
          <w:sz w:val="36"/>
          <w:szCs w:val="36"/>
        </w:rPr>
        <w:t>Solution:</w:t>
      </w:r>
    </w:p>
    <w:p w14:paraId="027AC273" w14:textId="77777777" w:rsidR="001B310F" w:rsidRPr="001B310F" w:rsidRDefault="001B310F" w:rsidP="001B310F">
      <w:pPr>
        <w:pStyle w:val="NoSpacing"/>
        <w:rPr>
          <w:rFonts w:eastAsia="Times New Roman"/>
          <w:sz w:val="32"/>
          <w:szCs w:val="32"/>
          <w:lang w:bidi="ar-EG"/>
        </w:rPr>
      </w:pPr>
      <w:r w:rsidRPr="001B310F">
        <w:rPr>
          <w:rStyle w:val="NoSpacingChar"/>
          <w:sz w:val="32"/>
          <w:szCs w:val="32"/>
        </w:rPr>
        <w:t>Adopting an agile approach is a great solution for this e-commerce challenge because it allows you to quickly adapt and respond to customer needs. If you’re responsive and innovative in your</w:t>
      </w:r>
      <w:r w:rsidRPr="001B310F">
        <w:rPr>
          <w:rFonts w:eastAsia="Times New Roman"/>
          <w:sz w:val="32"/>
          <w:szCs w:val="32"/>
          <w:lang w:bidi="ar-EG"/>
        </w:rPr>
        <w:t xml:space="preserve"> vision, you can longer stay competitive in an ever-changing market.</w:t>
      </w:r>
    </w:p>
    <w:p w14:paraId="3A826775" w14:textId="77777777" w:rsidR="001B310F" w:rsidRPr="001B310F" w:rsidRDefault="001B310F" w:rsidP="001B310F">
      <w:pPr>
        <w:pStyle w:val="NoSpacing"/>
        <w:rPr>
          <w:rFonts w:eastAsia="Times New Roman"/>
          <w:sz w:val="32"/>
          <w:szCs w:val="32"/>
          <w:lang w:bidi="ar-EG"/>
        </w:rPr>
      </w:pPr>
    </w:p>
    <w:p w14:paraId="37C7B764" w14:textId="77777777" w:rsidR="001B310F" w:rsidRPr="001B310F" w:rsidRDefault="001B310F" w:rsidP="001B310F">
      <w:pPr>
        <w:pStyle w:val="NoSpacing"/>
        <w:rPr>
          <w:rFonts w:eastAsia="Times New Roman"/>
          <w:sz w:val="32"/>
          <w:szCs w:val="32"/>
          <w:lang w:bidi="ar-EG"/>
        </w:rPr>
      </w:pPr>
    </w:p>
    <w:p w14:paraId="03D3578A" w14:textId="77777777" w:rsidR="001B310F" w:rsidRPr="001B310F" w:rsidRDefault="001B310F" w:rsidP="001B310F">
      <w:pPr>
        <w:pStyle w:val="NoSpacing"/>
        <w:rPr>
          <w:rFonts w:eastAsia="Times New Roman"/>
          <w:sz w:val="32"/>
          <w:szCs w:val="32"/>
          <w:lang w:bidi="ar-EG"/>
        </w:rPr>
      </w:pPr>
      <w:r w:rsidRPr="001B310F">
        <w:rPr>
          <w:rFonts w:eastAsia="Times New Roman"/>
          <w:sz w:val="32"/>
          <w:szCs w:val="32"/>
          <w:lang w:bidi="ar-EG"/>
        </w:rPr>
        <w:t>One of the ways to go agile is to invest in automation. Automating processes like inventory management, query processing, and email marketing, can help you speed up operations while reducing manual errors. This will save time, money, and energy so you can focus on other aspects of growing your business instead of worrying about mundane tasks taking away productivity levels.</w:t>
      </w:r>
    </w:p>
    <w:p w14:paraId="5DD2054C" w14:textId="77777777" w:rsidR="001B310F" w:rsidRPr="001B310F" w:rsidRDefault="001B310F" w:rsidP="001B310F">
      <w:pPr>
        <w:rPr>
          <w:rFonts w:eastAsia="Times New Roman" w:cstheme="minorHAnsi"/>
          <w:color w:val="555555"/>
          <w:sz w:val="32"/>
          <w:szCs w:val="32"/>
          <w:lang w:bidi="ar-EG"/>
        </w:rPr>
      </w:pPr>
    </w:p>
    <w:p w14:paraId="5D222F57" w14:textId="77777777" w:rsidR="001B310F" w:rsidRPr="001B310F" w:rsidRDefault="001B310F" w:rsidP="001B310F">
      <w:pPr>
        <w:rPr>
          <w:rFonts w:eastAsia="Times New Roman" w:cstheme="minorHAnsi"/>
          <w:color w:val="555555"/>
          <w:sz w:val="32"/>
          <w:szCs w:val="32"/>
          <w:lang w:bidi="ar-EG"/>
        </w:rPr>
      </w:pPr>
    </w:p>
    <w:p w14:paraId="037F0AAE" w14:textId="77777777" w:rsidR="001B310F" w:rsidRPr="001B310F" w:rsidRDefault="001B310F" w:rsidP="001B310F">
      <w:pPr>
        <w:pStyle w:val="NoSpacing"/>
        <w:rPr>
          <w:rFonts w:eastAsia="Times New Roman"/>
          <w:sz w:val="32"/>
          <w:szCs w:val="32"/>
          <w:lang w:bidi="ar-EG"/>
        </w:rPr>
      </w:pPr>
      <w:r w:rsidRPr="001B310F">
        <w:rPr>
          <w:rFonts w:eastAsia="Times New Roman"/>
          <w:sz w:val="32"/>
          <w:szCs w:val="32"/>
          <w:lang w:bidi="ar-EG"/>
        </w:rPr>
        <w:t>Also, keep track of key analytics metrics to identify areas for improvements faster. By using analytics tools like Google Analytics, you gain invaluable insights into customer behavior and address their needs more efficiently.</w:t>
      </w:r>
    </w:p>
    <w:p w14:paraId="3BC9622B" w14:textId="77777777" w:rsidR="001B310F" w:rsidRPr="007231AD" w:rsidRDefault="001B310F" w:rsidP="001B310F">
      <w:pPr>
        <w:pStyle w:val="Heading1"/>
        <w:rPr>
          <w:rFonts w:eastAsia="Times New Roman"/>
          <w:sz w:val="36"/>
          <w:szCs w:val="36"/>
          <w:lang w:bidi="ar-EG"/>
        </w:rPr>
      </w:pPr>
      <w:r w:rsidRPr="007231AD">
        <w:rPr>
          <w:rFonts w:eastAsia="Times New Roman"/>
          <w:sz w:val="36"/>
          <w:szCs w:val="36"/>
          <w:lang w:bidi="ar-EG"/>
        </w:rPr>
        <w:lastRenderedPageBreak/>
        <w:t>9. Data security gaps</w:t>
      </w:r>
    </w:p>
    <w:p w14:paraId="37C7E4DD" w14:textId="77777777" w:rsidR="001B310F" w:rsidRPr="001B310F" w:rsidRDefault="001B310F" w:rsidP="001B310F">
      <w:pPr>
        <w:pStyle w:val="NoSpacing"/>
        <w:rPr>
          <w:rFonts w:eastAsia="Times New Roman"/>
          <w:sz w:val="32"/>
          <w:szCs w:val="32"/>
          <w:lang w:bidi="ar-EG"/>
        </w:rPr>
      </w:pPr>
      <w:r w:rsidRPr="001B310F">
        <w:rPr>
          <w:rFonts w:eastAsia="Times New Roman"/>
          <w:sz w:val="32"/>
          <w:szCs w:val="32"/>
          <w:lang w:bidi="ar-EG"/>
        </w:rPr>
        <w:t>In today’s digital world, data security is among e-commerce problems that can’t be ignored or neglected. With the rise of online stores, issues such as data breaches and identity theft have become major concerns for customers. As an e-commerce business, it’s your responsibility to ensure that customer data is safe from malicious actors.</w:t>
      </w:r>
    </w:p>
    <w:p w14:paraId="0AA3B294" w14:textId="77777777" w:rsidR="001B310F" w:rsidRPr="001B310F" w:rsidRDefault="001B310F" w:rsidP="001B310F">
      <w:pPr>
        <w:pStyle w:val="NoSpacing"/>
        <w:rPr>
          <w:rFonts w:eastAsia="Times New Roman"/>
          <w:sz w:val="32"/>
          <w:szCs w:val="32"/>
          <w:lang w:bidi="ar-EG"/>
        </w:rPr>
      </w:pPr>
    </w:p>
    <w:p w14:paraId="45068566" w14:textId="77777777" w:rsidR="001B310F" w:rsidRPr="001B310F" w:rsidRDefault="001B310F" w:rsidP="001B310F">
      <w:pPr>
        <w:pStyle w:val="NoSpacing"/>
        <w:rPr>
          <w:rFonts w:eastAsia="Times New Roman"/>
          <w:sz w:val="32"/>
          <w:szCs w:val="32"/>
          <w:lang w:bidi="ar-EG"/>
        </w:rPr>
      </w:pPr>
    </w:p>
    <w:p w14:paraId="26386549" w14:textId="77777777" w:rsidR="001B310F" w:rsidRPr="001B310F" w:rsidRDefault="001B310F" w:rsidP="001B310F">
      <w:pPr>
        <w:pStyle w:val="NoSpacing"/>
        <w:rPr>
          <w:rFonts w:eastAsia="Times New Roman"/>
          <w:sz w:val="32"/>
          <w:szCs w:val="32"/>
          <w:lang w:bidi="ar-EG"/>
        </w:rPr>
      </w:pPr>
      <w:r w:rsidRPr="001B310F">
        <w:rPr>
          <w:rFonts w:eastAsia="Times New Roman"/>
          <w:sz w:val="32"/>
          <w:szCs w:val="32"/>
          <w:lang w:bidi="ar-EG"/>
        </w:rPr>
        <w:t>In fact, the demand for robust data security is among the growing trends in mobile app development nowadays in 2023.   Solution:</w:t>
      </w:r>
    </w:p>
    <w:p w14:paraId="5C926315" w14:textId="77777777" w:rsidR="001B310F" w:rsidRPr="001B310F" w:rsidRDefault="001B310F" w:rsidP="001B310F">
      <w:pPr>
        <w:pStyle w:val="NoSpacing"/>
        <w:rPr>
          <w:rFonts w:eastAsia="Times New Roman"/>
          <w:sz w:val="32"/>
          <w:szCs w:val="32"/>
          <w:lang w:bidi="ar-EG"/>
        </w:rPr>
      </w:pPr>
    </w:p>
    <w:p w14:paraId="76EFF3FE" w14:textId="77777777" w:rsidR="001B310F" w:rsidRPr="001B310F" w:rsidRDefault="001B310F" w:rsidP="001B310F">
      <w:pPr>
        <w:pStyle w:val="NoSpacing"/>
        <w:rPr>
          <w:rFonts w:ascii="Gill Sans MT" w:eastAsia="Times New Roman" w:hAnsi="Gill Sans MT" w:cs="Gill Sans MT"/>
          <w:sz w:val="32"/>
          <w:szCs w:val="32"/>
          <w:lang w:bidi="ar-EG"/>
        </w:rPr>
      </w:pPr>
      <w:r w:rsidRPr="001B310F">
        <w:rPr>
          <w:rFonts w:eastAsia="Times New Roman"/>
          <w:sz w:val="32"/>
          <w:szCs w:val="32"/>
          <w:lang w:bidi="ar-EG"/>
        </w:rPr>
        <w:t>There are steps to overcome this e-commerce business challenge and guarantee that your customers feel secure when shopping with you:</w:t>
      </w:r>
      <w:r w:rsidRPr="001B310F">
        <w:rPr>
          <w:rFonts w:ascii="Gill Sans MT" w:eastAsia="Times New Roman" w:hAnsi="Gill Sans MT" w:cs="Gill Sans MT"/>
          <w:sz w:val="32"/>
          <w:szCs w:val="32"/>
          <w:lang w:bidi="ar-EG"/>
        </w:rPr>
        <w:t xml:space="preserve"> Apply robust authentication measures such as two-factor authentication or biometrics;</w:t>
      </w:r>
    </w:p>
    <w:p w14:paraId="6E704F88" w14:textId="77777777" w:rsidR="001B310F" w:rsidRPr="001B310F" w:rsidRDefault="001B310F" w:rsidP="001B310F">
      <w:pPr>
        <w:pStyle w:val="NoSpacing"/>
        <w:rPr>
          <w:rFonts w:ascii="Gill Sans MT" w:eastAsia="Times New Roman" w:hAnsi="Gill Sans MT" w:cs="Gill Sans MT"/>
          <w:sz w:val="32"/>
          <w:szCs w:val="32"/>
          <w:lang w:bidi="ar-EG"/>
        </w:rPr>
      </w:pPr>
      <w:r w:rsidRPr="001B310F">
        <w:rPr>
          <w:rFonts w:ascii="Gill Sans MT" w:eastAsia="Times New Roman" w:hAnsi="Gill Sans MT" w:cs="Gill Sans MT"/>
          <w:sz w:val="32"/>
          <w:szCs w:val="32"/>
          <w:lang w:bidi="ar-EG"/>
        </w:rPr>
        <w:t>Encrypt all sensitive information using industry-standard encryption algorithms;</w:t>
      </w:r>
    </w:p>
    <w:p w14:paraId="65A802C6" w14:textId="77777777" w:rsidR="001B310F" w:rsidRPr="001B310F" w:rsidRDefault="001B310F" w:rsidP="001B310F">
      <w:pPr>
        <w:pStyle w:val="NoSpacing"/>
        <w:rPr>
          <w:rFonts w:ascii="Gill Sans MT" w:eastAsia="Times New Roman" w:hAnsi="Gill Sans MT" w:cs="Gill Sans MT"/>
          <w:sz w:val="32"/>
          <w:szCs w:val="32"/>
          <w:lang w:bidi="ar-EG"/>
        </w:rPr>
      </w:pPr>
      <w:r w:rsidRPr="001B310F">
        <w:rPr>
          <w:rFonts w:ascii="Gill Sans MT" w:eastAsia="Times New Roman" w:hAnsi="Gill Sans MT" w:cs="Gill Sans MT"/>
          <w:sz w:val="32"/>
          <w:szCs w:val="32"/>
          <w:lang w:bidi="ar-EG"/>
        </w:rPr>
        <w:t>Regularly monitor network activity for suspicious behavior;</w:t>
      </w:r>
    </w:p>
    <w:p w14:paraId="797F5532" w14:textId="77777777" w:rsidR="001B310F" w:rsidRPr="001B310F" w:rsidRDefault="001B310F" w:rsidP="001B310F">
      <w:pPr>
        <w:pStyle w:val="NoSpacing"/>
        <w:rPr>
          <w:rFonts w:eastAsia="Times New Roman"/>
          <w:sz w:val="32"/>
          <w:szCs w:val="32"/>
          <w:lang w:bidi="ar-EG"/>
        </w:rPr>
      </w:pPr>
      <w:r w:rsidRPr="001B310F">
        <w:rPr>
          <w:rFonts w:eastAsia="Times New Roman"/>
          <w:sz w:val="32"/>
          <w:szCs w:val="32"/>
          <w:lang w:bidi="ar-EG"/>
        </w:rPr>
        <w:t>Use secure payment gateways like PayPal or Stripe instead of storing credit card details;</w:t>
      </w:r>
    </w:p>
    <w:p w14:paraId="24F45541" w14:textId="77777777" w:rsidR="001B310F" w:rsidRPr="001B310F" w:rsidRDefault="001B310F" w:rsidP="001B310F">
      <w:pPr>
        <w:pStyle w:val="NoSpacing"/>
        <w:rPr>
          <w:rFonts w:eastAsia="Times New Roman"/>
          <w:sz w:val="32"/>
          <w:szCs w:val="32"/>
          <w:lang w:bidi="ar-EG"/>
        </w:rPr>
      </w:pPr>
      <w:r w:rsidRPr="001B310F">
        <w:rPr>
          <w:rFonts w:eastAsia="Times New Roman"/>
          <w:sz w:val="32"/>
          <w:szCs w:val="32"/>
          <w:lang w:bidi="ar-EG"/>
        </w:rPr>
        <w:t>Educate employees about cyber security best practices so they know how to spot potential threats quickly and efficiently.</w:t>
      </w:r>
    </w:p>
    <w:p w14:paraId="4C775C47" w14:textId="77777777" w:rsidR="001B310F" w:rsidRPr="001B310F" w:rsidRDefault="001B310F" w:rsidP="001B310F">
      <w:pPr>
        <w:pStyle w:val="NoSpacing"/>
        <w:rPr>
          <w:rFonts w:eastAsia="Times New Roman"/>
          <w:sz w:val="32"/>
          <w:szCs w:val="32"/>
          <w:lang w:bidi="ar-EG"/>
        </w:rPr>
      </w:pPr>
      <w:r w:rsidRPr="001B310F">
        <w:rPr>
          <w:rFonts w:eastAsia="Times New Roman"/>
          <w:sz w:val="32"/>
          <w:szCs w:val="32"/>
          <w:lang w:bidi="ar-EG"/>
        </w:rPr>
        <w:t>By taking these proactive steps, you can reduce the risk of becoming a victim of cybercrime while increasing customer confidence.</w:t>
      </w:r>
    </w:p>
    <w:p w14:paraId="1A1BFC71" w14:textId="77777777" w:rsidR="001B310F" w:rsidRDefault="001B310F" w:rsidP="001B310F">
      <w:pPr>
        <w:spacing w:line="259" w:lineRule="auto"/>
        <w:rPr>
          <w:rFonts w:ascii="Gill Sans MT" w:eastAsia="Times New Roman" w:hAnsi="Gill Sans MT" w:cs="Gill Sans MT"/>
          <w:color w:val="555555"/>
          <w:sz w:val="40"/>
          <w:szCs w:val="40"/>
          <w:lang w:bidi="ar-EG"/>
        </w:rPr>
      </w:pPr>
    </w:p>
    <w:p w14:paraId="3EB03D10" w14:textId="77777777" w:rsidR="001B310F" w:rsidRDefault="001B310F" w:rsidP="001B310F">
      <w:pPr>
        <w:spacing w:line="259" w:lineRule="auto"/>
        <w:rPr>
          <w:rFonts w:ascii="Gill Sans MT" w:eastAsia="Times New Roman" w:hAnsi="Gill Sans MT" w:cs="Gill Sans MT"/>
          <w:color w:val="555555"/>
          <w:sz w:val="40"/>
          <w:szCs w:val="40"/>
          <w:lang w:bidi="ar-EG"/>
        </w:rPr>
      </w:pPr>
    </w:p>
    <w:p w14:paraId="0A2369A1" w14:textId="77777777" w:rsidR="001B310F" w:rsidRPr="001B310F" w:rsidRDefault="001B310F" w:rsidP="001B310F">
      <w:pPr>
        <w:pStyle w:val="IntenseQuote"/>
        <w:ind w:left="0"/>
        <w:jc w:val="both"/>
        <w:rPr>
          <w:sz w:val="40"/>
          <w:szCs w:val="40"/>
          <w:rtl/>
          <w:lang w:bidi="ar-EG"/>
        </w:rPr>
      </w:pPr>
      <w:r w:rsidRPr="001B310F">
        <w:rPr>
          <w:sz w:val="40"/>
          <w:szCs w:val="40"/>
        </w:rPr>
        <w:t>2.2 Existing Systems</w:t>
      </w:r>
    </w:p>
    <w:p w14:paraId="0B97FEA9" w14:textId="77777777" w:rsidR="001B310F" w:rsidRPr="001B310F" w:rsidRDefault="001B310F" w:rsidP="001B310F">
      <w:pPr>
        <w:shd w:val="clear" w:color="auto" w:fill="FFFFFF"/>
        <w:spacing w:before="180" w:after="0" w:line="240" w:lineRule="auto"/>
        <w:rPr>
          <w:rFonts w:ascii="Segoe UI" w:eastAsia="Times New Roman" w:hAnsi="Segoe UI" w:cs="Segoe UI"/>
          <w:color w:val="111111"/>
          <w:sz w:val="32"/>
          <w:szCs w:val="32"/>
        </w:rPr>
      </w:pPr>
      <w:r w:rsidRPr="001B310F">
        <w:rPr>
          <w:rStyle w:val="NoSpacingChar"/>
          <w:sz w:val="32"/>
          <w:szCs w:val="32"/>
        </w:rPr>
        <w:lastRenderedPageBreak/>
        <w:t xml:space="preserve">key </w:t>
      </w:r>
      <w:proofErr w:type="gramStart"/>
      <w:r w:rsidRPr="001B310F">
        <w:rPr>
          <w:rStyle w:val="NoSpacingChar"/>
          <w:sz w:val="32"/>
          <w:szCs w:val="32"/>
        </w:rPr>
        <w:t>In</w:t>
      </w:r>
      <w:proofErr w:type="gramEnd"/>
      <w:r w:rsidRPr="001B310F">
        <w:rPr>
          <w:rStyle w:val="NoSpacingChar"/>
          <w:sz w:val="32"/>
          <w:szCs w:val="32"/>
        </w:rPr>
        <w:t xml:space="preserve"> this section, we will explore various existing e-commerce systems, highlighting their features, advantages, and limitations. Understanding these systems provides a foundation for identifying areas of improvement and innovation. Here are some of the major types of e-commerce systems</w:t>
      </w:r>
      <w:r w:rsidRPr="001B310F">
        <w:rPr>
          <w:rFonts w:ascii="Segoe UI" w:eastAsia="Times New Roman" w:hAnsi="Segoe UI" w:cs="Segoe UI"/>
          <w:color w:val="111111"/>
          <w:sz w:val="32"/>
          <w:szCs w:val="32"/>
        </w:rPr>
        <w:t>:</w:t>
      </w:r>
    </w:p>
    <w:p w14:paraId="61116392" w14:textId="77777777" w:rsidR="001B310F" w:rsidRPr="001B310F" w:rsidRDefault="001B310F" w:rsidP="001B310F">
      <w:pPr>
        <w:pStyle w:val="Heading1"/>
        <w:rPr>
          <w:rFonts w:eastAsia="Times New Roman"/>
          <w:sz w:val="36"/>
          <w:szCs w:val="36"/>
        </w:rPr>
      </w:pPr>
      <w:r w:rsidRPr="001B310F">
        <w:rPr>
          <w:rFonts w:eastAsia="Times New Roman"/>
          <w:sz w:val="36"/>
          <w:szCs w:val="36"/>
        </w:rPr>
        <w:t>1. Online Marketplaces</w:t>
      </w:r>
    </w:p>
    <w:p w14:paraId="7325D17F" w14:textId="77777777" w:rsidR="001B310F" w:rsidRPr="001B310F" w:rsidRDefault="001B310F" w:rsidP="001B310F">
      <w:pPr>
        <w:shd w:val="clear" w:color="auto" w:fill="FFFFFF"/>
        <w:spacing w:before="180" w:after="0" w:line="240" w:lineRule="auto"/>
        <w:rPr>
          <w:rFonts w:ascii="Segoe UI" w:eastAsia="Times New Roman" w:hAnsi="Segoe UI" w:cs="Segoe UI"/>
          <w:color w:val="111111"/>
          <w:sz w:val="32"/>
          <w:szCs w:val="32"/>
        </w:rPr>
      </w:pPr>
      <w:r w:rsidRPr="001B310F">
        <w:rPr>
          <w:rFonts w:ascii="Segoe UI" w:eastAsia="Times New Roman" w:hAnsi="Segoe UI" w:cs="Segoe UI"/>
          <w:color w:val="111111"/>
          <w:sz w:val="32"/>
          <w:szCs w:val="32"/>
        </w:rPr>
        <w:t>These platforms connect buyers and sellers, offering a wide range of products from various vendors. Examples include:</w:t>
      </w:r>
    </w:p>
    <w:p w14:paraId="0CE2DFD7" w14:textId="77777777" w:rsidR="001B310F" w:rsidRPr="00253A99" w:rsidRDefault="001B310F" w:rsidP="001B310F">
      <w:pPr>
        <w:numPr>
          <w:ilvl w:val="0"/>
          <w:numId w:val="14"/>
        </w:numPr>
        <w:shd w:val="clear" w:color="auto" w:fill="FFFFFF"/>
        <w:spacing w:before="100" w:beforeAutospacing="1" w:after="100" w:afterAutospacing="1" w:line="240" w:lineRule="auto"/>
        <w:ind w:left="0"/>
        <w:jc w:val="left"/>
        <w:rPr>
          <w:rFonts w:ascii="Segoe UI" w:eastAsia="Times New Roman" w:hAnsi="Segoe UI" w:cs="Segoe UI"/>
          <w:color w:val="111111"/>
          <w:sz w:val="40"/>
          <w:szCs w:val="40"/>
        </w:rPr>
      </w:pPr>
      <w:r w:rsidRPr="001B310F">
        <w:rPr>
          <w:rFonts w:ascii="Segoe UI" w:eastAsia="Times New Roman" w:hAnsi="Segoe UI" w:cs="Segoe UI"/>
          <w:b/>
          <w:bCs/>
          <w:color w:val="111111"/>
          <w:sz w:val="36"/>
          <w:szCs w:val="36"/>
        </w:rPr>
        <w:t>Amazon</w:t>
      </w:r>
      <w:r w:rsidRPr="006B7B0A">
        <w:rPr>
          <w:rFonts w:ascii="Segoe UI" w:eastAsia="Times New Roman" w:hAnsi="Segoe UI" w:cs="Segoe UI"/>
          <w:color w:val="111111"/>
          <w:sz w:val="32"/>
          <w:szCs w:val="32"/>
        </w:rPr>
        <w:t>: Known for its vast product selection, efficient logistics, and customer-centric approach</w:t>
      </w:r>
      <w:r w:rsidRPr="00253A99">
        <w:rPr>
          <w:rFonts w:ascii="Segoe UI" w:eastAsia="Times New Roman" w:hAnsi="Segoe UI" w:cs="Segoe UI"/>
          <w:color w:val="111111"/>
          <w:sz w:val="40"/>
          <w:szCs w:val="40"/>
        </w:rPr>
        <w:t>.</w:t>
      </w:r>
    </w:p>
    <w:p w14:paraId="76B1E164" w14:textId="77777777" w:rsidR="001B310F" w:rsidRPr="006B7B0A" w:rsidRDefault="001B310F" w:rsidP="001B310F">
      <w:pPr>
        <w:numPr>
          <w:ilvl w:val="0"/>
          <w:numId w:val="14"/>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b/>
          <w:bCs/>
          <w:color w:val="111111"/>
          <w:sz w:val="36"/>
          <w:szCs w:val="36"/>
        </w:rPr>
        <w:t>eBay</w:t>
      </w:r>
      <w:r w:rsidRPr="006B7B0A">
        <w:rPr>
          <w:rFonts w:ascii="Segoe UI" w:eastAsia="Times New Roman" w:hAnsi="Segoe UI" w:cs="Segoe UI"/>
          <w:color w:val="111111"/>
          <w:sz w:val="36"/>
          <w:szCs w:val="36"/>
        </w:rPr>
        <w:t>:</w:t>
      </w:r>
      <w:r w:rsidRPr="00253A99">
        <w:rPr>
          <w:rFonts w:ascii="Segoe UI" w:eastAsia="Times New Roman" w:hAnsi="Segoe UI" w:cs="Segoe UI"/>
          <w:color w:val="111111"/>
          <w:sz w:val="40"/>
          <w:szCs w:val="40"/>
        </w:rPr>
        <w:t xml:space="preserve"> </w:t>
      </w:r>
      <w:r w:rsidRPr="006B7B0A">
        <w:rPr>
          <w:rFonts w:ascii="Segoe UI" w:eastAsia="Times New Roman" w:hAnsi="Segoe UI" w:cs="Segoe UI"/>
          <w:color w:val="111111"/>
          <w:sz w:val="32"/>
          <w:szCs w:val="32"/>
        </w:rPr>
        <w:t>A popular auction and shopping website where individuals and businesses buy and sell a wide variety of goods and services.</w:t>
      </w:r>
    </w:p>
    <w:p w14:paraId="2120B290" w14:textId="77777777" w:rsidR="001B310F" w:rsidRPr="006B7B0A" w:rsidRDefault="001B310F" w:rsidP="001B310F">
      <w:pPr>
        <w:shd w:val="clear" w:color="auto" w:fill="FFFFFF"/>
        <w:spacing w:before="180" w:after="0" w:line="240" w:lineRule="auto"/>
        <w:rPr>
          <w:rFonts w:ascii="Segoe UI" w:eastAsia="Times New Roman" w:hAnsi="Segoe UI" w:cs="Segoe UI"/>
          <w:color w:val="111111"/>
          <w:sz w:val="36"/>
          <w:szCs w:val="36"/>
        </w:rPr>
      </w:pPr>
      <w:r w:rsidRPr="006B7B0A">
        <w:rPr>
          <w:rFonts w:ascii="Segoe UI" w:eastAsia="Times New Roman" w:hAnsi="Segoe UI" w:cs="Segoe UI"/>
          <w:b/>
          <w:bCs/>
          <w:color w:val="111111"/>
          <w:sz w:val="36"/>
          <w:szCs w:val="36"/>
        </w:rPr>
        <w:t>Advantages</w:t>
      </w:r>
      <w:r w:rsidRPr="006B7B0A">
        <w:rPr>
          <w:rFonts w:ascii="Segoe UI" w:eastAsia="Times New Roman" w:hAnsi="Segoe UI" w:cs="Segoe UI"/>
          <w:color w:val="111111"/>
          <w:sz w:val="36"/>
          <w:szCs w:val="36"/>
        </w:rPr>
        <w:t>:</w:t>
      </w:r>
    </w:p>
    <w:p w14:paraId="7E6F1440" w14:textId="77777777" w:rsidR="001B310F" w:rsidRPr="006B7B0A" w:rsidRDefault="001B310F" w:rsidP="001B310F">
      <w:pPr>
        <w:numPr>
          <w:ilvl w:val="0"/>
          <w:numId w:val="15"/>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t>Wide product variety</w:t>
      </w:r>
    </w:p>
    <w:p w14:paraId="0668E892" w14:textId="77777777" w:rsidR="001B310F" w:rsidRPr="006B7B0A" w:rsidRDefault="001B310F" w:rsidP="001B310F">
      <w:pPr>
        <w:numPr>
          <w:ilvl w:val="0"/>
          <w:numId w:val="15"/>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t>Competitive pricing</w:t>
      </w:r>
    </w:p>
    <w:p w14:paraId="01AECC56" w14:textId="77777777" w:rsidR="001B310F" w:rsidRPr="006B7B0A" w:rsidRDefault="001B310F" w:rsidP="001B310F">
      <w:pPr>
        <w:numPr>
          <w:ilvl w:val="0"/>
          <w:numId w:val="15"/>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t>Established trust and reputation</w:t>
      </w:r>
    </w:p>
    <w:p w14:paraId="29E1A190" w14:textId="77777777" w:rsidR="001B310F" w:rsidRPr="006B7B0A" w:rsidRDefault="001B310F" w:rsidP="001B310F">
      <w:pPr>
        <w:shd w:val="clear" w:color="auto" w:fill="FFFFFF"/>
        <w:spacing w:before="180" w:after="0" w:line="240" w:lineRule="auto"/>
        <w:rPr>
          <w:rFonts w:ascii="Segoe UI" w:eastAsia="Times New Roman" w:hAnsi="Segoe UI" w:cs="Segoe UI"/>
          <w:color w:val="111111"/>
          <w:sz w:val="36"/>
          <w:szCs w:val="36"/>
        </w:rPr>
      </w:pPr>
      <w:r w:rsidRPr="006B7B0A">
        <w:rPr>
          <w:rFonts w:ascii="Segoe UI" w:eastAsia="Times New Roman" w:hAnsi="Segoe UI" w:cs="Segoe UI"/>
          <w:b/>
          <w:bCs/>
          <w:color w:val="111111"/>
          <w:sz w:val="36"/>
          <w:szCs w:val="36"/>
        </w:rPr>
        <w:t>Limitations</w:t>
      </w:r>
      <w:r w:rsidRPr="006B7B0A">
        <w:rPr>
          <w:rFonts w:ascii="Segoe UI" w:eastAsia="Times New Roman" w:hAnsi="Segoe UI" w:cs="Segoe UI"/>
          <w:color w:val="111111"/>
          <w:sz w:val="36"/>
          <w:szCs w:val="36"/>
        </w:rPr>
        <w:t>:</w:t>
      </w:r>
    </w:p>
    <w:p w14:paraId="4FFFCC22" w14:textId="77777777" w:rsidR="001B310F" w:rsidRPr="006B7B0A" w:rsidRDefault="001B310F" w:rsidP="001B310F">
      <w:pPr>
        <w:numPr>
          <w:ilvl w:val="0"/>
          <w:numId w:val="16"/>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t>High competition among sellers</w:t>
      </w:r>
    </w:p>
    <w:p w14:paraId="23471563" w14:textId="77777777" w:rsidR="001B310F" w:rsidRPr="006B7B0A" w:rsidRDefault="001B310F" w:rsidP="001B310F">
      <w:pPr>
        <w:numPr>
          <w:ilvl w:val="0"/>
          <w:numId w:val="16"/>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t>Fees and commissions</w:t>
      </w:r>
    </w:p>
    <w:p w14:paraId="790C330E" w14:textId="77777777" w:rsidR="001B310F" w:rsidRPr="006B7B0A" w:rsidRDefault="001B310F" w:rsidP="001B310F">
      <w:pPr>
        <w:numPr>
          <w:ilvl w:val="0"/>
          <w:numId w:val="16"/>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t>Potential for counterfeit products</w:t>
      </w:r>
    </w:p>
    <w:p w14:paraId="640F93D9" w14:textId="77777777" w:rsidR="001B310F" w:rsidRPr="006B7B0A" w:rsidRDefault="001B310F" w:rsidP="001B310F">
      <w:pPr>
        <w:pStyle w:val="Heading1"/>
        <w:rPr>
          <w:rFonts w:eastAsia="Times New Roman"/>
          <w:sz w:val="36"/>
          <w:szCs w:val="36"/>
        </w:rPr>
      </w:pPr>
      <w:r w:rsidRPr="006B7B0A">
        <w:rPr>
          <w:rFonts w:eastAsia="Times New Roman"/>
          <w:sz w:val="36"/>
          <w:szCs w:val="36"/>
        </w:rPr>
        <w:t>2. Retailer Websites</w:t>
      </w:r>
    </w:p>
    <w:p w14:paraId="44A7DE19" w14:textId="77777777" w:rsidR="001B310F" w:rsidRPr="006B7B0A" w:rsidRDefault="001B310F" w:rsidP="001B310F">
      <w:pPr>
        <w:shd w:val="clear" w:color="auto" w:fill="FFFFFF"/>
        <w:spacing w:before="180" w:after="0" w:line="240" w:lineRule="auto"/>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t>These are online stores operated by individual retailers, offering products directly to consumers. Examples include:</w:t>
      </w:r>
    </w:p>
    <w:p w14:paraId="77003EFE" w14:textId="77777777" w:rsidR="001B310F" w:rsidRPr="006B7B0A" w:rsidRDefault="001B310F" w:rsidP="001B310F">
      <w:pPr>
        <w:numPr>
          <w:ilvl w:val="0"/>
          <w:numId w:val="17"/>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b/>
          <w:bCs/>
          <w:color w:val="111111"/>
          <w:sz w:val="36"/>
          <w:szCs w:val="36"/>
        </w:rPr>
        <w:lastRenderedPageBreak/>
        <w:t>Walmart</w:t>
      </w:r>
      <w:r w:rsidRPr="006B7B0A">
        <w:rPr>
          <w:rFonts w:ascii="Segoe UI" w:eastAsia="Times New Roman" w:hAnsi="Segoe UI" w:cs="Segoe UI"/>
          <w:color w:val="111111"/>
          <w:sz w:val="36"/>
          <w:szCs w:val="36"/>
        </w:rPr>
        <w:t>:</w:t>
      </w:r>
      <w:r w:rsidRPr="00253A99">
        <w:rPr>
          <w:rFonts w:ascii="Segoe UI" w:eastAsia="Times New Roman" w:hAnsi="Segoe UI" w:cs="Segoe UI"/>
          <w:color w:val="111111"/>
          <w:sz w:val="40"/>
          <w:szCs w:val="40"/>
        </w:rPr>
        <w:t xml:space="preserve"> </w:t>
      </w:r>
      <w:r w:rsidRPr="006B7B0A">
        <w:rPr>
          <w:rFonts w:ascii="Segoe UI" w:eastAsia="Times New Roman" w:hAnsi="Segoe UI" w:cs="Segoe UI"/>
          <w:color w:val="111111"/>
          <w:sz w:val="32"/>
          <w:szCs w:val="32"/>
        </w:rPr>
        <w:t>Offers a broad range of products, from groceries to electronics, with options for home delivery and in-store pickup.</w:t>
      </w:r>
    </w:p>
    <w:p w14:paraId="5F7D9546" w14:textId="77777777" w:rsidR="001B310F" w:rsidRPr="006B7B0A" w:rsidRDefault="001B310F" w:rsidP="001B310F">
      <w:pPr>
        <w:numPr>
          <w:ilvl w:val="0"/>
          <w:numId w:val="17"/>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b/>
          <w:bCs/>
          <w:color w:val="111111"/>
          <w:sz w:val="36"/>
          <w:szCs w:val="36"/>
        </w:rPr>
        <w:t>Best Buy</w:t>
      </w:r>
      <w:r w:rsidRPr="006B7B0A">
        <w:rPr>
          <w:rFonts w:ascii="Segoe UI" w:eastAsia="Times New Roman" w:hAnsi="Segoe UI" w:cs="Segoe UI"/>
          <w:color w:val="111111"/>
          <w:sz w:val="36"/>
          <w:szCs w:val="36"/>
        </w:rPr>
        <w:t>:</w:t>
      </w:r>
      <w:r w:rsidRPr="00253A99">
        <w:rPr>
          <w:rFonts w:ascii="Segoe UI" w:eastAsia="Times New Roman" w:hAnsi="Segoe UI" w:cs="Segoe UI"/>
          <w:color w:val="111111"/>
          <w:sz w:val="40"/>
          <w:szCs w:val="40"/>
        </w:rPr>
        <w:t xml:space="preserve"> </w:t>
      </w:r>
      <w:r w:rsidRPr="006B7B0A">
        <w:rPr>
          <w:rFonts w:ascii="Segoe UI" w:eastAsia="Times New Roman" w:hAnsi="Segoe UI" w:cs="Segoe UI"/>
          <w:color w:val="111111"/>
          <w:sz w:val="32"/>
          <w:szCs w:val="32"/>
        </w:rPr>
        <w:t>Specializes in electronics and appliances, providing detailed product information and customer reviews.</w:t>
      </w:r>
    </w:p>
    <w:p w14:paraId="6FD49A22" w14:textId="77777777" w:rsidR="001B310F" w:rsidRPr="006B7B0A" w:rsidRDefault="001B310F" w:rsidP="001B310F">
      <w:pPr>
        <w:shd w:val="clear" w:color="auto" w:fill="FFFFFF"/>
        <w:spacing w:before="180" w:after="0" w:line="240" w:lineRule="auto"/>
        <w:rPr>
          <w:rFonts w:ascii="Segoe UI" w:eastAsia="Times New Roman" w:hAnsi="Segoe UI" w:cs="Segoe UI"/>
          <w:color w:val="111111"/>
          <w:sz w:val="36"/>
          <w:szCs w:val="36"/>
        </w:rPr>
      </w:pPr>
      <w:r w:rsidRPr="006B7B0A">
        <w:rPr>
          <w:rFonts w:ascii="Segoe UI" w:eastAsia="Times New Roman" w:hAnsi="Segoe UI" w:cs="Segoe UI"/>
          <w:b/>
          <w:bCs/>
          <w:color w:val="111111"/>
          <w:sz w:val="36"/>
          <w:szCs w:val="36"/>
        </w:rPr>
        <w:t>Advantages</w:t>
      </w:r>
      <w:r w:rsidRPr="006B7B0A">
        <w:rPr>
          <w:rFonts w:ascii="Segoe UI" w:eastAsia="Times New Roman" w:hAnsi="Segoe UI" w:cs="Segoe UI"/>
          <w:color w:val="111111"/>
          <w:sz w:val="36"/>
          <w:szCs w:val="36"/>
        </w:rPr>
        <w:t>:</w:t>
      </w:r>
    </w:p>
    <w:p w14:paraId="4A2A0648" w14:textId="77777777" w:rsidR="001B310F" w:rsidRPr="006B7B0A" w:rsidRDefault="001B310F" w:rsidP="001B310F">
      <w:pPr>
        <w:numPr>
          <w:ilvl w:val="0"/>
          <w:numId w:val="18"/>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t>Direct control over branding and customer experience</w:t>
      </w:r>
    </w:p>
    <w:p w14:paraId="493FE2C7" w14:textId="77777777" w:rsidR="001B310F" w:rsidRPr="006B7B0A" w:rsidRDefault="001B310F" w:rsidP="001B310F">
      <w:pPr>
        <w:numPr>
          <w:ilvl w:val="0"/>
          <w:numId w:val="18"/>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t>Ability to offer exclusive products and promotions</w:t>
      </w:r>
    </w:p>
    <w:p w14:paraId="32EBD857" w14:textId="77777777" w:rsidR="001B310F" w:rsidRPr="006B7B0A" w:rsidRDefault="001B310F" w:rsidP="001B310F">
      <w:pPr>
        <w:numPr>
          <w:ilvl w:val="0"/>
          <w:numId w:val="18"/>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t>Integration with physical stores for omnichannel shopping</w:t>
      </w:r>
    </w:p>
    <w:p w14:paraId="1CD7589A" w14:textId="77777777" w:rsidR="001B310F" w:rsidRPr="006B7B0A" w:rsidRDefault="001B310F" w:rsidP="001B310F">
      <w:pPr>
        <w:shd w:val="clear" w:color="auto" w:fill="FFFFFF"/>
        <w:spacing w:before="180" w:after="0" w:line="240" w:lineRule="auto"/>
        <w:rPr>
          <w:rFonts w:ascii="Segoe UI" w:eastAsia="Times New Roman" w:hAnsi="Segoe UI" w:cs="Segoe UI"/>
          <w:color w:val="111111"/>
          <w:sz w:val="36"/>
          <w:szCs w:val="36"/>
        </w:rPr>
      </w:pPr>
      <w:r w:rsidRPr="006B7B0A">
        <w:rPr>
          <w:rFonts w:ascii="Segoe UI" w:eastAsia="Times New Roman" w:hAnsi="Segoe UI" w:cs="Segoe UI"/>
          <w:b/>
          <w:bCs/>
          <w:color w:val="111111"/>
          <w:sz w:val="36"/>
          <w:szCs w:val="36"/>
        </w:rPr>
        <w:t>Limitations</w:t>
      </w:r>
      <w:r w:rsidRPr="006B7B0A">
        <w:rPr>
          <w:rFonts w:ascii="Segoe UI" w:eastAsia="Times New Roman" w:hAnsi="Segoe UI" w:cs="Segoe UI"/>
          <w:color w:val="111111"/>
          <w:sz w:val="36"/>
          <w:szCs w:val="36"/>
        </w:rPr>
        <w:t>:</w:t>
      </w:r>
    </w:p>
    <w:p w14:paraId="0C6EBB01" w14:textId="77777777" w:rsidR="001B310F" w:rsidRPr="006B7B0A" w:rsidRDefault="001B310F" w:rsidP="001B310F">
      <w:pPr>
        <w:numPr>
          <w:ilvl w:val="0"/>
          <w:numId w:val="19"/>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t>Limited product range compared to marketplaces</w:t>
      </w:r>
    </w:p>
    <w:p w14:paraId="0F08CB8A" w14:textId="77777777" w:rsidR="001B310F" w:rsidRPr="006B7B0A" w:rsidRDefault="001B310F" w:rsidP="001B310F">
      <w:pPr>
        <w:numPr>
          <w:ilvl w:val="0"/>
          <w:numId w:val="19"/>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t>Higher marketing costs to attract traffic</w:t>
      </w:r>
    </w:p>
    <w:p w14:paraId="5F752D1F" w14:textId="77777777" w:rsidR="001B310F" w:rsidRPr="006B7B0A" w:rsidRDefault="001B310F" w:rsidP="001B310F">
      <w:pPr>
        <w:numPr>
          <w:ilvl w:val="0"/>
          <w:numId w:val="19"/>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t>Inventory management challenges</w:t>
      </w:r>
    </w:p>
    <w:p w14:paraId="2D50DCBF" w14:textId="77777777" w:rsidR="001B310F" w:rsidRPr="006B7B0A" w:rsidRDefault="001B310F" w:rsidP="001B310F">
      <w:pPr>
        <w:pStyle w:val="Heading1"/>
        <w:rPr>
          <w:rFonts w:eastAsia="Times New Roman"/>
          <w:sz w:val="36"/>
          <w:szCs w:val="36"/>
        </w:rPr>
      </w:pPr>
      <w:r w:rsidRPr="006B7B0A">
        <w:rPr>
          <w:rFonts w:eastAsia="Times New Roman"/>
          <w:sz w:val="36"/>
          <w:szCs w:val="36"/>
        </w:rPr>
        <w:t>3. Specialized E-commerce Platforms</w:t>
      </w:r>
    </w:p>
    <w:p w14:paraId="1231671A" w14:textId="77777777" w:rsidR="001B310F" w:rsidRPr="00007CEC" w:rsidRDefault="001B310F" w:rsidP="001B310F">
      <w:pPr>
        <w:shd w:val="clear" w:color="auto" w:fill="FFFFFF"/>
        <w:spacing w:before="180" w:after="0" w:line="240" w:lineRule="auto"/>
        <w:rPr>
          <w:rFonts w:ascii="Segoe UI" w:eastAsia="Times New Roman" w:hAnsi="Segoe UI" w:cs="Segoe UI"/>
          <w:color w:val="111111"/>
          <w:sz w:val="40"/>
          <w:szCs w:val="40"/>
        </w:rPr>
      </w:pPr>
      <w:r w:rsidRPr="006B7B0A">
        <w:rPr>
          <w:rFonts w:ascii="Segoe UI" w:eastAsia="Times New Roman" w:hAnsi="Segoe UI" w:cs="Segoe UI"/>
          <w:color w:val="111111"/>
          <w:sz w:val="32"/>
          <w:szCs w:val="32"/>
        </w:rPr>
        <w:t>These platforms provide tools and services for businesses to create and manage their own online stores. Examples include</w:t>
      </w:r>
      <w:r w:rsidRPr="00007CEC">
        <w:rPr>
          <w:rFonts w:ascii="Segoe UI" w:eastAsia="Times New Roman" w:hAnsi="Segoe UI" w:cs="Segoe UI"/>
          <w:color w:val="111111"/>
          <w:sz w:val="40"/>
          <w:szCs w:val="40"/>
        </w:rPr>
        <w:t>:</w:t>
      </w:r>
    </w:p>
    <w:p w14:paraId="0C4D1083" w14:textId="77777777" w:rsidR="001B310F" w:rsidRPr="006B7B0A" w:rsidRDefault="001B310F" w:rsidP="001B310F">
      <w:pPr>
        <w:numPr>
          <w:ilvl w:val="0"/>
          <w:numId w:val="20"/>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b/>
          <w:bCs/>
          <w:color w:val="111111"/>
          <w:sz w:val="36"/>
          <w:szCs w:val="36"/>
        </w:rPr>
        <w:t>Shopify</w:t>
      </w:r>
      <w:r w:rsidRPr="00007CEC">
        <w:rPr>
          <w:rFonts w:ascii="Segoe UI" w:eastAsia="Times New Roman" w:hAnsi="Segoe UI" w:cs="Segoe UI"/>
          <w:color w:val="111111"/>
          <w:sz w:val="40"/>
          <w:szCs w:val="40"/>
        </w:rPr>
        <w:t xml:space="preserve">: </w:t>
      </w:r>
      <w:r w:rsidRPr="006B7B0A">
        <w:rPr>
          <w:rFonts w:ascii="Segoe UI" w:eastAsia="Times New Roman" w:hAnsi="Segoe UI" w:cs="Segoe UI"/>
          <w:color w:val="111111"/>
          <w:sz w:val="32"/>
          <w:szCs w:val="32"/>
        </w:rPr>
        <w:t>Offers a comprehensive suite of tools for setting up and running an online store, including payment processing, inventory management, and marketing.</w:t>
      </w:r>
    </w:p>
    <w:p w14:paraId="037F30AF" w14:textId="77777777" w:rsidR="001B310F" w:rsidRPr="006B7B0A" w:rsidRDefault="001B310F" w:rsidP="001B310F">
      <w:pPr>
        <w:numPr>
          <w:ilvl w:val="0"/>
          <w:numId w:val="20"/>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b/>
          <w:bCs/>
          <w:color w:val="111111"/>
          <w:sz w:val="36"/>
          <w:szCs w:val="36"/>
        </w:rPr>
        <w:t>Magento</w:t>
      </w:r>
      <w:r w:rsidRPr="00007CEC">
        <w:rPr>
          <w:rFonts w:ascii="Segoe UI" w:eastAsia="Times New Roman" w:hAnsi="Segoe UI" w:cs="Segoe UI"/>
          <w:color w:val="111111"/>
          <w:sz w:val="40"/>
          <w:szCs w:val="40"/>
        </w:rPr>
        <w:t xml:space="preserve">: </w:t>
      </w:r>
      <w:r w:rsidRPr="006B7B0A">
        <w:rPr>
          <w:rFonts w:ascii="Segoe UI" w:eastAsia="Times New Roman" w:hAnsi="Segoe UI" w:cs="Segoe UI"/>
          <w:color w:val="111111"/>
          <w:sz w:val="32"/>
          <w:szCs w:val="32"/>
        </w:rPr>
        <w:t>An open-source platform known for its flexibility and scalability, suitable for businesses of all sizes.</w:t>
      </w:r>
    </w:p>
    <w:p w14:paraId="417B5ACD" w14:textId="77777777" w:rsidR="001B310F" w:rsidRPr="006B7B0A" w:rsidRDefault="001B310F" w:rsidP="001B310F">
      <w:pPr>
        <w:shd w:val="clear" w:color="auto" w:fill="FFFFFF"/>
        <w:spacing w:before="180" w:after="0" w:line="240" w:lineRule="auto"/>
        <w:rPr>
          <w:rFonts w:ascii="Segoe UI" w:eastAsia="Times New Roman" w:hAnsi="Segoe UI" w:cs="Segoe UI"/>
          <w:color w:val="111111"/>
          <w:sz w:val="36"/>
          <w:szCs w:val="36"/>
        </w:rPr>
      </w:pPr>
      <w:r w:rsidRPr="006B7B0A">
        <w:rPr>
          <w:rFonts w:ascii="Segoe UI" w:eastAsia="Times New Roman" w:hAnsi="Segoe UI" w:cs="Segoe UI"/>
          <w:b/>
          <w:bCs/>
          <w:color w:val="111111"/>
          <w:sz w:val="36"/>
          <w:szCs w:val="36"/>
        </w:rPr>
        <w:t>Advantages</w:t>
      </w:r>
      <w:r w:rsidRPr="006B7B0A">
        <w:rPr>
          <w:rFonts w:ascii="Segoe UI" w:eastAsia="Times New Roman" w:hAnsi="Segoe UI" w:cs="Segoe UI"/>
          <w:color w:val="111111"/>
          <w:sz w:val="36"/>
          <w:szCs w:val="36"/>
        </w:rPr>
        <w:t>:</w:t>
      </w:r>
    </w:p>
    <w:p w14:paraId="34575146" w14:textId="77777777" w:rsidR="001B310F" w:rsidRPr="006B7B0A" w:rsidRDefault="001B310F" w:rsidP="001B310F">
      <w:pPr>
        <w:numPr>
          <w:ilvl w:val="0"/>
          <w:numId w:val="21"/>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t>Customizable and scalable solutions</w:t>
      </w:r>
    </w:p>
    <w:p w14:paraId="14D5CC5D" w14:textId="77777777" w:rsidR="001B310F" w:rsidRPr="006B7B0A" w:rsidRDefault="001B310F" w:rsidP="001B310F">
      <w:pPr>
        <w:numPr>
          <w:ilvl w:val="0"/>
          <w:numId w:val="21"/>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lastRenderedPageBreak/>
        <w:t>Wide range of plugins and integrations</w:t>
      </w:r>
    </w:p>
    <w:p w14:paraId="690DCEC5" w14:textId="77777777" w:rsidR="001B310F" w:rsidRPr="006B7B0A" w:rsidRDefault="001B310F" w:rsidP="001B310F">
      <w:pPr>
        <w:numPr>
          <w:ilvl w:val="0"/>
          <w:numId w:val="21"/>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t>Control over the customer experience</w:t>
      </w:r>
    </w:p>
    <w:p w14:paraId="51C2443E" w14:textId="77777777" w:rsidR="001B310F" w:rsidRPr="006B7B0A" w:rsidRDefault="001B310F" w:rsidP="001B310F">
      <w:pPr>
        <w:shd w:val="clear" w:color="auto" w:fill="FFFFFF"/>
        <w:spacing w:before="180" w:after="0" w:line="240" w:lineRule="auto"/>
        <w:rPr>
          <w:rFonts w:ascii="Segoe UI" w:eastAsia="Times New Roman" w:hAnsi="Segoe UI" w:cs="Segoe UI"/>
          <w:color w:val="111111"/>
          <w:sz w:val="36"/>
          <w:szCs w:val="36"/>
        </w:rPr>
      </w:pPr>
      <w:r w:rsidRPr="006B7B0A">
        <w:rPr>
          <w:rFonts w:ascii="Segoe UI" w:eastAsia="Times New Roman" w:hAnsi="Segoe UI" w:cs="Segoe UI"/>
          <w:b/>
          <w:bCs/>
          <w:color w:val="111111"/>
          <w:sz w:val="36"/>
          <w:szCs w:val="36"/>
        </w:rPr>
        <w:t>Limitations</w:t>
      </w:r>
      <w:r w:rsidRPr="006B7B0A">
        <w:rPr>
          <w:rFonts w:ascii="Segoe UI" w:eastAsia="Times New Roman" w:hAnsi="Segoe UI" w:cs="Segoe UI"/>
          <w:color w:val="111111"/>
          <w:sz w:val="36"/>
          <w:szCs w:val="36"/>
        </w:rPr>
        <w:t>:</w:t>
      </w:r>
    </w:p>
    <w:p w14:paraId="24C0CED9" w14:textId="77777777" w:rsidR="001B310F" w:rsidRPr="006B7B0A" w:rsidRDefault="001B310F" w:rsidP="001B310F">
      <w:pPr>
        <w:numPr>
          <w:ilvl w:val="0"/>
          <w:numId w:val="22"/>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t>Requires technical expertise for setup and maintenance</w:t>
      </w:r>
    </w:p>
    <w:p w14:paraId="13CC29E2" w14:textId="77777777" w:rsidR="001B310F" w:rsidRPr="006B7B0A" w:rsidRDefault="001B310F" w:rsidP="001B310F">
      <w:pPr>
        <w:numPr>
          <w:ilvl w:val="0"/>
          <w:numId w:val="22"/>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t>Costs can add up with additional features and plugins</w:t>
      </w:r>
    </w:p>
    <w:p w14:paraId="1A6F8EC8" w14:textId="77777777" w:rsidR="001B310F" w:rsidRPr="006B7B0A" w:rsidRDefault="001B310F" w:rsidP="001B310F">
      <w:pPr>
        <w:numPr>
          <w:ilvl w:val="0"/>
          <w:numId w:val="22"/>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t>Security and compliance responsibilities</w:t>
      </w:r>
    </w:p>
    <w:p w14:paraId="44C553AA" w14:textId="77777777" w:rsidR="001B310F" w:rsidRPr="006B7B0A" w:rsidRDefault="001B310F" w:rsidP="006B7B0A">
      <w:pPr>
        <w:shd w:val="clear" w:color="auto" w:fill="FFFFFF"/>
        <w:spacing w:before="180" w:after="0" w:line="240" w:lineRule="auto"/>
        <w:rPr>
          <w:rFonts w:ascii="Segoe UI" w:eastAsia="Times New Roman" w:hAnsi="Segoe UI" w:cs="Segoe UI"/>
          <w:color w:val="111111"/>
          <w:sz w:val="32"/>
          <w:szCs w:val="32"/>
          <w:rtl/>
          <w:lang w:bidi="ar-EG"/>
        </w:rPr>
      </w:pPr>
      <w:r w:rsidRPr="006B7B0A">
        <w:rPr>
          <w:rFonts w:ascii="Segoe UI" w:eastAsia="Times New Roman" w:hAnsi="Segoe UI" w:cs="Segoe UI"/>
          <w:color w:val="111111"/>
          <w:sz w:val="32"/>
          <w:szCs w:val="32"/>
        </w:rPr>
        <w:t>By examining these existing systems, we can better understand the current landscape of e-commerce and identify common challenges and opportunities for improvement. This analysis will inform the development of more efficient and user-friendly e-commerce solutions.</w:t>
      </w:r>
    </w:p>
    <w:p w14:paraId="612785C2" w14:textId="77777777" w:rsidR="001B310F" w:rsidRDefault="001B310F" w:rsidP="001B310F">
      <w:pPr>
        <w:shd w:val="clear" w:color="auto" w:fill="FFFFFF"/>
        <w:spacing w:before="180" w:after="0" w:line="240" w:lineRule="auto"/>
        <w:rPr>
          <w:rFonts w:ascii="Segoe UI" w:eastAsia="Times New Roman" w:hAnsi="Segoe UI" w:cs="Segoe UI"/>
          <w:color w:val="111111"/>
          <w:sz w:val="40"/>
          <w:szCs w:val="40"/>
        </w:rPr>
      </w:pPr>
    </w:p>
    <w:p w14:paraId="44435DFC" w14:textId="77777777" w:rsidR="001B310F" w:rsidRPr="006B7B0A" w:rsidRDefault="001B310F" w:rsidP="006B7B0A">
      <w:pPr>
        <w:pStyle w:val="IntenseQuote"/>
        <w:ind w:left="0"/>
        <w:jc w:val="both"/>
        <w:rPr>
          <w:sz w:val="40"/>
          <w:szCs w:val="40"/>
        </w:rPr>
      </w:pPr>
      <w:r w:rsidRPr="006B7B0A">
        <w:rPr>
          <w:sz w:val="40"/>
          <w:szCs w:val="40"/>
        </w:rPr>
        <w:t>2.3 Overall Problems of Existing Systems</w:t>
      </w:r>
    </w:p>
    <w:p w14:paraId="677965B6" w14:textId="77777777" w:rsidR="001B310F" w:rsidRPr="006B7B0A" w:rsidRDefault="001B310F" w:rsidP="001B310F">
      <w:pPr>
        <w:shd w:val="clear" w:color="auto" w:fill="FFFFFF"/>
        <w:spacing w:before="180" w:after="0" w:line="240" w:lineRule="auto"/>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t>In this section, we will identify and discuss the common issues faced by existing e-commerce systems. Understanding these problems is crucial for developing solutions that enhance the efficiency, security, and user experience of e-commerce platforms.</w:t>
      </w:r>
    </w:p>
    <w:p w14:paraId="373FD6CD" w14:textId="77777777" w:rsidR="001B310F" w:rsidRPr="006B7B0A" w:rsidRDefault="001B310F" w:rsidP="001B310F">
      <w:pPr>
        <w:pStyle w:val="Heading1"/>
        <w:rPr>
          <w:rFonts w:eastAsia="Times New Roman"/>
          <w:sz w:val="36"/>
          <w:szCs w:val="36"/>
        </w:rPr>
      </w:pPr>
      <w:r w:rsidRPr="006B7B0A">
        <w:rPr>
          <w:rFonts w:eastAsia="Times New Roman"/>
          <w:sz w:val="36"/>
          <w:szCs w:val="36"/>
        </w:rPr>
        <w:t>1. Security Concerns</w:t>
      </w:r>
    </w:p>
    <w:p w14:paraId="27204E97" w14:textId="77777777" w:rsidR="001B310F" w:rsidRPr="006B7B0A" w:rsidRDefault="001B310F" w:rsidP="001B310F">
      <w:pPr>
        <w:shd w:val="clear" w:color="auto" w:fill="FFFFFF"/>
        <w:spacing w:before="180" w:after="0" w:line="240" w:lineRule="auto"/>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t>E-commerce platforms are prime targets for cyberattacks, including data breaches, phishing, and fraud. Common security issues include:</w:t>
      </w:r>
    </w:p>
    <w:p w14:paraId="1D73C1B6" w14:textId="77777777" w:rsidR="001B310F" w:rsidRPr="006B7B0A" w:rsidRDefault="001B310F" w:rsidP="001B310F">
      <w:pPr>
        <w:numPr>
          <w:ilvl w:val="0"/>
          <w:numId w:val="23"/>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b/>
          <w:bCs/>
          <w:color w:val="111111"/>
          <w:sz w:val="36"/>
          <w:szCs w:val="36"/>
        </w:rPr>
        <w:lastRenderedPageBreak/>
        <w:t>Data Breaches</w:t>
      </w:r>
      <w:r w:rsidRPr="006B7B0A">
        <w:rPr>
          <w:rFonts w:ascii="Segoe UI" w:eastAsia="Times New Roman" w:hAnsi="Segoe UI" w:cs="Segoe UI"/>
          <w:color w:val="111111"/>
          <w:sz w:val="32"/>
          <w:szCs w:val="32"/>
        </w:rPr>
        <w:t>: Unauthorized access to sensitive customer information, such as credit card details and personal data.</w:t>
      </w:r>
    </w:p>
    <w:p w14:paraId="7CDB2833" w14:textId="77777777" w:rsidR="001B310F" w:rsidRPr="006B7B0A" w:rsidRDefault="001B310F" w:rsidP="001B310F">
      <w:pPr>
        <w:numPr>
          <w:ilvl w:val="0"/>
          <w:numId w:val="23"/>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b/>
          <w:bCs/>
          <w:color w:val="111111"/>
          <w:sz w:val="36"/>
          <w:szCs w:val="36"/>
        </w:rPr>
        <w:t>Phishing Attacks</w:t>
      </w:r>
      <w:r w:rsidRPr="006B7B0A">
        <w:rPr>
          <w:rFonts w:ascii="Segoe UI" w:eastAsia="Times New Roman" w:hAnsi="Segoe UI" w:cs="Segoe UI"/>
          <w:color w:val="111111"/>
          <w:sz w:val="36"/>
          <w:szCs w:val="36"/>
        </w:rPr>
        <w:t>:</w:t>
      </w:r>
      <w:r w:rsidRPr="00007CEC">
        <w:rPr>
          <w:rFonts w:ascii="Segoe UI" w:eastAsia="Times New Roman" w:hAnsi="Segoe UI" w:cs="Segoe UI"/>
          <w:color w:val="111111"/>
          <w:sz w:val="40"/>
          <w:szCs w:val="40"/>
        </w:rPr>
        <w:t xml:space="preserve"> </w:t>
      </w:r>
      <w:r w:rsidRPr="006B7B0A">
        <w:rPr>
          <w:rFonts w:ascii="Segoe UI" w:eastAsia="Times New Roman" w:hAnsi="Segoe UI" w:cs="Segoe UI"/>
          <w:color w:val="111111"/>
          <w:sz w:val="32"/>
          <w:szCs w:val="32"/>
        </w:rPr>
        <w:t>Fraudulent attempts to obtain sensitive information by disguising as a trustworthy entity.</w:t>
      </w:r>
    </w:p>
    <w:p w14:paraId="7EA2187F" w14:textId="77777777" w:rsidR="001B310F" w:rsidRPr="006B7B0A" w:rsidRDefault="001B310F" w:rsidP="001B310F">
      <w:pPr>
        <w:numPr>
          <w:ilvl w:val="0"/>
          <w:numId w:val="23"/>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b/>
          <w:bCs/>
          <w:color w:val="111111"/>
          <w:sz w:val="36"/>
          <w:szCs w:val="36"/>
        </w:rPr>
        <w:t>Payment Fraud</w:t>
      </w:r>
      <w:r w:rsidRPr="006B7B0A">
        <w:rPr>
          <w:rFonts w:ascii="Segoe UI" w:eastAsia="Times New Roman" w:hAnsi="Segoe UI" w:cs="Segoe UI"/>
          <w:color w:val="111111"/>
          <w:sz w:val="36"/>
          <w:szCs w:val="36"/>
        </w:rPr>
        <w:t>:</w:t>
      </w:r>
      <w:r w:rsidRPr="00007CEC">
        <w:rPr>
          <w:rFonts w:ascii="Segoe UI" w:eastAsia="Times New Roman" w:hAnsi="Segoe UI" w:cs="Segoe UI"/>
          <w:color w:val="111111"/>
          <w:sz w:val="40"/>
          <w:szCs w:val="40"/>
        </w:rPr>
        <w:t xml:space="preserve"> </w:t>
      </w:r>
      <w:r w:rsidRPr="006B7B0A">
        <w:rPr>
          <w:rFonts w:ascii="Segoe UI" w:eastAsia="Times New Roman" w:hAnsi="Segoe UI" w:cs="Segoe UI"/>
          <w:color w:val="111111"/>
          <w:sz w:val="32"/>
          <w:szCs w:val="32"/>
        </w:rPr>
        <w:t>Unauthorized transactions and chargebacks that can result in financial losses for both customers and merchants.</w:t>
      </w:r>
    </w:p>
    <w:p w14:paraId="2B92B69A" w14:textId="77777777" w:rsidR="001B310F" w:rsidRPr="006B7B0A" w:rsidRDefault="001B310F" w:rsidP="001B310F">
      <w:pPr>
        <w:pStyle w:val="Heading1"/>
        <w:rPr>
          <w:rFonts w:eastAsia="Times New Roman"/>
          <w:sz w:val="36"/>
          <w:szCs w:val="36"/>
        </w:rPr>
      </w:pPr>
      <w:r w:rsidRPr="006B7B0A">
        <w:rPr>
          <w:rFonts w:eastAsia="Times New Roman"/>
          <w:sz w:val="36"/>
          <w:szCs w:val="36"/>
        </w:rPr>
        <w:t>2. User Experience</w:t>
      </w:r>
    </w:p>
    <w:p w14:paraId="3673EC2A" w14:textId="77777777" w:rsidR="001B310F" w:rsidRPr="006B7B0A" w:rsidRDefault="001B310F" w:rsidP="001B310F">
      <w:pPr>
        <w:shd w:val="clear" w:color="auto" w:fill="FFFFFF"/>
        <w:spacing w:before="180" w:after="0" w:line="240" w:lineRule="auto"/>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t>A seamless and intuitive user experience is critical for customer satisfaction and retention. Common user experience issues include:</w:t>
      </w:r>
    </w:p>
    <w:p w14:paraId="1837E645" w14:textId="77777777" w:rsidR="001B310F" w:rsidRPr="006B7B0A" w:rsidRDefault="001B310F" w:rsidP="001B310F">
      <w:pPr>
        <w:numPr>
          <w:ilvl w:val="0"/>
          <w:numId w:val="24"/>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b/>
          <w:bCs/>
          <w:color w:val="111111"/>
          <w:sz w:val="36"/>
          <w:szCs w:val="36"/>
        </w:rPr>
        <w:t>Navigation Difficulties</w:t>
      </w:r>
      <w:r w:rsidRPr="006B7B0A">
        <w:rPr>
          <w:rFonts w:ascii="Segoe UI" w:eastAsia="Times New Roman" w:hAnsi="Segoe UI" w:cs="Segoe UI"/>
          <w:color w:val="111111"/>
          <w:sz w:val="36"/>
          <w:szCs w:val="36"/>
        </w:rPr>
        <w:t>:</w:t>
      </w:r>
      <w:r w:rsidRPr="00007CEC">
        <w:rPr>
          <w:rFonts w:ascii="Segoe UI" w:eastAsia="Times New Roman" w:hAnsi="Segoe UI" w:cs="Segoe UI"/>
          <w:color w:val="111111"/>
          <w:sz w:val="40"/>
          <w:szCs w:val="40"/>
        </w:rPr>
        <w:t xml:space="preserve"> </w:t>
      </w:r>
      <w:r w:rsidRPr="006B7B0A">
        <w:rPr>
          <w:rFonts w:ascii="Segoe UI" w:eastAsia="Times New Roman" w:hAnsi="Segoe UI" w:cs="Segoe UI"/>
          <w:color w:val="111111"/>
          <w:sz w:val="32"/>
          <w:szCs w:val="32"/>
        </w:rPr>
        <w:t>Complex website layouts and poor navigation can frustrate users and lead to abandoned carts.</w:t>
      </w:r>
    </w:p>
    <w:p w14:paraId="3389A4D5" w14:textId="77777777" w:rsidR="001B310F" w:rsidRPr="006B7B0A" w:rsidRDefault="001B310F" w:rsidP="001B310F">
      <w:pPr>
        <w:numPr>
          <w:ilvl w:val="0"/>
          <w:numId w:val="24"/>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b/>
          <w:bCs/>
          <w:color w:val="111111"/>
          <w:sz w:val="36"/>
          <w:szCs w:val="36"/>
        </w:rPr>
        <w:t>Slow Load Times</w:t>
      </w:r>
      <w:r w:rsidRPr="006B7B0A">
        <w:rPr>
          <w:rFonts w:ascii="Segoe UI" w:eastAsia="Times New Roman" w:hAnsi="Segoe UI" w:cs="Segoe UI"/>
          <w:color w:val="111111"/>
          <w:sz w:val="36"/>
          <w:szCs w:val="36"/>
        </w:rPr>
        <w:t>:</w:t>
      </w:r>
      <w:r w:rsidRPr="00007CEC">
        <w:rPr>
          <w:rFonts w:ascii="Segoe UI" w:eastAsia="Times New Roman" w:hAnsi="Segoe UI" w:cs="Segoe UI"/>
          <w:color w:val="111111"/>
          <w:sz w:val="40"/>
          <w:szCs w:val="40"/>
        </w:rPr>
        <w:t xml:space="preserve"> </w:t>
      </w:r>
      <w:r w:rsidRPr="006B7B0A">
        <w:rPr>
          <w:rFonts w:ascii="Segoe UI" w:eastAsia="Times New Roman" w:hAnsi="Segoe UI" w:cs="Segoe UI"/>
          <w:color w:val="111111"/>
          <w:sz w:val="32"/>
          <w:szCs w:val="32"/>
        </w:rPr>
        <w:t>Websites that load slowly can deter customers and negatively impact search engine rankings.</w:t>
      </w:r>
    </w:p>
    <w:p w14:paraId="428548F5" w14:textId="77777777" w:rsidR="001B310F" w:rsidRPr="006B7B0A" w:rsidRDefault="001B310F" w:rsidP="001B310F">
      <w:pPr>
        <w:numPr>
          <w:ilvl w:val="0"/>
          <w:numId w:val="24"/>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b/>
          <w:bCs/>
          <w:color w:val="111111"/>
          <w:sz w:val="36"/>
          <w:szCs w:val="36"/>
        </w:rPr>
        <w:t>Mobile Optimization</w:t>
      </w:r>
      <w:r w:rsidRPr="006B7B0A">
        <w:rPr>
          <w:rFonts w:ascii="Segoe UI" w:eastAsia="Times New Roman" w:hAnsi="Segoe UI" w:cs="Segoe UI"/>
          <w:color w:val="111111"/>
          <w:sz w:val="36"/>
          <w:szCs w:val="36"/>
        </w:rPr>
        <w:t>:</w:t>
      </w:r>
      <w:r w:rsidRPr="00007CEC">
        <w:rPr>
          <w:rFonts w:ascii="Segoe UI" w:eastAsia="Times New Roman" w:hAnsi="Segoe UI" w:cs="Segoe UI"/>
          <w:color w:val="111111"/>
          <w:sz w:val="40"/>
          <w:szCs w:val="40"/>
        </w:rPr>
        <w:t xml:space="preserve"> </w:t>
      </w:r>
      <w:r w:rsidRPr="006B7B0A">
        <w:rPr>
          <w:rFonts w:ascii="Segoe UI" w:eastAsia="Times New Roman" w:hAnsi="Segoe UI" w:cs="Segoe UI"/>
          <w:color w:val="111111"/>
          <w:sz w:val="32"/>
          <w:szCs w:val="32"/>
        </w:rPr>
        <w:t>Many e-commerce sites struggle to provide a consistent and user-friendly experience across different devices, particularly mobile phones.</w:t>
      </w:r>
    </w:p>
    <w:p w14:paraId="0E4CC715" w14:textId="77777777" w:rsidR="001B310F" w:rsidRPr="006B7B0A" w:rsidRDefault="001B310F" w:rsidP="001B310F">
      <w:pPr>
        <w:pStyle w:val="Heading1"/>
        <w:rPr>
          <w:rFonts w:eastAsia="Times New Roman"/>
          <w:sz w:val="36"/>
          <w:szCs w:val="36"/>
        </w:rPr>
      </w:pPr>
      <w:r w:rsidRPr="006B7B0A">
        <w:rPr>
          <w:rFonts w:eastAsia="Times New Roman"/>
          <w:sz w:val="36"/>
          <w:szCs w:val="36"/>
        </w:rPr>
        <w:t>3. Scalability</w:t>
      </w:r>
    </w:p>
    <w:p w14:paraId="327E2F92" w14:textId="77777777" w:rsidR="001B310F" w:rsidRPr="006B7B0A" w:rsidRDefault="001B310F" w:rsidP="001B310F">
      <w:pPr>
        <w:shd w:val="clear" w:color="auto" w:fill="FFFFFF"/>
        <w:spacing w:before="180" w:after="0" w:line="240" w:lineRule="auto"/>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t>As e-commerce platforms grow, they must handle increased traffic and transaction volumes. Scalability issues include:</w:t>
      </w:r>
    </w:p>
    <w:p w14:paraId="2DF3BDB2" w14:textId="77777777" w:rsidR="001B310F" w:rsidRPr="006B7B0A" w:rsidRDefault="001B310F" w:rsidP="001B310F">
      <w:pPr>
        <w:numPr>
          <w:ilvl w:val="0"/>
          <w:numId w:val="25"/>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b/>
          <w:bCs/>
          <w:color w:val="111111"/>
          <w:sz w:val="36"/>
          <w:szCs w:val="36"/>
        </w:rPr>
        <w:t>Performance Bottlenecks</w:t>
      </w:r>
      <w:r w:rsidRPr="00007CEC">
        <w:rPr>
          <w:rFonts w:ascii="Segoe UI" w:eastAsia="Times New Roman" w:hAnsi="Segoe UI" w:cs="Segoe UI"/>
          <w:color w:val="111111"/>
          <w:sz w:val="40"/>
          <w:szCs w:val="40"/>
        </w:rPr>
        <w:t xml:space="preserve">: </w:t>
      </w:r>
      <w:r w:rsidRPr="006B7B0A">
        <w:rPr>
          <w:rFonts w:ascii="Segoe UI" w:eastAsia="Times New Roman" w:hAnsi="Segoe UI" w:cs="Segoe UI"/>
          <w:color w:val="111111"/>
          <w:sz w:val="32"/>
          <w:szCs w:val="32"/>
        </w:rPr>
        <w:t>High traffic can lead to slow response times and server crashes.</w:t>
      </w:r>
    </w:p>
    <w:p w14:paraId="7AC11E57" w14:textId="77777777" w:rsidR="001B310F" w:rsidRPr="006B7B0A" w:rsidRDefault="001B310F" w:rsidP="001B310F">
      <w:pPr>
        <w:numPr>
          <w:ilvl w:val="0"/>
          <w:numId w:val="25"/>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b/>
          <w:bCs/>
          <w:color w:val="111111"/>
          <w:sz w:val="32"/>
          <w:szCs w:val="32"/>
        </w:rPr>
        <w:lastRenderedPageBreak/>
        <w:t>Inventory Management</w:t>
      </w:r>
      <w:r w:rsidRPr="006B7B0A">
        <w:rPr>
          <w:rFonts w:ascii="Segoe UI" w:eastAsia="Times New Roman" w:hAnsi="Segoe UI" w:cs="Segoe UI"/>
          <w:color w:val="111111"/>
          <w:sz w:val="32"/>
          <w:szCs w:val="32"/>
        </w:rPr>
        <w:t>:</w:t>
      </w:r>
      <w:r w:rsidRPr="00007CEC">
        <w:rPr>
          <w:rFonts w:ascii="Segoe UI" w:eastAsia="Times New Roman" w:hAnsi="Segoe UI" w:cs="Segoe UI"/>
          <w:color w:val="111111"/>
          <w:sz w:val="40"/>
          <w:szCs w:val="40"/>
        </w:rPr>
        <w:t xml:space="preserve"> </w:t>
      </w:r>
      <w:r w:rsidRPr="006B7B0A">
        <w:rPr>
          <w:rFonts w:ascii="Segoe UI" w:eastAsia="Times New Roman" w:hAnsi="Segoe UI" w:cs="Segoe UI"/>
          <w:color w:val="111111"/>
          <w:sz w:val="32"/>
          <w:szCs w:val="32"/>
        </w:rPr>
        <w:t>Managing inventory across multiple channels and locations can become increasingly complex.</w:t>
      </w:r>
    </w:p>
    <w:p w14:paraId="5DB5F726" w14:textId="77777777" w:rsidR="001B310F" w:rsidRPr="006B7B0A" w:rsidRDefault="001B310F" w:rsidP="001B310F">
      <w:pPr>
        <w:numPr>
          <w:ilvl w:val="0"/>
          <w:numId w:val="25"/>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b/>
          <w:bCs/>
          <w:color w:val="111111"/>
          <w:sz w:val="32"/>
          <w:szCs w:val="32"/>
        </w:rPr>
        <w:t>Order Fulfillment</w:t>
      </w:r>
      <w:r w:rsidRPr="006B7B0A">
        <w:rPr>
          <w:rFonts w:ascii="Segoe UI" w:eastAsia="Times New Roman" w:hAnsi="Segoe UI" w:cs="Segoe UI"/>
          <w:color w:val="111111"/>
          <w:sz w:val="32"/>
          <w:szCs w:val="32"/>
        </w:rPr>
        <w:t>:</w:t>
      </w:r>
      <w:r w:rsidRPr="00007CEC">
        <w:rPr>
          <w:rFonts w:ascii="Segoe UI" w:eastAsia="Times New Roman" w:hAnsi="Segoe UI" w:cs="Segoe UI"/>
          <w:color w:val="111111"/>
          <w:sz w:val="40"/>
          <w:szCs w:val="40"/>
        </w:rPr>
        <w:t xml:space="preserve"> </w:t>
      </w:r>
      <w:r w:rsidRPr="006B7B0A">
        <w:rPr>
          <w:rFonts w:ascii="Segoe UI" w:eastAsia="Times New Roman" w:hAnsi="Segoe UI" w:cs="Segoe UI"/>
          <w:color w:val="111111"/>
          <w:sz w:val="32"/>
          <w:szCs w:val="32"/>
        </w:rPr>
        <w:t>Ensuring timely and accurate order processing and delivery can be challenging as order volumes increase.</w:t>
      </w:r>
    </w:p>
    <w:p w14:paraId="28D75D46" w14:textId="77777777" w:rsidR="001B310F" w:rsidRPr="006B7B0A" w:rsidRDefault="001B310F" w:rsidP="001B310F">
      <w:pPr>
        <w:pStyle w:val="Heading1"/>
        <w:rPr>
          <w:rFonts w:eastAsia="Times New Roman"/>
          <w:sz w:val="36"/>
          <w:szCs w:val="36"/>
        </w:rPr>
      </w:pPr>
      <w:r w:rsidRPr="006B7B0A">
        <w:rPr>
          <w:rFonts w:eastAsia="Times New Roman"/>
          <w:sz w:val="36"/>
          <w:szCs w:val="36"/>
        </w:rPr>
        <w:t>4. Integration</w:t>
      </w:r>
    </w:p>
    <w:p w14:paraId="6922128E" w14:textId="77777777" w:rsidR="001B310F" w:rsidRPr="006B7B0A" w:rsidRDefault="001B310F" w:rsidP="001B310F">
      <w:pPr>
        <w:shd w:val="clear" w:color="auto" w:fill="FFFFFF"/>
        <w:spacing w:before="180" w:after="0" w:line="240" w:lineRule="auto"/>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t>E-commerce platforms often need to integrate with various third-party systems, such as payment gateways, inventory management systems, and customer relationship management (CRM) tools. Integration challenges include:</w:t>
      </w:r>
    </w:p>
    <w:p w14:paraId="5B2EC067" w14:textId="77777777" w:rsidR="001B310F" w:rsidRPr="00007CEC" w:rsidRDefault="001B310F" w:rsidP="001B310F">
      <w:pPr>
        <w:numPr>
          <w:ilvl w:val="0"/>
          <w:numId w:val="26"/>
        </w:numPr>
        <w:shd w:val="clear" w:color="auto" w:fill="FFFFFF"/>
        <w:spacing w:before="100" w:beforeAutospacing="1" w:after="100" w:afterAutospacing="1" w:line="240" w:lineRule="auto"/>
        <w:ind w:left="0"/>
        <w:jc w:val="left"/>
        <w:rPr>
          <w:rFonts w:ascii="Segoe UI" w:eastAsia="Times New Roman" w:hAnsi="Segoe UI" w:cs="Segoe UI"/>
          <w:color w:val="111111"/>
          <w:sz w:val="40"/>
          <w:szCs w:val="40"/>
        </w:rPr>
      </w:pPr>
      <w:r w:rsidRPr="006B7B0A">
        <w:rPr>
          <w:rFonts w:ascii="Segoe UI" w:eastAsia="Times New Roman" w:hAnsi="Segoe UI" w:cs="Segoe UI"/>
          <w:b/>
          <w:bCs/>
          <w:color w:val="111111"/>
          <w:sz w:val="36"/>
          <w:szCs w:val="36"/>
        </w:rPr>
        <w:t>Compatibility Issues</w:t>
      </w:r>
      <w:r w:rsidRPr="006B7B0A">
        <w:rPr>
          <w:rFonts w:ascii="Segoe UI" w:eastAsia="Times New Roman" w:hAnsi="Segoe UI" w:cs="Segoe UI"/>
          <w:color w:val="111111"/>
          <w:sz w:val="36"/>
          <w:szCs w:val="36"/>
        </w:rPr>
        <w:t>:</w:t>
      </w:r>
      <w:r w:rsidRPr="00007CEC">
        <w:rPr>
          <w:rFonts w:ascii="Segoe UI" w:eastAsia="Times New Roman" w:hAnsi="Segoe UI" w:cs="Segoe UI"/>
          <w:color w:val="111111"/>
          <w:sz w:val="40"/>
          <w:szCs w:val="40"/>
        </w:rPr>
        <w:t xml:space="preserve"> </w:t>
      </w:r>
      <w:r w:rsidRPr="006B7B0A">
        <w:rPr>
          <w:rFonts w:ascii="Segoe UI" w:eastAsia="Times New Roman" w:hAnsi="Segoe UI" w:cs="Segoe UI"/>
          <w:color w:val="111111"/>
          <w:sz w:val="32"/>
          <w:szCs w:val="32"/>
        </w:rPr>
        <w:t>Ensuring that different systems work seamlessly together can be difficult</w:t>
      </w:r>
      <w:r w:rsidRPr="00007CEC">
        <w:rPr>
          <w:rFonts w:ascii="Segoe UI" w:eastAsia="Times New Roman" w:hAnsi="Segoe UI" w:cs="Segoe UI"/>
          <w:color w:val="111111"/>
          <w:sz w:val="40"/>
          <w:szCs w:val="40"/>
        </w:rPr>
        <w:t>.</w:t>
      </w:r>
    </w:p>
    <w:p w14:paraId="2B98220F" w14:textId="77777777" w:rsidR="001B310F" w:rsidRPr="006B7B0A" w:rsidRDefault="001B310F" w:rsidP="001B310F">
      <w:pPr>
        <w:numPr>
          <w:ilvl w:val="0"/>
          <w:numId w:val="26"/>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b/>
          <w:bCs/>
          <w:color w:val="111111"/>
          <w:sz w:val="36"/>
          <w:szCs w:val="36"/>
        </w:rPr>
        <w:t>Data Synchronization</w:t>
      </w:r>
      <w:r w:rsidRPr="006B7B0A">
        <w:rPr>
          <w:rFonts w:ascii="Segoe UI" w:eastAsia="Times New Roman" w:hAnsi="Segoe UI" w:cs="Segoe UI"/>
          <w:color w:val="111111"/>
          <w:sz w:val="32"/>
          <w:szCs w:val="32"/>
        </w:rPr>
        <w:t>: Keeping data consistent and up-to-date across multiple systems is essential but challenging.</w:t>
      </w:r>
    </w:p>
    <w:p w14:paraId="065F6FD8" w14:textId="77777777" w:rsidR="001B310F" w:rsidRPr="006B7B0A" w:rsidRDefault="001B310F" w:rsidP="001B310F">
      <w:pPr>
        <w:numPr>
          <w:ilvl w:val="0"/>
          <w:numId w:val="26"/>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6B7B0A">
        <w:rPr>
          <w:rFonts w:ascii="Segoe UI" w:eastAsia="Times New Roman" w:hAnsi="Segoe UI" w:cs="Segoe UI"/>
          <w:b/>
          <w:bCs/>
          <w:color w:val="111111"/>
          <w:sz w:val="36"/>
          <w:szCs w:val="36"/>
        </w:rPr>
        <w:t>API Limitations</w:t>
      </w:r>
      <w:r w:rsidRPr="006B7B0A">
        <w:rPr>
          <w:rFonts w:ascii="Segoe UI" w:eastAsia="Times New Roman" w:hAnsi="Segoe UI" w:cs="Segoe UI"/>
          <w:color w:val="111111"/>
          <w:sz w:val="32"/>
          <w:szCs w:val="32"/>
        </w:rPr>
        <w:t>: Reliance on third-party APIs can lead to limitations in functionality and performance.</w:t>
      </w:r>
    </w:p>
    <w:p w14:paraId="16527582" w14:textId="77777777" w:rsidR="001B310F" w:rsidRPr="006B7B0A" w:rsidRDefault="001B310F" w:rsidP="001B310F">
      <w:pPr>
        <w:pStyle w:val="Heading1"/>
        <w:rPr>
          <w:rFonts w:eastAsia="Times New Roman"/>
          <w:sz w:val="36"/>
          <w:szCs w:val="36"/>
        </w:rPr>
      </w:pPr>
      <w:r w:rsidRPr="006B7B0A">
        <w:rPr>
          <w:rFonts w:eastAsia="Times New Roman"/>
          <w:sz w:val="36"/>
          <w:szCs w:val="36"/>
        </w:rPr>
        <w:t>5. Customer Trust and Satisfaction</w:t>
      </w:r>
    </w:p>
    <w:p w14:paraId="7472AD01" w14:textId="77777777" w:rsidR="001B310F" w:rsidRPr="006B7B0A" w:rsidRDefault="001B310F" w:rsidP="001B310F">
      <w:pPr>
        <w:shd w:val="clear" w:color="auto" w:fill="FFFFFF"/>
        <w:spacing w:before="180" w:after="0" w:line="240" w:lineRule="auto"/>
        <w:rPr>
          <w:rFonts w:ascii="Segoe UI" w:eastAsia="Times New Roman" w:hAnsi="Segoe UI" w:cs="Segoe UI"/>
          <w:color w:val="111111"/>
          <w:sz w:val="32"/>
          <w:szCs w:val="32"/>
        </w:rPr>
      </w:pPr>
      <w:r w:rsidRPr="006B7B0A">
        <w:rPr>
          <w:rFonts w:ascii="Segoe UI" w:eastAsia="Times New Roman" w:hAnsi="Segoe UI" w:cs="Segoe UI"/>
          <w:color w:val="111111"/>
          <w:sz w:val="32"/>
          <w:szCs w:val="32"/>
        </w:rPr>
        <w:t>Building and maintaining customer trust is essential for the success of e-commerce platforms. Common issues include:</w:t>
      </w:r>
    </w:p>
    <w:p w14:paraId="6E63E2B7" w14:textId="77777777" w:rsidR="001B310F" w:rsidRPr="00351BFF" w:rsidRDefault="001B310F" w:rsidP="001B310F">
      <w:pPr>
        <w:numPr>
          <w:ilvl w:val="0"/>
          <w:numId w:val="27"/>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351BFF">
        <w:rPr>
          <w:rFonts w:ascii="Segoe UI" w:eastAsia="Times New Roman" w:hAnsi="Segoe UI" w:cs="Segoe UI"/>
          <w:b/>
          <w:bCs/>
          <w:color w:val="111111"/>
          <w:sz w:val="36"/>
          <w:szCs w:val="36"/>
        </w:rPr>
        <w:t>Product Quality and Authenticity</w:t>
      </w:r>
      <w:r w:rsidRPr="00351BFF">
        <w:rPr>
          <w:rFonts w:ascii="Segoe UI" w:eastAsia="Times New Roman" w:hAnsi="Segoe UI" w:cs="Segoe UI"/>
          <w:color w:val="111111"/>
          <w:sz w:val="32"/>
          <w:szCs w:val="32"/>
        </w:rPr>
        <w:t>: Ensuring that products meet customer expectations and are not counterfeit.</w:t>
      </w:r>
    </w:p>
    <w:p w14:paraId="08FD814B" w14:textId="77777777" w:rsidR="001B310F" w:rsidRPr="00351BFF" w:rsidRDefault="001B310F" w:rsidP="001B310F">
      <w:pPr>
        <w:numPr>
          <w:ilvl w:val="0"/>
          <w:numId w:val="27"/>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351BFF">
        <w:rPr>
          <w:rFonts w:ascii="Segoe UI" w:eastAsia="Times New Roman" w:hAnsi="Segoe UI" w:cs="Segoe UI"/>
          <w:b/>
          <w:bCs/>
          <w:color w:val="111111"/>
          <w:sz w:val="36"/>
          <w:szCs w:val="36"/>
        </w:rPr>
        <w:t>Customer Service</w:t>
      </w:r>
      <w:r w:rsidRPr="00351BFF">
        <w:rPr>
          <w:rFonts w:ascii="Segoe UI" w:eastAsia="Times New Roman" w:hAnsi="Segoe UI" w:cs="Segoe UI"/>
          <w:color w:val="111111"/>
          <w:sz w:val="36"/>
          <w:szCs w:val="36"/>
        </w:rPr>
        <w:t>:</w:t>
      </w:r>
      <w:r w:rsidRPr="00007CEC">
        <w:rPr>
          <w:rFonts w:ascii="Segoe UI" w:eastAsia="Times New Roman" w:hAnsi="Segoe UI" w:cs="Segoe UI"/>
          <w:color w:val="111111"/>
          <w:sz w:val="40"/>
          <w:szCs w:val="40"/>
        </w:rPr>
        <w:t xml:space="preserve"> </w:t>
      </w:r>
      <w:r w:rsidRPr="00351BFF">
        <w:rPr>
          <w:rFonts w:ascii="Segoe UI" w:eastAsia="Times New Roman" w:hAnsi="Segoe UI" w:cs="Segoe UI"/>
          <w:color w:val="111111"/>
          <w:sz w:val="32"/>
          <w:szCs w:val="32"/>
        </w:rPr>
        <w:t>Providing timely and effective customer support can be challenging, especially for large platforms.</w:t>
      </w:r>
    </w:p>
    <w:p w14:paraId="0055C2A3" w14:textId="77777777" w:rsidR="001B310F" w:rsidRPr="00351BFF" w:rsidRDefault="001B310F" w:rsidP="001B310F">
      <w:pPr>
        <w:numPr>
          <w:ilvl w:val="0"/>
          <w:numId w:val="27"/>
        </w:numPr>
        <w:shd w:val="clear" w:color="auto" w:fill="FFFFFF"/>
        <w:spacing w:before="100" w:beforeAutospacing="1" w:after="100" w:afterAutospacing="1" w:line="240" w:lineRule="auto"/>
        <w:ind w:left="0"/>
        <w:jc w:val="left"/>
        <w:rPr>
          <w:rFonts w:ascii="Segoe UI" w:eastAsia="Times New Roman" w:hAnsi="Segoe UI" w:cs="Segoe UI"/>
          <w:color w:val="111111"/>
          <w:sz w:val="32"/>
          <w:szCs w:val="32"/>
        </w:rPr>
      </w:pPr>
      <w:r w:rsidRPr="00351BFF">
        <w:rPr>
          <w:rFonts w:ascii="Segoe UI" w:eastAsia="Times New Roman" w:hAnsi="Segoe UI" w:cs="Segoe UI"/>
          <w:b/>
          <w:bCs/>
          <w:color w:val="111111"/>
          <w:sz w:val="36"/>
          <w:szCs w:val="36"/>
        </w:rPr>
        <w:t>Return and Refund Policies</w:t>
      </w:r>
      <w:r w:rsidRPr="00351BFF">
        <w:rPr>
          <w:rFonts w:ascii="Segoe UI" w:eastAsia="Times New Roman" w:hAnsi="Segoe UI" w:cs="Segoe UI"/>
          <w:color w:val="111111"/>
          <w:sz w:val="32"/>
          <w:szCs w:val="32"/>
        </w:rPr>
        <w:t>: Clear and fair return policies are crucial for customer satisfaction but can be difficult to manage.</w:t>
      </w:r>
    </w:p>
    <w:p w14:paraId="75189704" w14:textId="77777777" w:rsidR="001B310F" w:rsidRDefault="001B310F" w:rsidP="00351BFF">
      <w:pPr>
        <w:shd w:val="clear" w:color="auto" w:fill="FFFFFF"/>
        <w:spacing w:before="180" w:after="0" w:line="240" w:lineRule="auto"/>
        <w:rPr>
          <w:rFonts w:ascii="Segoe UI" w:eastAsia="Times New Roman" w:hAnsi="Segoe UI" w:cs="Segoe UI"/>
          <w:color w:val="111111"/>
          <w:sz w:val="40"/>
          <w:szCs w:val="40"/>
          <w:rtl/>
          <w:lang w:bidi="ar-EG"/>
        </w:rPr>
      </w:pPr>
      <w:r w:rsidRPr="00351BFF">
        <w:rPr>
          <w:rFonts w:ascii="Segoe UI" w:eastAsia="Times New Roman" w:hAnsi="Segoe UI" w:cs="Segoe UI"/>
          <w:color w:val="111111"/>
          <w:sz w:val="32"/>
          <w:szCs w:val="32"/>
        </w:rPr>
        <w:lastRenderedPageBreak/>
        <w:t>By identifying these common problems, we can better understand the areas that need improvement in existing e-commerce systems. This analysis will inform the development of solutions aimed at enhancing security, user experience, scalability, integration, and customer trust</w:t>
      </w:r>
      <w:r w:rsidRPr="00007CEC">
        <w:rPr>
          <w:rFonts w:ascii="Segoe UI" w:eastAsia="Times New Roman" w:hAnsi="Segoe UI" w:cs="Segoe UI"/>
          <w:color w:val="111111"/>
          <w:sz w:val="40"/>
          <w:szCs w:val="40"/>
        </w:rPr>
        <w:t>.</w:t>
      </w:r>
    </w:p>
    <w:p w14:paraId="4B667050" w14:textId="77777777" w:rsidR="00351BFF" w:rsidRPr="00351BFF" w:rsidRDefault="00351BFF" w:rsidP="00351BFF">
      <w:pPr>
        <w:pStyle w:val="IntenseQuote"/>
        <w:ind w:left="0"/>
        <w:jc w:val="both"/>
        <w:rPr>
          <w:sz w:val="40"/>
          <w:szCs w:val="40"/>
        </w:rPr>
      </w:pPr>
      <w:r w:rsidRPr="00351BFF">
        <w:rPr>
          <w:sz w:val="40"/>
          <w:szCs w:val="40"/>
        </w:rPr>
        <w:t>2.4 Overall Solution Approach</w:t>
      </w:r>
    </w:p>
    <w:p w14:paraId="33EF78AB" w14:textId="77777777" w:rsidR="00351BFF" w:rsidRDefault="00351BFF" w:rsidP="00351BFF">
      <w:pPr>
        <w:pStyle w:val="NoSpacing"/>
        <w:rPr>
          <w:sz w:val="40"/>
          <w:szCs w:val="40"/>
          <w:rtl/>
          <w:lang w:bidi="ar-EG"/>
        </w:rPr>
      </w:pPr>
      <w:r w:rsidRPr="00351BFF">
        <w:rPr>
          <w:sz w:val="32"/>
          <w:szCs w:val="32"/>
        </w:rPr>
        <w:t>In this section, we will propose potential solutions to address the common problems identified in existing e-commerce systems. These solutions aim to enhance security, improve user experience, ensure scalability, facilitate integration, and build customer trust</w:t>
      </w:r>
      <w:r w:rsidRPr="00EB264B">
        <w:rPr>
          <w:sz w:val="40"/>
          <w:szCs w:val="40"/>
        </w:rPr>
        <w:t>.</w:t>
      </w:r>
    </w:p>
    <w:p w14:paraId="04F4F62A" w14:textId="77777777" w:rsidR="00351BFF" w:rsidRDefault="00351BFF" w:rsidP="00351BFF">
      <w:pPr>
        <w:pStyle w:val="NoSpacing"/>
        <w:rPr>
          <w:sz w:val="40"/>
          <w:szCs w:val="40"/>
          <w:rtl/>
          <w:lang w:bidi="ar-EG"/>
        </w:rPr>
      </w:pPr>
    </w:p>
    <w:p w14:paraId="44946C05" w14:textId="77777777" w:rsidR="00351BFF" w:rsidRDefault="00351BFF" w:rsidP="00351BFF">
      <w:pPr>
        <w:pStyle w:val="NoSpacing"/>
        <w:rPr>
          <w:sz w:val="40"/>
          <w:szCs w:val="40"/>
          <w:rtl/>
          <w:lang w:bidi="ar-EG"/>
        </w:rPr>
      </w:pPr>
    </w:p>
    <w:p w14:paraId="0D00CF97" w14:textId="77777777" w:rsidR="00351BFF" w:rsidRDefault="00351BFF" w:rsidP="00351BFF">
      <w:pPr>
        <w:pStyle w:val="NoSpacing"/>
        <w:rPr>
          <w:sz w:val="40"/>
          <w:szCs w:val="40"/>
          <w:rtl/>
          <w:lang w:bidi="ar-EG"/>
        </w:rPr>
      </w:pPr>
    </w:p>
    <w:p w14:paraId="73288A2D" w14:textId="77777777" w:rsidR="00351BFF" w:rsidRDefault="00351BFF" w:rsidP="00351BFF">
      <w:pPr>
        <w:pStyle w:val="NoSpacing"/>
        <w:rPr>
          <w:sz w:val="40"/>
          <w:szCs w:val="40"/>
          <w:rtl/>
          <w:lang w:bidi="ar-EG"/>
        </w:rPr>
      </w:pPr>
    </w:p>
    <w:p w14:paraId="7549D4A2" w14:textId="77777777" w:rsidR="00351BFF" w:rsidRPr="00351BFF" w:rsidRDefault="00351BFF" w:rsidP="00351BFF">
      <w:pPr>
        <w:pStyle w:val="NoSpacing"/>
        <w:rPr>
          <w:b/>
          <w:bCs/>
          <w:sz w:val="36"/>
          <w:szCs w:val="36"/>
        </w:rPr>
      </w:pPr>
      <w:r w:rsidRPr="00351BFF">
        <w:rPr>
          <w:b/>
          <w:bCs/>
          <w:sz w:val="36"/>
          <w:szCs w:val="36"/>
        </w:rPr>
        <w:t>1. Enhanced Security Measures</w:t>
      </w:r>
    </w:p>
    <w:p w14:paraId="2C6F4775" w14:textId="77777777" w:rsidR="00351BFF" w:rsidRPr="00351BFF" w:rsidRDefault="00351BFF" w:rsidP="00351BFF">
      <w:pPr>
        <w:pStyle w:val="NormalWeb"/>
        <w:shd w:val="clear" w:color="auto" w:fill="FFFFFF"/>
        <w:spacing w:before="180" w:beforeAutospacing="0" w:after="0" w:afterAutospacing="0"/>
        <w:rPr>
          <w:rFonts w:ascii="Segoe UI" w:hAnsi="Segoe UI" w:cs="Segoe UI"/>
          <w:color w:val="111111"/>
          <w:sz w:val="32"/>
          <w:szCs w:val="32"/>
        </w:rPr>
      </w:pPr>
      <w:r w:rsidRPr="00351BFF">
        <w:rPr>
          <w:rFonts w:ascii="Segoe UI" w:hAnsi="Segoe UI" w:cs="Segoe UI"/>
          <w:color w:val="111111"/>
          <w:sz w:val="32"/>
          <w:szCs w:val="32"/>
        </w:rPr>
        <w:t>To combat security concerns, e-commerce platforms can implement advanced security protocols and practices:</w:t>
      </w:r>
    </w:p>
    <w:p w14:paraId="4415300A" w14:textId="77777777" w:rsidR="00351BFF" w:rsidRPr="00007CEC" w:rsidRDefault="00351BFF" w:rsidP="00351BFF">
      <w:pPr>
        <w:numPr>
          <w:ilvl w:val="0"/>
          <w:numId w:val="28"/>
        </w:numPr>
        <w:shd w:val="clear" w:color="auto" w:fill="FFFFFF"/>
        <w:spacing w:before="100" w:beforeAutospacing="1" w:after="100" w:afterAutospacing="1" w:line="240" w:lineRule="auto"/>
        <w:ind w:left="0"/>
        <w:jc w:val="left"/>
        <w:rPr>
          <w:rFonts w:ascii="Segoe UI" w:hAnsi="Segoe UI" w:cs="Segoe UI"/>
          <w:color w:val="111111"/>
          <w:sz w:val="40"/>
          <w:szCs w:val="40"/>
        </w:rPr>
      </w:pPr>
      <w:r w:rsidRPr="00351BFF">
        <w:rPr>
          <w:rStyle w:val="Strong"/>
          <w:rFonts w:ascii="Segoe UI" w:hAnsi="Segoe UI" w:cs="Segoe UI"/>
          <w:color w:val="111111"/>
          <w:sz w:val="36"/>
          <w:szCs w:val="36"/>
        </w:rPr>
        <w:t>Encryption</w:t>
      </w:r>
      <w:r w:rsidRPr="00351BFF">
        <w:rPr>
          <w:rFonts w:ascii="Segoe UI" w:hAnsi="Segoe UI" w:cs="Segoe UI"/>
          <w:color w:val="111111"/>
          <w:sz w:val="36"/>
          <w:szCs w:val="36"/>
        </w:rPr>
        <w:t>:</w:t>
      </w:r>
      <w:r w:rsidRPr="00007CEC">
        <w:rPr>
          <w:rFonts w:ascii="Segoe UI" w:hAnsi="Segoe UI" w:cs="Segoe UI"/>
          <w:color w:val="111111"/>
          <w:sz w:val="40"/>
          <w:szCs w:val="40"/>
        </w:rPr>
        <w:t xml:space="preserve"> </w:t>
      </w:r>
      <w:r w:rsidRPr="00351BFF">
        <w:rPr>
          <w:rFonts w:ascii="Segoe UI" w:hAnsi="Segoe UI" w:cs="Segoe UI"/>
          <w:color w:val="111111"/>
          <w:sz w:val="32"/>
          <w:szCs w:val="32"/>
        </w:rPr>
        <w:t>Use strong encryption methods (e.g., SSL/TLS) to protect data during transmission</w:t>
      </w:r>
      <w:r w:rsidRPr="00007CEC">
        <w:rPr>
          <w:rFonts w:ascii="Segoe UI" w:hAnsi="Segoe UI" w:cs="Segoe UI"/>
          <w:color w:val="111111"/>
          <w:sz w:val="40"/>
          <w:szCs w:val="40"/>
        </w:rPr>
        <w:t>.</w:t>
      </w:r>
    </w:p>
    <w:p w14:paraId="7BE0D5FB" w14:textId="77777777" w:rsidR="00351BFF" w:rsidRPr="00351BFF" w:rsidRDefault="00351BFF" w:rsidP="00351BFF">
      <w:pPr>
        <w:numPr>
          <w:ilvl w:val="0"/>
          <w:numId w:val="28"/>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351BFF">
        <w:rPr>
          <w:rStyle w:val="Strong"/>
          <w:rFonts w:ascii="Segoe UI" w:hAnsi="Segoe UI" w:cs="Segoe UI"/>
          <w:color w:val="111111"/>
          <w:sz w:val="36"/>
          <w:szCs w:val="36"/>
        </w:rPr>
        <w:t>Multi-Factor Authentication (MFA)</w:t>
      </w:r>
      <w:r w:rsidRPr="00351BFF">
        <w:rPr>
          <w:rFonts w:ascii="Segoe UI" w:hAnsi="Segoe UI" w:cs="Segoe UI"/>
          <w:color w:val="111111"/>
          <w:sz w:val="36"/>
          <w:szCs w:val="36"/>
        </w:rPr>
        <w:t>:</w:t>
      </w:r>
      <w:r w:rsidRPr="00007CEC">
        <w:rPr>
          <w:rFonts w:ascii="Segoe UI" w:hAnsi="Segoe UI" w:cs="Segoe UI"/>
          <w:color w:val="111111"/>
          <w:sz w:val="40"/>
          <w:szCs w:val="40"/>
        </w:rPr>
        <w:t xml:space="preserve"> </w:t>
      </w:r>
      <w:r w:rsidRPr="00351BFF">
        <w:rPr>
          <w:rFonts w:ascii="Segoe UI" w:hAnsi="Segoe UI" w:cs="Segoe UI"/>
          <w:color w:val="111111"/>
          <w:sz w:val="32"/>
          <w:szCs w:val="32"/>
        </w:rPr>
        <w:t>Require multiple forms of verification to access accounts, reducing the risk of unauthorized access.</w:t>
      </w:r>
    </w:p>
    <w:p w14:paraId="7B7E0307" w14:textId="77777777" w:rsidR="00351BFF" w:rsidRPr="00007CEC" w:rsidRDefault="00351BFF" w:rsidP="00351BFF">
      <w:pPr>
        <w:numPr>
          <w:ilvl w:val="0"/>
          <w:numId w:val="28"/>
        </w:numPr>
        <w:shd w:val="clear" w:color="auto" w:fill="FFFFFF"/>
        <w:spacing w:before="100" w:beforeAutospacing="1" w:after="100" w:afterAutospacing="1" w:line="240" w:lineRule="auto"/>
        <w:ind w:left="0"/>
        <w:jc w:val="left"/>
        <w:rPr>
          <w:rFonts w:ascii="Segoe UI" w:hAnsi="Segoe UI" w:cs="Segoe UI"/>
          <w:color w:val="111111"/>
          <w:sz w:val="40"/>
          <w:szCs w:val="40"/>
        </w:rPr>
      </w:pPr>
      <w:r w:rsidRPr="00351BFF">
        <w:rPr>
          <w:rStyle w:val="Strong"/>
          <w:rFonts w:ascii="Segoe UI" w:hAnsi="Segoe UI" w:cs="Segoe UI"/>
          <w:color w:val="111111"/>
          <w:sz w:val="36"/>
          <w:szCs w:val="36"/>
        </w:rPr>
        <w:t>Regular Security Audits</w:t>
      </w:r>
      <w:r w:rsidRPr="00351BFF">
        <w:rPr>
          <w:rFonts w:ascii="Segoe UI" w:hAnsi="Segoe UI" w:cs="Segoe UI"/>
          <w:color w:val="111111"/>
          <w:sz w:val="36"/>
          <w:szCs w:val="36"/>
        </w:rPr>
        <w:t>:</w:t>
      </w:r>
      <w:r w:rsidRPr="00007CEC">
        <w:rPr>
          <w:rFonts w:ascii="Segoe UI" w:hAnsi="Segoe UI" w:cs="Segoe UI"/>
          <w:color w:val="111111"/>
          <w:sz w:val="40"/>
          <w:szCs w:val="40"/>
        </w:rPr>
        <w:t xml:space="preserve"> </w:t>
      </w:r>
      <w:r w:rsidRPr="00351BFF">
        <w:rPr>
          <w:rFonts w:ascii="Segoe UI" w:hAnsi="Segoe UI" w:cs="Segoe UI"/>
          <w:color w:val="111111"/>
          <w:sz w:val="32"/>
          <w:szCs w:val="32"/>
        </w:rPr>
        <w:t>Conduct frequent security assessments to identify and address vulnerabilities.</w:t>
      </w:r>
    </w:p>
    <w:p w14:paraId="2C4725B2" w14:textId="77777777" w:rsidR="00351BFF" w:rsidRPr="00351BFF" w:rsidRDefault="00351BFF" w:rsidP="00351BFF">
      <w:pPr>
        <w:numPr>
          <w:ilvl w:val="0"/>
          <w:numId w:val="28"/>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351BFF">
        <w:rPr>
          <w:rStyle w:val="Strong"/>
          <w:rFonts w:ascii="Segoe UI" w:hAnsi="Segoe UI" w:cs="Segoe UI"/>
          <w:color w:val="111111"/>
          <w:sz w:val="36"/>
          <w:szCs w:val="36"/>
        </w:rPr>
        <w:lastRenderedPageBreak/>
        <w:t>Fraud Detection Systems</w:t>
      </w:r>
      <w:r w:rsidRPr="00351BFF">
        <w:rPr>
          <w:rFonts w:ascii="Segoe UI" w:hAnsi="Segoe UI" w:cs="Segoe UI"/>
          <w:color w:val="111111"/>
          <w:sz w:val="36"/>
          <w:szCs w:val="36"/>
        </w:rPr>
        <w:t>:</w:t>
      </w:r>
      <w:r w:rsidRPr="00007CEC">
        <w:rPr>
          <w:rFonts w:ascii="Segoe UI" w:hAnsi="Segoe UI" w:cs="Segoe UI"/>
          <w:color w:val="111111"/>
          <w:sz w:val="40"/>
          <w:szCs w:val="40"/>
        </w:rPr>
        <w:t xml:space="preserve"> </w:t>
      </w:r>
      <w:r w:rsidRPr="00351BFF">
        <w:rPr>
          <w:rFonts w:ascii="Segoe UI" w:hAnsi="Segoe UI" w:cs="Segoe UI"/>
          <w:color w:val="111111"/>
          <w:sz w:val="32"/>
          <w:szCs w:val="32"/>
        </w:rPr>
        <w:t>Implement machine learning algorithms to detect and prevent fraudulent activities.</w:t>
      </w:r>
    </w:p>
    <w:p w14:paraId="407DE4C5" w14:textId="77777777" w:rsidR="00351BFF" w:rsidRPr="00351BFF" w:rsidRDefault="00351BFF" w:rsidP="00351BFF">
      <w:pPr>
        <w:pStyle w:val="Heading1"/>
        <w:rPr>
          <w:sz w:val="36"/>
          <w:szCs w:val="36"/>
        </w:rPr>
      </w:pPr>
      <w:r w:rsidRPr="00351BFF">
        <w:rPr>
          <w:sz w:val="36"/>
          <w:szCs w:val="36"/>
        </w:rPr>
        <w:t>2</w:t>
      </w:r>
      <w:r w:rsidRPr="00351BFF">
        <w:rPr>
          <w:b w:val="0"/>
          <w:bCs/>
          <w:sz w:val="36"/>
          <w:szCs w:val="36"/>
        </w:rPr>
        <w:t>. </w:t>
      </w:r>
      <w:r w:rsidRPr="00351BFF">
        <w:rPr>
          <w:rStyle w:val="Strong"/>
          <w:b/>
          <w:bCs w:val="0"/>
          <w:sz w:val="36"/>
          <w:szCs w:val="36"/>
        </w:rPr>
        <w:t>Improved User Interface Design</w:t>
      </w:r>
    </w:p>
    <w:p w14:paraId="38BE41DE" w14:textId="77777777" w:rsidR="00351BFF" w:rsidRPr="00351BFF" w:rsidRDefault="00351BFF" w:rsidP="00351BFF">
      <w:pPr>
        <w:pStyle w:val="NormalWeb"/>
        <w:shd w:val="clear" w:color="auto" w:fill="FFFFFF"/>
        <w:spacing w:before="180" w:beforeAutospacing="0" w:after="0" w:afterAutospacing="0"/>
        <w:rPr>
          <w:rFonts w:ascii="Segoe UI" w:hAnsi="Segoe UI" w:cs="Segoe UI"/>
          <w:color w:val="111111"/>
          <w:sz w:val="32"/>
          <w:szCs w:val="32"/>
        </w:rPr>
      </w:pPr>
      <w:r w:rsidRPr="00351BFF">
        <w:rPr>
          <w:rFonts w:ascii="Segoe UI" w:hAnsi="Segoe UI" w:cs="Segoe UI"/>
          <w:color w:val="111111"/>
          <w:sz w:val="32"/>
          <w:szCs w:val="32"/>
        </w:rPr>
        <w:t>Enhancing the user experience involves creating a more intuitive and responsive interface:</w:t>
      </w:r>
    </w:p>
    <w:p w14:paraId="75F1B57D" w14:textId="77777777" w:rsidR="00351BFF" w:rsidRPr="00351BFF" w:rsidRDefault="00351BFF" w:rsidP="00351BFF">
      <w:pPr>
        <w:numPr>
          <w:ilvl w:val="0"/>
          <w:numId w:val="29"/>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351BFF">
        <w:rPr>
          <w:rStyle w:val="Strong"/>
          <w:rFonts w:ascii="Segoe UI" w:hAnsi="Segoe UI" w:cs="Segoe UI"/>
          <w:color w:val="111111"/>
          <w:sz w:val="36"/>
          <w:szCs w:val="36"/>
        </w:rPr>
        <w:t>Simplified Navigation</w:t>
      </w:r>
      <w:r w:rsidRPr="00007CEC">
        <w:rPr>
          <w:rFonts w:ascii="Segoe UI" w:hAnsi="Segoe UI" w:cs="Segoe UI"/>
          <w:color w:val="111111"/>
          <w:sz w:val="40"/>
          <w:szCs w:val="40"/>
        </w:rPr>
        <w:t xml:space="preserve">: </w:t>
      </w:r>
      <w:r w:rsidRPr="00351BFF">
        <w:rPr>
          <w:rFonts w:ascii="Segoe UI" w:hAnsi="Segoe UI" w:cs="Segoe UI"/>
          <w:color w:val="111111"/>
          <w:sz w:val="32"/>
          <w:szCs w:val="32"/>
        </w:rPr>
        <w:t>Design clear and straightforward navigation menus to help users find products easily.</w:t>
      </w:r>
    </w:p>
    <w:p w14:paraId="54CC866D" w14:textId="77777777" w:rsidR="00351BFF" w:rsidRPr="00351BFF" w:rsidRDefault="00351BFF" w:rsidP="00351BFF">
      <w:pPr>
        <w:numPr>
          <w:ilvl w:val="0"/>
          <w:numId w:val="29"/>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351BFF">
        <w:rPr>
          <w:rStyle w:val="Strong"/>
          <w:rFonts w:ascii="Segoe UI" w:hAnsi="Segoe UI" w:cs="Segoe UI"/>
          <w:color w:val="111111"/>
          <w:sz w:val="36"/>
          <w:szCs w:val="36"/>
        </w:rPr>
        <w:t>Optimized Load Times</w:t>
      </w:r>
      <w:r w:rsidRPr="00351BFF">
        <w:rPr>
          <w:rFonts w:ascii="Segoe UI" w:hAnsi="Segoe UI" w:cs="Segoe UI"/>
          <w:color w:val="111111"/>
          <w:sz w:val="36"/>
          <w:szCs w:val="36"/>
        </w:rPr>
        <w:t>:</w:t>
      </w:r>
      <w:r w:rsidRPr="00007CEC">
        <w:rPr>
          <w:rFonts w:ascii="Segoe UI" w:hAnsi="Segoe UI" w:cs="Segoe UI"/>
          <w:color w:val="111111"/>
          <w:sz w:val="40"/>
          <w:szCs w:val="40"/>
        </w:rPr>
        <w:t xml:space="preserve"> </w:t>
      </w:r>
      <w:r w:rsidRPr="00351BFF">
        <w:rPr>
          <w:rFonts w:ascii="Segoe UI" w:hAnsi="Segoe UI" w:cs="Segoe UI"/>
          <w:color w:val="111111"/>
          <w:sz w:val="32"/>
          <w:szCs w:val="32"/>
        </w:rPr>
        <w:t>Use content delivery networks (CDNs) and optimize images and scripts to reduce page load times.</w:t>
      </w:r>
    </w:p>
    <w:p w14:paraId="454DF3EA" w14:textId="77777777" w:rsidR="00351BFF" w:rsidRPr="00351BFF" w:rsidRDefault="00351BFF" w:rsidP="00351BFF">
      <w:pPr>
        <w:numPr>
          <w:ilvl w:val="0"/>
          <w:numId w:val="29"/>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351BFF">
        <w:rPr>
          <w:rStyle w:val="Strong"/>
          <w:rFonts w:ascii="Segoe UI" w:hAnsi="Segoe UI" w:cs="Segoe UI"/>
          <w:color w:val="111111"/>
          <w:sz w:val="36"/>
          <w:szCs w:val="36"/>
        </w:rPr>
        <w:t>Mobile Optimization</w:t>
      </w:r>
      <w:r w:rsidRPr="00351BFF">
        <w:rPr>
          <w:rFonts w:ascii="Segoe UI" w:hAnsi="Segoe UI" w:cs="Segoe UI"/>
          <w:color w:val="111111"/>
          <w:sz w:val="36"/>
          <w:szCs w:val="36"/>
        </w:rPr>
        <w:t>:</w:t>
      </w:r>
      <w:r w:rsidRPr="00007CEC">
        <w:rPr>
          <w:rFonts w:ascii="Segoe UI" w:hAnsi="Segoe UI" w:cs="Segoe UI"/>
          <w:color w:val="111111"/>
          <w:sz w:val="40"/>
          <w:szCs w:val="40"/>
        </w:rPr>
        <w:t xml:space="preserve"> </w:t>
      </w:r>
      <w:r w:rsidRPr="00351BFF">
        <w:rPr>
          <w:rFonts w:ascii="Segoe UI" w:hAnsi="Segoe UI" w:cs="Segoe UI"/>
          <w:color w:val="111111"/>
          <w:sz w:val="32"/>
          <w:szCs w:val="32"/>
        </w:rPr>
        <w:t>Ensure the website is fully responsive and provides a seamless experience on mobile devices.</w:t>
      </w:r>
    </w:p>
    <w:p w14:paraId="5A933C8F" w14:textId="77777777" w:rsidR="00351BFF" w:rsidRPr="00351BFF" w:rsidRDefault="00351BFF" w:rsidP="00351BFF">
      <w:pPr>
        <w:numPr>
          <w:ilvl w:val="0"/>
          <w:numId w:val="29"/>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351BFF">
        <w:rPr>
          <w:rStyle w:val="Strong"/>
          <w:rFonts w:ascii="Segoe UI" w:hAnsi="Segoe UI" w:cs="Segoe UI"/>
          <w:color w:val="111111"/>
          <w:sz w:val="36"/>
          <w:szCs w:val="36"/>
        </w:rPr>
        <w:t>Personalization</w:t>
      </w:r>
      <w:r w:rsidRPr="00351BFF">
        <w:rPr>
          <w:rFonts w:ascii="Segoe UI" w:hAnsi="Segoe UI" w:cs="Segoe UI"/>
          <w:color w:val="111111"/>
          <w:sz w:val="32"/>
          <w:szCs w:val="32"/>
        </w:rPr>
        <w:t>: Utilize data analytics to offer personalized recommendations and tailored shopping experiences.</w:t>
      </w:r>
    </w:p>
    <w:p w14:paraId="5D873102" w14:textId="77777777" w:rsidR="00351BFF" w:rsidRPr="00351BFF" w:rsidRDefault="00351BFF" w:rsidP="00351BFF">
      <w:pPr>
        <w:pStyle w:val="Heading1"/>
        <w:rPr>
          <w:b w:val="0"/>
          <w:bCs/>
          <w:sz w:val="36"/>
          <w:szCs w:val="36"/>
        </w:rPr>
      </w:pPr>
      <w:r w:rsidRPr="00351BFF">
        <w:rPr>
          <w:b w:val="0"/>
          <w:bCs/>
          <w:sz w:val="36"/>
          <w:szCs w:val="36"/>
        </w:rPr>
        <w:t>3. </w:t>
      </w:r>
      <w:r w:rsidRPr="00351BFF">
        <w:rPr>
          <w:rStyle w:val="Strong"/>
          <w:b/>
          <w:bCs w:val="0"/>
          <w:sz w:val="36"/>
          <w:szCs w:val="36"/>
        </w:rPr>
        <w:t>Scalable Infrastructure</w:t>
      </w:r>
    </w:p>
    <w:p w14:paraId="26700B9F" w14:textId="77777777" w:rsidR="00351BFF" w:rsidRPr="00351BFF" w:rsidRDefault="00351BFF" w:rsidP="00351BFF">
      <w:pPr>
        <w:pStyle w:val="NormalWeb"/>
        <w:shd w:val="clear" w:color="auto" w:fill="FFFFFF"/>
        <w:spacing w:before="180" w:beforeAutospacing="0" w:after="0" w:afterAutospacing="0"/>
        <w:rPr>
          <w:rFonts w:ascii="Segoe UI" w:hAnsi="Segoe UI" w:cs="Segoe UI"/>
          <w:color w:val="111111"/>
          <w:sz w:val="32"/>
          <w:szCs w:val="32"/>
        </w:rPr>
      </w:pPr>
      <w:r w:rsidRPr="00351BFF">
        <w:rPr>
          <w:rFonts w:ascii="Segoe UI" w:hAnsi="Segoe UI" w:cs="Segoe UI"/>
          <w:color w:val="111111"/>
          <w:sz w:val="32"/>
          <w:szCs w:val="32"/>
        </w:rPr>
        <w:t>To handle increased traffic and transaction volumes, e-commerce platforms should adopt scalable solutions:</w:t>
      </w:r>
    </w:p>
    <w:p w14:paraId="337A89D6" w14:textId="77777777" w:rsidR="00351BFF" w:rsidRPr="00351BFF" w:rsidRDefault="00351BFF" w:rsidP="00351BFF">
      <w:pPr>
        <w:numPr>
          <w:ilvl w:val="0"/>
          <w:numId w:val="30"/>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351BFF">
        <w:rPr>
          <w:rStyle w:val="Strong"/>
          <w:rFonts w:ascii="Segoe UI" w:hAnsi="Segoe UI" w:cs="Segoe UI"/>
          <w:color w:val="111111"/>
          <w:sz w:val="36"/>
          <w:szCs w:val="36"/>
        </w:rPr>
        <w:t>Cloud Computing</w:t>
      </w:r>
      <w:r w:rsidRPr="00351BFF">
        <w:rPr>
          <w:rFonts w:ascii="Segoe UI" w:hAnsi="Segoe UI" w:cs="Segoe UI"/>
          <w:color w:val="111111"/>
          <w:sz w:val="36"/>
          <w:szCs w:val="36"/>
        </w:rPr>
        <w:t>:</w:t>
      </w:r>
      <w:r w:rsidRPr="00351BFF">
        <w:rPr>
          <w:rFonts w:ascii="Segoe UI" w:hAnsi="Segoe UI" w:cs="Segoe UI"/>
          <w:color w:val="111111"/>
          <w:sz w:val="44"/>
          <w:szCs w:val="44"/>
        </w:rPr>
        <w:t xml:space="preserve"> </w:t>
      </w:r>
      <w:r w:rsidRPr="00351BFF">
        <w:rPr>
          <w:rFonts w:ascii="Segoe UI" w:hAnsi="Segoe UI" w:cs="Segoe UI"/>
          <w:color w:val="111111"/>
          <w:sz w:val="32"/>
          <w:szCs w:val="32"/>
        </w:rPr>
        <w:t>Leverage cloud services (e.g., AWS, Azure) to scale resources up or down based on demand.</w:t>
      </w:r>
    </w:p>
    <w:p w14:paraId="7F069D9F" w14:textId="77777777" w:rsidR="00351BFF" w:rsidRPr="00007CEC" w:rsidRDefault="00351BFF" w:rsidP="00351BFF">
      <w:pPr>
        <w:numPr>
          <w:ilvl w:val="0"/>
          <w:numId w:val="30"/>
        </w:numPr>
        <w:shd w:val="clear" w:color="auto" w:fill="FFFFFF"/>
        <w:spacing w:before="100" w:beforeAutospacing="1" w:after="100" w:afterAutospacing="1" w:line="240" w:lineRule="auto"/>
        <w:ind w:left="0"/>
        <w:jc w:val="left"/>
        <w:rPr>
          <w:rFonts w:ascii="Segoe UI" w:hAnsi="Segoe UI" w:cs="Segoe UI"/>
          <w:color w:val="111111"/>
          <w:sz w:val="40"/>
          <w:szCs w:val="40"/>
        </w:rPr>
      </w:pPr>
      <w:r w:rsidRPr="00351BFF">
        <w:rPr>
          <w:rStyle w:val="Strong"/>
          <w:rFonts w:ascii="Segoe UI" w:hAnsi="Segoe UI" w:cs="Segoe UI"/>
          <w:color w:val="111111"/>
          <w:sz w:val="36"/>
          <w:szCs w:val="36"/>
        </w:rPr>
        <w:t>Microservices Architecture</w:t>
      </w:r>
      <w:r w:rsidRPr="00351BFF">
        <w:rPr>
          <w:rFonts w:ascii="Segoe UI" w:hAnsi="Segoe UI" w:cs="Segoe UI"/>
          <w:color w:val="111111"/>
          <w:sz w:val="32"/>
          <w:szCs w:val="32"/>
        </w:rPr>
        <w:t>: Break down the application into smaller, independent services that can be developed, deployed, and scaled individually</w:t>
      </w:r>
      <w:r w:rsidRPr="00007CEC">
        <w:rPr>
          <w:rFonts w:ascii="Segoe UI" w:hAnsi="Segoe UI" w:cs="Segoe UI"/>
          <w:color w:val="111111"/>
          <w:sz w:val="40"/>
          <w:szCs w:val="40"/>
        </w:rPr>
        <w:t>.</w:t>
      </w:r>
    </w:p>
    <w:p w14:paraId="3BD9D685" w14:textId="77777777" w:rsidR="00351BFF" w:rsidRPr="00351BFF" w:rsidRDefault="00351BFF" w:rsidP="00351BFF">
      <w:pPr>
        <w:numPr>
          <w:ilvl w:val="0"/>
          <w:numId w:val="30"/>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351BFF">
        <w:rPr>
          <w:rStyle w:val="Strong"/>
          <w:rFonts w:ascii="Segoe UI" w:hAnsi="Segoe UI" w:cs="Segoe UI"/>
          <w:color w:val="111111"/>
          <w:sz w:val="36"/>
          <w:szCs w:val="36"/>
        </w:rPr>
        <w:t>Load Balancing</w:t>
      </w:r>
      <w:r w:rsidRPr="00351BFF">
        <w:rPr>
          <w:rFonts w:ascii="Segoe UI" w:hAnsi="Segoe UI" w:cs="Segoe UI"/>
          <w:color w:val="111111"/>
          <w:sz w:val="36"/>
          <w:szCs w:val="36"/>
        </w:rPr>
        <w:t>:</w:t>
      </w:r>
      <w:r w:rsidRPr="00007CEC">
        <w:rPr>
          <w:rFonts w:ascii="Segoe UI" w:hAnsi="Segoe UI" w:cs="Segoe UI"/>
          <w:color w:val="111111"/>
          <w:sz w:val="40"/>
          <w:szCs w:val="40"/>
        </w:rPr>
        <w:t xml:space="preserve"> </w:t>
      </w:r>
      <w:r w:rsidRPr="00351BFF">
        <w:rPr>
          <w:rFonts w:ascii="Segoe UI" w:hAnsi="Segoe UI" w:cs="Segoe UI"/>
          <w:color w:val="111111"/>
          <w:sz w:val="32"/>
          <w:szCs w:val="32"/>
        </w:rPr>
        <w:t>Distribute traffic across multiple servers to prevent overload and ensure high availability.</w:t>
      </w:r>
    </w:p>
    <w:p w14:paraId="2F078C9A" w14:textId="77777777" w:rsidR="00351BFF" w:rsidRPr="00351BFF" w:rsidRDefault="00351BFF" w:rsidP="00351BFF">
      <w:pPr>
        <w:numPr>
          <w:ilvl w:val="0"/>
          <w:numId w:val="30"/>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351BFF">
        <w:rPr>
          <w:rStyle w:val="Strong"/>
          <w:rFonts w:ascii="Segoe UI" w:hAnsi="Segoe UI" w:cs="Segoe UI"/>
          <w:color w:val="111111"/>
          <w:sz w:val="36"/>
          <w:szCs w:val="36"/>
        </w:rPr>
        <w:lastRenderedPageBreak/>
        <w:t>Automated Inventory Management</w:t>
      </w:r>
      <w:r w:rsidRPr="00351BFF">
        <w:rPr>
          <w:rFonts w:ascii="Segoe UI" w:hAnsi="Segoe UI" w:cs="Segoe UI"/>
          <w:color w:val="111111"/>
          <w:sz w:val="36"/>
          <w:szCs w:val="36"/>
        </w:rPr>
        <w:t>:</w:t>
      </w:r>
      <w:r w:rsidRPr="00007CEC">
        <w:rPr>
          <w:rFonts w:ascii="Segoe UI" w:hAnsi="Segoe UI" w:cs="Segoe UI"/>
          <w:color w:val="111111"/>
          <w:sz w:val="40"/>
          <w:szCs w:val="40"/>
        </w:rPr>
        <w:t xml:space="preserve"> </w:t>
      </w:r>
      <w:r w:rsidRPr="00351BFF">
        <w:rPr>
          <w:rFonts w:ascii="Segoe UI" w:hAnsi="Segoe UI" w:cs="Segoe UI"/>
          <w:color w:val="111111"/>
          <w:sz w:val="32"/>
          <w:szCs w:val="32"/>
        </w:rPr>
        <w:t>Use automated systems to track inventory levels and manage stock across multiple channels.</w:t>
      </w:r>
    </w:p>
    <w:p w14:paraId="4FA9B315" w14:textId="77777777" w:rsidR="00351BFF" w:rsidRPr="00351BFF" w:rsidRDefault="00351BFF" w:rsidP="00351BFF">
      <w:pPr>
        <w:pStyle w:val="Heading1"/>
        <w:rPr>
          <w:b w:val="0"/>
          <w:bCs/>
          <w:sz w:val="36"/>
          <w:szCs w:val="36"/>
        </w:rPr>
      </w:pPr>
      <w:r w:rsidRPr="00351BFF">
        <w:rPr>
          <w:b w:val="0"/>
          <w:bCs/>
          <w:sz w:val="36"/>
          <w:szCs w:val="36"/>
        </w:rPr>
        <w:t>4. </w:t>
      </w:r>
      <w:r w:rsidRPr="00351BFF">
        <w:rPr>
          <w:rStyle w:val="Strong"/>
          <w:b/>
          <w:bCs w:val="0"/>
          <w:sz w:val="36"/>
          <w:szCs w:val="36"/>
        </w:rPr>
        <w:t>Seamless Integration</w:t>
      </w:r>
    </w:p>
    <w:p w14:paraId="3C47FCE1" w14:textId="77777777" w:rsidR="00351BFF" w:rsidRPr="00351BFF" w:rsidRDefault="00351BFF" w:rsidP="00351BFF">
      <w:pPr>
        <w:pStyle w:val="NormalWeb"/>
        <w:shd w:val="clear" w:color="auto" w:fill="FFFFFF"/>
        <w:spacing w:before="180" w:beforeAutospacing="0" w:after="0" w:afterAutospacing="0"/>
        <w:rPr>
          <w:rFonts w:ascii="Segoe UI" w:hAnsi="Segoe UI" w:cs="Segoe UI"/>
          <w:color w:val="111111"/>
          <w:sz w:val="32"/>
          <w:szCs w:val="32"/>
        </w:rPr>
      </w:pPr>
      <w:r w:rsidRPr="00351BFF">
        <w:rPr>
          <w:rFonts w:ascii="Segoe UI" w:hAnsi="Segoe UI" w:cs="Segoe UI"/>
          <w:color w:val="111111"/>
          <w:sz w:val="32"/>
          <w:szCs w:val="32"/>
        </w:rPr>
        <w:t>Facilitating integration with third-party systems can enhance functionality and streamline operations:</w:t>
      </w:r>
    </w:p>
    <w:p w14:paraId="30BD0BD2" w14:textId="77777777" w:rsidR="00351BFF" w:rsidRPr="00351BFF" w:rsidRDefault="00351BFF" w:rsidP="00351BFF">
      <w:pPr>
        <w:numPr>
          <w:ilvl w:val="0"/>
          <w:numId w:val="31"/>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351BFF">
        <w:rPr>
          <w:rStyle w:val="Strong"/>
          <w:rFonts w:ascii="Segoe UI" w:hAnsi="Segoe UI" w:cs="Segoe UI"/>
          <w:color w:val="111111"/>
          <w:sz w:val="36"/>
          <w:szCs w:val="36"/>
        </w:rPr>
        <w:t>API Management</w:t>
      </w:r>
      <w:r w:rsidRPr="00351BFF">
        <w:rPr>
          <w:rFonts w:ascii="Segoe UI" w:hAnsi="Segoe UI" w:cs="Segoe UI"/>
          <w:color w:val="111111"/>
          <w:sz w:val="36"/>
          <w:szCs w:val="36"/>
        </w:rPr>
        <w:t>:</w:t>
      </w:r>
      <w:r w:rsidRPr="00007CEC">
        <w:rPr>
          <w:rFonts w:ascii="Segoe UI" w:hAnsi="Segoe UI" w:cs="Segoe UI"/>
          <w:color w:val="111111"/>
          <w:sz w:val="40"/>
          <w:szCs w:val="40"/>
        </w:rPr>
        <w:t xml:space="preserve"> </w:t>
      </w:r>
      <w:r w:rsidRPr="00351BFF">
        <w:rPr>
          <w:rFonts w:ascii="Segoe UI" w:hAnsi="Segoe UI" w:cs="Segoe UI"/>
          <w:color w:val="111111"/>
          <w:sz w:val="32"/>
          <w:szCs w:val="32"/>
        </w:rPr>
        <w:t>Use robust API management tools to ensure seamless integration with payment gateways, CRM systems, and other third-party services.</w:t>
      </w:r>
    </w:p>
    <w:p w14:paraId="5F7B4716" w14:textId="77777777" w:rsidR="00351BFF" w:rsidRPr="00351BFF" w:rsidRDefault="00351BFF" w:rsidP="00351BFF">
      <w:pPr>
        <w:numPr>
          <w:ilvl w:val="0"/>
          <w:numId w:val="31"/>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351BFF">
        <w:rPr>
          <w:rStyle w:val="Strong"/>
          <w:rFonts w:ascii="Segoe UI" w:hAnsi="Segoe UI" w:cs="Segoe UI"/>
          <w:color w:val="111111"/>
          <w:sz w:val="36"/>
          <w:szCs w:val="36"/>
        </w:rPr>
        <w:t>Data Synchronization</w:t>
      </w:r>
      <w:r w:rsidRPr="00351BFF">
        <w:rPr>
          <w:rFonts w:ascii="Segoe UI" w:hAnsi="Segoe UI" w:cs="Segoe UI"/>
          <w:color w:val="111111"/>
          <w:sz w:val="32"/>
          <w:szCs w:val="32"/>
        </w:rPr>
        <w:t>: Implement real-time data synchronization to keep information consistent across all systems.</w:t>
      </w:r>
    </w:p>
    <w:p w14:paraId="176301FE" w14:textId="77777777" w:rsidR="00351BFF" w:rsidRPr="00351BFF" w:rsidRDefault="00351BFF" w:rsidP="00351BFF">
      <w:pPr>
        <w:numPr>
          <w:ilvl w:val="0"/>
          <w:numId w:val="31"/>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351BFF">
        <w:rPr>
          <w:rStyle w:val="Strong"/>
          <w:rFonts w:ascii="Segoe UI" w:hAnsi="Segoe UI" w:cs="Segoe UI"/>
          <w:color w:val="111111"/>
          <w:sz w:val="36"/>
          <w:szCs w:val="36"/>
        </w:rPr>
        <w:t>Middleware Solutions</w:t>
      </w:r>
      <w:r w:rsidRPr="00351BFF">
        <w:rPr>
          <w:rFonts w:ascii="Segoe UI" w:hAnsi="Segoe UI" w:cs="Segoe UI"/>
          <w:color w:val="111111"/>
          <w:sz w:val="36"/>
          <w:szCs w:val="36"/>
        </w:rPr>
        <w:t>:</w:t>
      </w:r>
      <w:r w:rsidRPr="00007CEC">
        <w:rPr>
          <w:rFonts w:ascii="Segoe UI" w:hAnsi="Segoe UI" w:cs="Segoe UI"/>
          <w:color w:val="111111"/>
          <w:sz w:val="40"/>
          <w:szCs w:val="40"/>
        </w:rPr>
        <w:t xml:space="preserve"> </w:t>
      </w:r>
      <w:r w:rsidRPr="00351BFF">
        <w:rPr>
          <w:rFonts w:ascii="Segoe UI" w:hAnsi="Segoe UI" w:cs="Segoe UI"/>
          <w:color w:val="111111"/>
          <w:sz w:val="32"/>
          <w:szCs w:val="32"/>
        </w:rPr>
        <w:t>Use middleware to bridge different systems and facilitate communication between them.</w:t>
      </w:r>
    </w:p>
    <w:p w14:paraId="4C502F6F" w14:textId="77777777" w:rsidR="00351BFF" w:rsidRPr="00351BFF" w:rsidRDefault="00351BFF" w:rsidP="00351BFF">
      <w:pPr>
        <w:pStyle w:val="Heading1"/>
        <w:rPr>
          <w:b w:val="0"/>
          <w:bCs/>
          <w:sz w:val="36"/>
          <w:szCs w:val="36"/>
        </w:rPr>
      </w:pPr>
      <w:r w:rsidRPr="00351BFF">
        <w:rPr>
          <w:b w:val="0"/>
          <w:bCs/>
          <w:sz w:val="36"/>
          <w:szCs w:val="36"/>
        </w:rPr>
        <w:t>5. </w:t>
      </w:r>
      <w:r w:rsidRPr="00351BFF">
        <w:rPr>
          <w:rStyle w:val="Strong"/>
          <w:b/>
          <w:bCs w:val="0"/>
          <w:sz w:val="36"/>
          <w:szCs w:val="36"/>
        </w:rPr>
        <w:t>Building Customer Trust and Satisfaction</w:t>
      </w:r>
    </w:p>
    <w:p w14:paraId="3B389E13" w14:textId="77777777" w:rsidR="00351BFF" w:rsidRPr="00351BFF" w:rsidRDefault="00351BFF" w:rsidP="00351BFF">
      <w:pPr>
        <w:pStyle w:val="NormalWeb"/>
        <w:shd w:val="clear" w:color="auto" w:fill="FFFFFF"/>
        <w:spacing w:before="180" w:beforeAutospacing="0" w:after="0" w:afterAutospacing="0"/>
        <w:rPr>
          <w:rFonts w:ascii="Segoe UI" w:hAnsi="Segoe UI" w:cs="Segoe UI"/>
          <w:color w:val="111111"/>
          <w:sz w:val="32"/>
          <w:szCs w:val="32"/>
        </w:rPr>
      </w:pPr>
      <w:r w:rsidRPr="00351BFF">
        <w:rPr>
          <w:rFonts w:ascii="Segoe UI" w:hAnsi="Segoe UI" w:cs="Segoe UI"/>
          <w:color w:val="111111"/>
          <w:sz w:val="32"/>
          <w:szCs w:val="32"/>
        </w:rPr>
        <w:t>To build and maintain customer trust, e-commerce platforms should focus on transparency, quality, and support:</w:t>
      </w:r>
    </w:p>
    <w:p w14:paraId="06151633" w14:textId="77777777" w:rsidR="00351BFF" w:rsidRPr="00007CEC" w:rsidRDefault="00351BFF" w:rsidP="00351BFF">
      <w:pPr>
        <w:numPr>
          <w:ilvl w:val="0"/>
          <w:numId w:val="32"/>
        </w:numPr>
        <w:shd w:val="clear" w:color="auto" w:fill="FFFFFF"/>
        <w:spacing w:before="100" w:beforeAutospacing="1" w:after="100" w:afterAutospacing="1" w:line="240" w:lineRule="auto"/>
        <w:ind w:left="0"/>
        <w:jc w:val="left"/>
        <w:rPr>
          <w:rFonts w:ascii="Segoe UI" w:hAnsi="Segoe UI" w:cs="Segoe UI"/>
          <w:color w:val="111111"/>
          <w:sz w:val="40"/>
          <w:szCs w:val="40"/>
        </w:rPr>
      </w:pPr>
      <w:r w:rsidRPr="00351BFF">
        <w:rPr>
          <w:rStyle w:val="Strong"/>
          <w:rFonts w:ascii="Segoe UI" w:hAnsi="Segoe UI" w:cs="Segoe UI"/>
          <w:color w:val="111111"/>
          <w:sz w:val="36"/>
          <w:szCs w:val="36"/>
        </w:rPr>
        <w:t>Product Verification</w:t>
      </w:r>
      <w:r w:rsidRPr="00351BFF">
        <w:rPr>
          <w:rFonts w:ascii="Segoe UI" w:hAnsi="Segoe UI" w:cs="Segoe UI"/>
          <w:color w:val="111111"/>
          <w:sz w:val="36"/>
          <w:szCs w:val="36"/>
        </w:rPr>
        <w:t>:</w:t>
      </w:r>
      <w:r w:rsidRPr="00007CEC">
        <w:rPr>
          <w:rFonts w:ascii="Segoe UI" w:hAnsi="Segoe UI" w:cs="Segoe UI"/>
          <w:color w:val="111111"/>
          <w:sz w:val="40"/>
          <w:szCs w:val="40"/>
        </w:rPr>
        <w:t xml:space="preserve"> </w:t>
      </w:r>
      <w:r w:rsidRPr="00351BFF">
        <w:rPr>
          <w:rFonts w:ascii="Segoe UI" w:hAnsi="Segoe UI" w:cs="Segoe UI"/>
          <w:color w:val="111111"/>
          <w:sz w:val="32"/>
          <w:szCs w:val="32"/>
        </w:rPr>
        <w:t>Implement verification processes to ensure product authenticity and quality.</w:t>
      </w:r>
    </w:p>
    <w:p w14:paraId="72014717" w14:textId="77777777" w:rsidR="00351BFF" w:rsidRPr="00351BFF" w:rsidRDefault="00351BFF" w:rsidP="00351BFF">
      <w:pPr>
        <w:numPr>
          <w:ilvl w:val="0"/>
          <w:numId w:val="32"/>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351BFF">
        <w:rPr>
          <w:rStyle w:val="Strong"/>
          <w:rFonts w:ascii="Segoe UI" w:hAnsi="Segoe UI" w:cs="Segoe UI"/>
          <w:color w:val="111111"/>
          <w:sz w:val="36"/>
          <w:szCs w:val="36"/>
        </w:rPr>
        <w:t>Customer Support</w:t>
      </w:r>
      <w:r w:rsidRPr="00351BFF">
        <w:rPr>
          <w:rFonts w:ascii="Segoe UI" w:hAnsi="Segoe UI" w:cs="Segoe UI"/>
          <w:color w:val="111111"/>
          <w:sz w:val="36"/>
          <w:szCs w:val="36"/>
        </w:rPr>
        <w:t>:</w:t>
      </w:r>
      <w:r w:rsidRPr="00007CEC">
        <w:rPr>
          <w:rFonts w:ascii="Segoe UI" w:hAnsi="Segoe UI" w:cs="Segoe UI"/>
          <w:color w:val="111111"/>
          <w:sz w:val="40"/>
          <w:szCs w:val="40"/>
        </w:rPr>
        <w:t xml:space="preserve"> </w:t>
      </w:r>
      <w:r w:rsidRPr="00351BFF">
        <w:rPr>
          <w:rFonts w:ascii="Segoe UI" w:hAnsi="Segoe UI" w:cs="Segoe UI"/>
          <w:color w:val="111111"/>
          <w:sz w:val="32"/>
          <w:szCs w:val="32"/>
        </w:rPr>
        <w:t>Provide multiple channels for customer support (e.g., live chat, email, phone) and ensure timely responses.</w:t>
      </w:r>
    </w:p>
    <w:p w14:paraId="36112FC6" w14:textId="77777777" w:rsidR="00351BFF" w:rsidRPr="00007CEC" w:rsidRDefault="00351BFF" w:rsidP="00351BFF">
      <w:pPr>
        <w:numPr>
          <w:ilvl w:val="0"/>
          <w:numId w:val="32"/>
        </w:numPr>
        <w:shd w:val="clear" w:color="auto" w:fill="FFFFFF"/>
        <w:spacing w:before="100" w:beforeAutospacing="1" w:after="100" w:afterAutospacing="1" w:line="240" w:lineRule="auto"/>
        <w:ind w:left="0"/>
        <w:jc w:val="left"/>
        <w:rPr>
          <w:rFonts w:ascii="Segoe UI" w:hAnsi="Segoe UI" w:cs="Segoe UI"/>
          <w:color w:val="111111"/>
          <w:sz w:val="40"/>
          <w:szCs w:val="40"/>
        </w:rPr>
      </w:pPr>
      <w:r w:rsidRPr="00351BFF">
        <w:rPr>
          <w:rStyle w:val="Strong"/>
          <w:rFonts w:ascii="Segoe UI" w:hAnsi="Segoe UI" w:cs="Segoe UI"/>
          <w:color w:val="111111"/>
          <w:sz w:val="36"/>
          <w:szCs w:val="36"/>
        </w:rPr>
        <w:t>Clear Return Policies</w:t>
      </w:r>
      <w:r w:rsidRPr="00351BFF">
        <w:rPr>
          <w:rFonts w:ascii="Segoe UI" w:hAnsi="Segoe UI" w:cs="Segoe UI"/>
          <w:color w:val="111111"/>
          <w:sz w:val="32"/>
          <w:szCs w:val="32"/>
        </w:rPr>
        <w:t>: Develop clear and fair return and refund policies to enhance customer confidence</w:t>
      </w:r>
      <w:r w:rsidRPr="00007CEC">
        <w:rPr>
          <w:rFonts w:ascii="Segoe UI" w:hAnsi="Segoe UI" w:cs="Segoe UI"/>
          <w:color w:val="111111"/>
          <w:sz w:val="40"/>
          <w:szCs w:val="40"/>
        </w:rPr>
        <w:t>.</w:t>
      </w:r>
    </w:p>
    <w:p w14:paraId="4C62807E" w14:textId="77777777" w:rsidR="00351BFF" w:rsidRPr="003C370E" w:rsidRDefault="00351BFF" w:rsidP="00351BFF">
      <w:pPr>
        <w:numPr>
          <w:ilvl w:val="0"/>
          <w:numId w:val="32"/>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3C370E">
        <w:rPr>
          <w:rStyle w:val="Strong"/>
          <w:rFonts w:ascii="Segoe UI" w:hAnsi="Segoe UI" w:cs="Segoe UI"/>
          <w:color w:val="111111"/>
          <w:sz w:val="36"/>
          <w:szCs w:val="36"/>
        </w:rPr>
        <w:lastRenderedPageBreak/>
        <w:t>Customer Feedback</w:t>
      </w:r>
      <w:r w:rsidRPr="003C370E">
        <w:rPr>
          <w:rFonts w:ascii="Segoe UI" w:hAnsi="Segoe UI" w:cs="Segoe UI"/>
          <w:color w:val="111111"/>
          <w:sz w:val="36"/>
          <w:szCs w:val="36"/>
        </w:rPr>
        <w:t>:</w:t>
      </w:r>
      <w:r w:rsidRPr="00007CEC">
        <w:rPr>
          <w:rFonts w:ascii="Segoe UI" w:hAnsi="Segoe UI" w:cs="Segoe UI"/>
          <w:color w:val="111111"/>
          <w:sz w:val="40"/>
          <w:szCs w:val="40"/>
        </w:rPr>
        <w:t xml:space="preserve"> </w:t>
      </w:r>
      <w:r w:rsidRPr="003C370E">
        <w:rPr>
          <w:rFonts w:ascii="Segoe UI" w:hAnsi="Segoe UI" w:cs="Segoe UI"/>
          <w:color w:val="111111"/>
          <w:sz w:val="32"/>
          <w:szCs w:val="32"/>
        </w:rPr>
        <w:t>Encourage and act on customer feedback to continuously improve the shopping experience.</w:t>
      </w:r>
    </w:p>
    <w:p w14:paraId="79E83923" w14:textId="77777777" w:rsidR="00351BFF" w:rsidRPr="003C370E" w:rsidRDefault="00351BFF" w:rsidP="00351BFF">
      <w:pPr>
        <w:pStyle w:val="NormalWeb"/>
        <w:shd w:val="clear" w:color="auto" w:fill="FFFFFF"/>
        <w:spacing w:before="180" w:beforeAutospacing="0" w:after="0" w:afterAutospacing="0"/>
        <w:rPr>
          <w:rFonts w:ascii="Segoe UI" w:hAnsi="Segoe UI" w:cs="Segoe UI"/>
          <w:color w:val="111111"/>
          <w:sz w:val="32"/>
          <w:szCs w:val="32"/>
        </w:rPr>
      </w:pPr>
      <w:r w:rsidRPr="003C370E">
        <w:rPr>
          <w:rFonts w:ascii="Segoe UI" w:hAnsi="Segoe UI" w:cs="Segoe UI"/>
          <w:color w:val="111111"/>
          <w:sz w:val="32"/>
          <w:szCs w:val="32"/>
        </w:rPr>
        <w:t>By implementing these solutions, e-commerce platforms can address the common problems faced by existing systems, leading to a more secure, efficient, and user-friendly environment. This approach not only enhances the overall performance of e-commerce platforms but also builds a foundation for future growth and innovation.</w:t>
      </w:r>
    </w:p>
    <w:p w14:paraId="5CE4EBF9" w14:textId="77777777" w:rsidR="00351BFF" w:rsidRDefault="00351BFF" w:rsidP="00351BFF">
      <w:pPr>
        <w:pStyle w:val="Title"/>
      </w:pPr>
    </w:p>
    <w:p w14:paraId="553D9DD3" w14:textId="77777777" w:rsidR="00351BFF" w:rsidRPr="003C370E" w:rsidRDefault="00351BFF" w:rsidP="003C370E">
      <w:pPr>
        <w:pStyle w:val="IntenseQuote"/>
        <w:ind w:left="0"/>
        <w:jc w:val="both"/>
        <w:rPr>
          <w:sz w:val="40"/>
          <w:szCs w:val="40"/>
          <w:rtl/>
        </w:rPr>
      </w:pPr>
      <w:r w:rsidRPr="003C370E">
        <w:rPr>
          <w:sz w:val="40"/>
          <w:szCs w:val="40"/>
        </w:rPr>
        <w:t>2.5 Summary</w:t>
      </w:r>
    </w:p>
    <w:p w14:paraId="37DC96D9" w14:textId="77777777" w:rsidR="003C370E" w:rsidRPr="003C370E" w:rsidRDefault="003C370E" w:rsidP="003C370E">
      <w:pPr>
        <w:rPr>
          <w:lang w:bidi="ar-EG"/>
        </w:rPr>
      </w:pPr>
    </w:p>
    <w:p w14:paraId="2493CB97" w14:textId="77777777" w:rsidR="00351BFF" w:rsidRPr="003C370E" w:rsidRDefault="00351BFF" w:rsidP="00351BFF">
      <w:pPr>
        <w:pStyle w:val="NormalWeb"/>
        <w:shd w:val="clear" w:color="auto" w:fill="FFFFFF"/>
        <w:spacing w:before="180" w:beforeAutospacing="0" w:after="0" w:afterAutospacing="0"/>
        <w:rPr>
          <w:rFonts w:ascii="Segoe UI" w:hAnsi="Segoe UI" w:cs="Segoe UI"/>
          <w:color w:val="111111"/>
          <w:sz w:val="32"/>
          <w:szCs w:val="32"/>
        </w:rPr>
      </w:pPr>
      <w:r w:rsidRPr="003C370E">
        <w:rPr>
          <w:rFonts w:ascii="Segoe UI" w:hAnsi="Segoe UI" w:cs="Segoe UI"/>
          <w:color w:val="111111"/>
          <w:sz w:val="32"/>
          <w:szCs w:val="32"/>
        </w:rPr>
        <w:t>In this chapter, we explored the landscape of existing e-commerce systems, identifying their key features, advantages, and limitations. We examined three main types of e-commerce platforms: online marketplaces, retailer websites, and specialized e-commerce platforms. Each type offers unique benefits but also faces specific challenges, such as security concerns, user experience issues, scalability problems, integration difficulties, and the need to build customer trust.</w:t>
      </w:r>
    </w:p>
    <w:p w14:paraId="54F621A4" w14:textId="77777777" w:rsidR="00351BFF" w:rsidRPr="003C370E" w:rsidRDefault="00351BFF" w:rsidP="00351BFF">
      <w:pPr>
        <w:pStyle w:val="NormalWeb"/>
        <w:shd w:val="clear" w:color="auto" w:fill="FFFFFF"/>
        <w:spacing w:before="180" w:beforeAutospacing="0" w:after="0" w:afterAutospacing="0"/>
        <w:rPr>
          <w:rFonts w:ascii="Segoe UI" w:hAnsi="Segoe UI" w:cs="Segoe UI"/>
          <w:color w:val="111111"/>
          <w:sz w:val="32"/>
          <w:szCs w:val="32"/>
        </w:rPr>
      </w:pPr>
      <w:r w:rsidRPr="003C370E">
        <w:rPr>
          <w:rFonts w:ascii="Segoe UI" w:hAnsi="Segoe UI" w:cs="Segoe UI"/>
          <w:color w:val="111111"/>
          <w:sz w:val="32"/>
          <w:szCs w:val="32"/>
        </w:rPr>
        <w:t xml:space="preserve">To address these challenges, we proposed several solutions, including enhanced security measures, improved user interface design, scalable infrastructure, seamless integration, and strategies to build customer trust and satisfaction. By implementing these solutions, e-commerce platforms can </w:t>
      </w:r>
      <w:r w:rsidRPr="003C370E">
        <w:rPr>
          <w:rFonts w:ascii="Segoe UI" w:hAnsi="Segoe UI" w:cs="Segoe UI"/>
          <w:color w:val="111111"/>
          <w:sz w:val="32"/>
          <w:szCs w:val="32"/>
        </w:rPr>
        <w:lastRenderedPageBreak/>
        <w:t>overcome their current limitations, providing a more secure, efficient, and user-friendly experience for both businesses and consumers.</w:t>
      </w:r>
    </w:p>
    <w:p w14:paraId="01757CDB" w14:textId="77777777" w:rsidR="00351BFF" w:rsidRPr="003C370E" w:rsidRDefault="00351BFF" w:rsidP="00351BFF">
      <w:pPr>
        <w:pStyle w:val="NormalWeb"/>
        <w:shd w:val="clear" w:color="auto" w:fill="FFFFFF"/>
        <w:spacing w:before="180" w:beforeAutospacing="0" w:after="0" w:afterAutospacing="0"/>
        <w:rPr>
          <w:rFonts w:ascii="Segoe UI" w:hAnsi="Segoe UI" w:cs="Segoe UI"/>
          <w:color w:val="111111"/>
          <w:sz w:val="32"/>
          <w:szCs w:val="32"/>
        </w:rPr>
      </w:pPr>
      <w:r w:rsidRPr="003C370E">
        <w:rPr>
          <w:rFonts w:ascii="Segoe UI" w:hAnsi="Segoe UI" w:cs="Segoe UI"/>
          <w:color w:val="111111"/>
          <w:sz w:val="32"/>
          <w:szCs w:val="32"/>
        </w:rPr>
        <w:t>This foundational understanding of existing systems and their associated problems and solutions sets the stage for further innovation and development in the e-commerce sector, paving the way for future advancements and improved performance.</w:t>
      </w:r>
    </w:p>
    <w:p w14:paraId="13437CBB" w14:textId="77777777" w:rsidR="00351BFF" w:rsidRDefault="00351BFF" w:rsidP="00351BFF">
      <w:pPr>
        <w:pStyle w:val="NormalWeb"/>
        <w:shd w:val="clear" w:color="auto" w:fill="FFFFFF"/>
        <w:spacing w:before="180" w:beforeAutospacing="0" w:after="0" w:afterAutospacing="0"/>
        <w:rPr>
          <w:rFonts w:ascii="Segoe UI" w:hAnsi="Segoe UI" w:cs="Segoe UI"/>
          <w:color w:val="111111"/>
          <w:sz w:val="40"/>
          <w:szCs w:val="40"/>
        </w:rPr>
      </w:pPr>
    </w:p>
    <w:p w14:paraId="1F14DAFE" w14:textId="77777777" w:rsidR="001B310F" w:rsidRPr="00351BFF" w:rsidRDefault="001B310F" w:rsidP="001B310F">
      <w:pPr>
        <w:shd w:val="clear" w:color="auto" w:fill="FFFFFF"/>
        <w:spacing w:before="180" w:after="0" w:line="240" w:lineRule="auto"/>
        <w:rPr>
          <w:rFonts w:ascii="Segoe UI" w:eastAsia="Times New Roman" w:hAnsi="Segoe UI" w:cs="Segoe UI"/>
          <w:color w:val="111111"/>
          <w:sz w:val="32"/>
          <w:szCs w:val="32"/>
        </w:rPr>
      </w:pPr>
    </w:p>
    <w:p w14:paraId="7E220512" w14:textId="77777777" w:rsidR="001B310F" w:rsidRDefault="001B310F" w:rsidP="001B310F">
      <w:pPr>
        <w:shd w:val="clear" w:color="auto" w:fill="FFFFFF"/>
        <w:spacing w:before="180" w:after="0" w:line="240" w:lineRule="auto"/>
        <w:rPr>
          <w:rFonts w:ascii="Segoe UI" w:eastAsia="Times New Roman" w:hAnsi="Segoe UI" w:cs="Segoe UI"/>
          <w:color w:val="111111"/>
          <w:sz w:val="40"/>
          <w:szCs w:val="40"/>
        </w:rPr>
      </w:pPr>
    </w:p>
    <w:p w14:paraId="7A296DF9" w14:textId="77777777" w:rsidR="001B310F" w:rsidRDefault="001B310F" w:rsidP="001B310F">
      <w:pPr>
        <w:spacing w:line="259" w:lineRule="auto"/>
        <w:rPr>
          <w:rFonts w:ascii="Gill Sans MT" w:eastAsia="Times New Roman" w:hAnsi="Gill Sans MT" w:cs="Gill Sans MT"/>
          <w:color w:val="555555"/>
          <w:sz w:val="40"/>
          <w:szCs w:val="40"/>
          <w:lang w:bidi="ar-EG"/>
        </w:rPr>
      </w:pPr>
    </w:p>
    <w:p w14:paraId="226CD761" w14:textId="77777777" w:rsidR="00ED7EDF" w:rsidRDefault="00ED7EDF" w:rsidP="00ED7EDF">
      <w:pPr>
        <w:spacing w:line="278" w:lineRule="auto"/>
        <w:jc w:val="left"/>
      </w:pPr>
      <w:r>
        <w:br w:type="page"/>
      </w:r>
    </w:p>
    <w:p w14:paraId="448F69B2" w14:textId="77777777" w:rsidR="00ED7EDF" w:rsidRDefault="00ED7EDF" w:rsidP="00ED7EDF">
      <w:pPr>
        <w:pStyle w:val="Title"/>
        <w:jc w:val="center"/>
      </w:pPr>
    </w:p>
    <w:p w14:paraId="4CD6BA1D" w14:textId="77777777" w:rsidR="00ED7EDF" w:rsidRDefault="00ED7EDF" w:rsidP="00ED7EDF">
      <w:pPr>
        <w:pStyle w:val="Title"/>
        <w:jc w:val="center"/>
      </w:pPr>
    </w:p>
    <w:p w14:paraId="64AECC51" w14:textId="77777777" w:rsidR="00ED7EDF" w:rsidRDefault="00ED7EDF" w:rsidP="00ED7EDF">
      <w:pPr>
        <w:pStyle w:val="Title"/>
        <w:jc w:val="center"/>
      </w:pPr>
    </w:p>
    <w:p w14:paraId="20E11AD7" w14:textId="77777777" w:rsidR="00ED7EDF" w:rsidRDefault="00ED7EDF" w:rsidP="00ED7EDF">
      <w:pPr>
        <w:pStyle w:val="Title"/>
        <w:jc w:val="center"/>
      </w:pPr>
    </w:p>
    <w:p w14:paraId="76CF74A8" w14:textId="77777777" w:rsidR="00ED7EDF" w:rsidRDefault="00ED7EDF" w:rsidP="00ED7EDF">
      <w:pPr>
        <w:pStyle w:val="Title"/>
        <w:jc w:val="center"/>
      </w:pPr>
    </w:p>
    <w:p w14:paraId="0FBB46F9" w14:textId="77777777" w:rsidR="00ED7EDF" w:rsidRPr="00520B41" w:rsidRDefault="00ED7EDF" w:rsidP="00ED7EDF">
      <w:pPr>
        <w:pStyle w:val="Chaptertitle1"/>
      </w:pPr>
      <w:r w:rsidRPr="00520B41">
        <w:t xml:space="preserve">Chapter </w:t>
      </w:r>
      <w:r w:rsidR="00F43A21">
        <w:t>3</w:t>
      </w:r>
    </w:p>
    <w:p w14:paraId="1E9E6E57" w14:textId="77777777" w:rsidR="00ED7EDF" w:rsidRDefault="00F43A21" w:rsidP="00F43A21">
      <w:pPr>
        <w:pStyle w:val="Chaptertitle"/>
      </w:pPr>
      <w:bookmarkStart w:id="4" w:name="_Toc197463974"/>
      <w:r>
        <w:t>Proposed system</w:t>
      </w:r>
      <w:bookmarkEnd w:id="4"/>
      <w:r w:rsidR="00ED7EDF">
        <w:br w:type="page"/>
      </w:r>
    </w:p>
    <w:p w14:paraId="3EFBB5B4" w14:textId="77777777" w:rsidR="00ED7EDF" w:rsidRDefault="00ED7EDF" w:rsidP="00ED7EDF"/>
    <w:p w14:paraId="597699C6" w14:textId="77777777" w:rsidR="003C370E" w:rsidRPr="003C370E" w:rsidRDefault="003C370E" w:rsidP="003C370E">
      <w:pPr>
        <w:pStyle w:val="IntenseQuote"/>
        <w:ind w:left="0"/>
        <w:jc w:val="both"/>
        <w:rPr>
          <w:sz w:val="40"/>
          <w:szCs w:val="40"/>
        </w:rPr>
      </w:pPr>
      <w:r w:rsidRPr="003C370E">
        <w:rPr>
          <w:sz w:val="40"/>
          <w:szCs w:val="40"/>
        </w:rPr>
        <w:t>3.1 Introduction</w:t>
      </w:r>
    </w:p>
    <w:p w14:paraId="35F62389" w14:textId="77777777" w:rsidR="003C370E" w:rsidRPr="003C370E"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3C370E">
        <w:rPr>
          <w:rFonts w:ascii="Segoe UI" w:hAnsi="Segoe UI" w:cs="Segoe UI"/>
          <w:color w:val="111111"/>
          <w:sz w:val="32"/>
          <w:szCs w:val="32"/>
        </w:rPr>
        <w:t>In the development of a comprehensive e-commerce website, system requirements engineering and planning are critical steps that lay the foundation for a successful project. This chapter focuses on the methodologies and processes used to identify, analyze, and document the requirements necessary for building a robust and user-friendly e-commerce platform. By systematically addressing these requirements, we ensure that the final product meets the needs of all stakeholders and operates efficiently within the intended environment.</w:t>
      </w:r>
    </w:p>
    <w:p w14:paraId="3EBE1A1C" w14:textId="77777777" w:rsidR="003C370E" w:rsidRPr="003C370E"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3C370E">
        <w:rPr>
          <w:rFonts w:ascii="Segoe UI" w:hAnsi="Segoe UI" w:cs="Segoe UI"/>
          <w:color w:val="111111"/>
          <w:sz w:val="32"/>
          <w:szCs w:val="32"/>
        </w:rPr>
        <w:t>The chapter begins with a feasibility study to evaluate the practicality and viability of the proposed system. It then explores various techniques for eliciting requirements from stakeholders, ensuring a comprehensive understanding of their needs and expectations. We also identify the targeted users of the system, providing detailed profiles and analyzing their specific requirements.</w:t>
      </w:r>
    </w:p>
    <w:p w14:paraId="1DFC67C2" w14:textId="77777777" w:rsidR="003C370E" w:rsidRPr="003C370E"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3C370E">
        <w:rPr>
          <w:rFonts w:ascii="Segoe UI" w:hAnsi="Segoe UI" w:cs="Segoe UI"/>
          <w:color w:val="111111"/>
          <w:sz w:val="32"/>
          <w:szCs w:val="32"/>
        </w:rPr>
        <w:t>Following this, we define and specify the functional requirements, detailing what the system should do to meet user needs. We also outline the non-functional requirements, specifying how the system should perform to meet quality standards. By the end of this chapter, we will have a clear and detailed set of requirements that will guide the design and implementation phases of the e-commerce website development.</w:t>
      </w:r>
    </w:p>
    <w:p w14:paraId="7725512B" w14:textId="77777777" w:rsidR="003C370E" w:rsidRDefault="003C370E" w:rsidP="003C370E">
      <w:pPr>
        <w:pStyle w:val="NormalWeb"/>
        <w:shd w:val="clear" w:color="auto" w:fill="FFFFFF"/>
        <w:spacing w:before="180" w:beforeAutospacing="0" w:after="0" w:afterAutospacing="0"/>
        <w:rPr>
          <w:rFonts w:ascii="Segoe UI" w:hAnsi="Segoe UI" w:cs="Segoe UI"/>
          <w:color w:val="111111"/>
        </w:rPr>
      </w:pPr>
    </w:p>
    <w:p w14:paraId="6DA7DAB3" w14:textId="77777777" w:rsidR="003C370E" w:rsidRDefault="003C370E" w:rsidP="003C370E">
      <w:pPr>
        <w:pStyle w:val="NormalWeb"/>
        <w:shd w:val="clear" w:color="auto" w:fill="FFFFFF"/>
        <w:spacing w:before="180" w:beforeAutospacing="0" w:after="0" w:afterAutospacing="0"/>
        <w:rPr>
          <w:rFonts w:ascii="Segoe UI" w:hAnsi="Segoe UI" w:cs="Segoe UI"/>
          <w:color w:val="111111"/>
        </w:rPr>
      </w:pPr>
    </w:p>
    <w:p w14:paraId="5B7DFD70" w14:textId="77777777" w:rsidR="003C370E" w:rsidRPr="003C370E" w:rsidRDefault="003C370E" w:rsidP="003C370E">
      <w:pPr>
        <w:pStyle w:val="IntenseQuote"/>
        <w:ind w:left="0"/>
        <w:jc w:val="both"/>
        <w:rPr>
          <w:sz w:val="40"/>
          <w:szCs w:val="40"/>
          <w:rtl/>
          <w:lang w:bidi="ar-EG"/>
        </w:rPr>
      </w:pPr>
      <w:r w:rsidRPr="003C370E">
        <w:rPr>
          <w:sz w:val="40"/>
          <w:szCs w:val="40"/>
        </w:rPr>
        <w:t>3.2 Feasibility Study</w:t>
      </w:r>
    </w:p>
    <w:p w14:paraId="0B7087A2" w14:textId="77777777" w:rsidR="003C370E" w:rsidRPr="003C370E" w:rsidRDefault="003C370E" w:rsidP="003C370E">
      <w:pPr>
        <w:pStyle w:val="Heading1"/>
        <w:rPr>
          <w:rFonts w:eastAsia="Times New Roman"/>
          <w:sz w:val="36"/>
          <w:szCs w:val="36"/>
          <w:lang w:bidi="ar-EG"/>
        </w:rPr>
      </w:pPr>
      <w:r w:rsidRPr="003C370E">
        <w:rPr>
          <w:rFonts w:eastAsia="Times New Roman"/>
          <w:sz w:val="36"/>
          <w:szCs w:val="36"/>
          <w:lang w:bidi="ar-EG"/>
        </w:rPr>
        <w:t>1. Objectives of the Study</w:t>
      </w:r>
    </w:p>
    <w:p w14:paraId="77101270" w14:textId="77777777" w:rsidR="003C370E" w:rsidRPr="003C370E" w:rsidRDefault="003C370E" w:rsidP="003C370E">
      <w:pPr>
        <w:pStyle w:val="NoSpacing"/>
        <w:rPr>
          <w:rFonts w:eastAsia="Times New Roman"/>
          <w:sz w:val="32"/>
          <w:szCs w:val="32"/>
          <w:lang w:bidi="ar-EG"/>
        </w:rPr>
      </w:pPr>
      <w:r w:rsidRPr="003C370E">
        <w:rPr>
          <w:rFonts w:eastAsia="Times New Roman"/>
          <w:sz w:val="32"/>
          <w:szCs w:val="32"/>
          <w:lang w:bidi="ar-EG"/>
        </w:rPr>
        <w:t>Evaluate the potential for launching an e-commerce platform.</w:t>
      </w:r>
    </w:p>
    <w:p w14:paraId="3EA0428E" w14:textId="77777777" w:rsidR="003C370E" w:rsidRPr="003C370E" w:rsidRDefault="003C370E" w:rsidP="003C370E">
      <w:pPr>
        <w:pStyle w:val="NoSpacing"/>
        <w:rPr>
          <w:rFonts w:eastAsia="Times New Roman"/>
          <w:sz w:val="32"/>
          <w:szCs w:val="32"/>
          <w:lang w:bidi="ar-EG"/>
        </w:rPr>
      </w:pPr>
      <w:r w:rsidRPr="003C370E">
        <w:rPr>
          <w:rFonts w:eastAsia="Times New Roman"/>
          <w:sz w:val="32"/>
          <w:szCs w:val="32"/>
          <w:lang w:bidi="ar-EG"/>
        </w:rPr>
        <w:t>Identify key factors influencing feasibility, such as market demand, technical requirements, and financial implications.</w:t>
      </w:r>
    </w:p>
    <w:p w14:paraId="252622C5" w14:textId="77777777" w:rsidR="003C370E" w:rsidRPr="003C370E" w:rsidRDefault="003C370E" w:rsidP="003C370E">
      <w:pPr>
        <w:pStyle w:val="NoSpacing"/>
        <w:rPr>
          <w:rFonts w:eastAsia="Times New Roman"/>
          <w:sz w:val="32"/>
          <w:szCs w:val="32"/>
          <w:lang w:bidi="ar-EG"/>
        </w:rPr>
      </w:pPr>
      <w:r w:rsidRPr="003C370E">
        <w:rPr>
          <w:rFonts w:eastAsia="Times New Roman"/>
          <w:sz w:val="32"/>
          <w:szCs w:val="32"/>
          <w:lang w:bidi="ar-EG"/>
        </w:rPr>
        <w:t>Provide recommendations based on findings to guide decision-making.</w:t>
      </w:r>
    </w:p>
    <w:p w14:paraId="4310A998" w14:textId="77777777" w:rsidR="003C370E" w:rsidRPr="003C370E" w:rsidRDefault="003C370E" w:rsidP="003C370E">
      <w:pPr>
        <w:pStyle w:val="Heading1"/>
        <w:rPr>
          <w:rFonts w:eastAsia="Times New Roman"/>
          <w:sz w:val="36"/>
          <w:szCs w:val="36"/>
          <w:lang w:bidi="ar-EG"/>
        </w:rPr>
      </w:pPr>
      <w:r w:rsidRPr="003C370E">
        <w:rPr>
          <w:rFonts w:eastAsia="Times New Roman"/>
          <w:sz w:val="36"/>
          <w:szCs w:val="36"/>
          <w:lang w:bidi="ar-EG"/>
        </w:rPr>
        <w:t>2. Market Analysis</w:t>
      </w:r>
    </w:p>
    <w:p w14:paraId="714717BD" w14:textId="77777777" w:rsidR="003C370E" w:rsidRPr="003C370E" w:rsidRDefault="003C370E" w:rsidP="003C370E">
      <w:pPr>
        <w:pStyle w:val="NoSpacing"/>
        <w:rPr>
          <w:rFonts w:eastAsia="Times New Roman"/>
          <w:sz w:val="32"/>
          <w:szCs w:val="32"/>
          <w:lang w:bidi="ar-EG"/>
        </w:rPr>
      </w:pPr>
      <w:r w:rsidRPr="003C370E">
        <w:rPr>
          <w:rFonts w:eastAsia="Times New Roman"/>
          <w:sz w:val="32"/>
          <w:szCs w:val="32"/>
          <w:lang w:bidi="ar-EG"/>
        </w:rPr>
        <w:t>Demand Assessment: Analyze customer demographics, buying behaviors, and market trends to gauge interest in the proposed e-commerce offerings.</w:t>
      </w:r>
    </w:p>
    <w:p w14:paraId="4F66A099" w14:textId="77777777" w:rsidR="003C370E" w:rsidRPr="00EB264B" w:rsidRDefault="003C370E" w:rsidP="003C370E">
      <w:pPr>
        <w:pStyle w:val="NoSpacing"/>
        <w:rPr>
          <w:rFonts w:eastAsia="Times New Roman"/>
          <w:sz w:val="40"/>
          <w:szCs w:val="40"/>
          <w:lang w:bidi="ar-EG"/>
        </w:rPr>
      </w:pPr>
      <w:r w:rsidRPr="003C370E">
        <w:rPr>
          <w:rFonts w:eastAsia="Times New Roman"/>
          <w:sz w:val="32"/>
          <w:szCs w:val="32"/>
          <w:lang w:bidi="ar-EG"/>
        </w:rPr>
        <w:t>Competitive Landscape: Conduct a competitive analysis to identify existing players, their strengths and weaknesses, and market positioning</w:t>
      </w:r>
      <w:r w:rsidRPr="00EB264B">
        <w:rPr>
          <w:rFonts w:eastAsia="Times New Roman"/>
          <w:sz w:val="40"/>
          <w:szCs w:val="40"/>
          <w:lang w:bidi="ar-EG"/>
        </w:rPr>
        <w:t>.</w:t>
      </w:r>
    </w:p>
    <w:p w14:paraId="2F2C0000" w14:textId="77777777" w:rsidR="003C370E" w:rsidRPr="003C370E" w:rsidRDefault="003C370E" w:rsidP="003C370E">
      <w:pPr>
        <w:pStyle w:val="Heading1"/>
        <w:rPr>
          <w:rFonts w:eastAsia="Times New Roman"/>
          <w:sz w:val="36"/>
          <w:szCs w:val="36"/>
          <w:lang w:bidi="ar-EG"/>
        </w:rPr>
      </w:pPr>
      <w:r w:rsidRPr="003C370E">
        <w:rPr>
          <w:rFonts w:eastAsia="Times New Roman"/>
          <w:sz w:val="36"/>
          <w:szCs w:val="36"/>
          <w:lang w:bidi="ar-EG"/>
        </w:rPr>
        <w:t>3. Technical Feasibility</w:t>
      </w:r>
    </w:p>
    <w:p w14:paraId="4608C17D" w14:textId="77777777" w:rsidR="003C370E" w:rsidRPr="003C370E" w:rsidRDefault="003C370E" w:rsidP="003C370E">
      <w:pPr>
        <w:pStyle w:val="NoSpacing"/>
        <w:rPr>
          <w:rFonts w:eastAsia="Times New Roman"/>
          <w:sz w:val="32"/>
          <w:szCs w:val="32"/>
          <w:lang w:bidi="ar-EG"/>
        </w:rPr>
      </w:pPr>
      <w:r w:rsidRPr="003C370E">
        <w:rPr>
          <w:rFonts w:eastAsia="Times New Roman"/>
          <w:sz w:val="32"/>
          <w:szCs w:val="32"/>
          <w:lang w:bidi="ar-EG"/>
        </w:rPr>
        <w:t>Infrastructure Requirements: Assess the necessary technological infrastructure, including web servers, payment processing systems, and software solutions.</w:t>
      </w:r>
    </w:p>
    <w:p w14:paraId="58F3A8CF" w14:textId="77777777" w:rsidR="003C370E" w:rsidRPr="003C370E" w:rsidRDefault="003C370E" w:rsidP="003C370E">
      <w:pPr>
        <w:pStyle w:val="NoSpacing"/>
        <w:rPr>
          <w:rFonts w:eastAsia="Times New Roman"/>
          <w:b/>
          <w:bCs/>
          <w:sz w:val="36"/>
          <w:szCs w:val="36"/>
          <w:lang w:bidi="ar-EG"/>
        </w:rPr>
      </w:pPr>
      <w:r w:rsidRPr="003C370E">
        <w:rPr>
          <w:rFonts w:eastAsia="Times New Roman"/>
          <w:b/>
          <w:bCs/>
          <w:sz w:val="36"/>
          <w:szCs w:val="36"/>
          <w:lang w:bidi="ar-EG"/>
        </w:rPr>
        <w:t>System Requirements:</w:t>
      </w:r>
    </w:p>
    <w:p w14:paraId="169FE338" w14:textId="77777777" w:rsidR="003C370E" w:rsidRPr="003C370E" w:rsidRDefault="003C370E" w:rsidP="003C370E">
      <w:pPr>
        <w:pStyle w:val="NoSpacing"/>
        <w:rPr>
          <w:rFonts w:eastAsia="Times New Roman"/>
          <w:sz w:val="32"/>
          <w:szCs w:val="32"/>
          <w:lang w:bidi="ar-EG"/>
        </w:rPr>
      </w:pPr>
      <w:r w:rsidRPr="003C370E">
        <w:rPr>
          <w:rFonts w:eastAsia="Times New Roman"/>
          <w:sz w:val="32"/>
          <w:szCs w:val="32"/>
          <w:lang w:bidi="ar-EG"/>
        </w:rPr>
        <w:t>Functional Requirements: Define core functionalities such as user account management, product catalog management, order processing, payment integration, and customer support features.</w:t>
      </w:r>
    </w:p>
    <w:p w14:paraId="0EDCA2E7" w14:textId="77777777" w:rsidR="003C370E" w:rsidRPr="003C370E" w:rsidRDefault="003C370E" w:rsidP="003C370E">
      <w:pPr>
        <w:pStyle w:val="NoSpacing"/>
        <w:rPr>
          <w:rFonts w:eastAsia="Times New Roman"/>
          <w:sz w:val="32"/>
          <w:szCs w:val="32"/>
          <w:lang w:bidi="ar-EG"/>
        </w:rPr>
      </w:pPr>
      <w:r w:rsidRPr="003C370E">
        <w:rPr>
          <w:rFonts w:eastAsia="Times New Roman"/>
          <w:sz w:val="32"/>
          <w:szCs w:val="32"/>
          <w:lang w:bidi="ar-EG"/>
        </w:rPr>
        <w:lastRenderedPageBreak/>
        <w:t>Non-Functional Requirements: Specify performance metrics (e.g., load times), security standards (e.g., data encryption), scalability needs (ability to handle increased traffic), and usability considerations (user-friendly interface).</w:t>
      </w:r>
    </w:p>
    <w:p w14:paraId="41623D4D" w14:textId="77777777" w:rsidR="003C370E" w:rsidRPr="003C370E" w:rsidRDefault="003C370E" w:rsidP="003C370E">
      <w:pPr>
        <w:rPr>
          <w:rFonts w:eastAsia="Times New Roman" w:cstheme="minorHAnsi"/>
          <w:color w:val="555555"/>
          <w:lang w:bidi="ar-EG"/>
        </w:rPr>
      </w:pPr>
    </w:p>
    <w:p w14:paraId="70D69474" w14:textId="77777777" w:rsidR="003C370E" w:rsidRPr="003C370E" w:rsidRDefault="003C370E" w:rsidP="003C370E">
      <w:pPr>
        <w:rPr>
          <w:rFonts w:eastAsia="Times New Roman" w:cstheme="minorHAnsi"/>
          <w:color w:val="555555"/>
          <w:lang w:bidi="ar-EG"/>
        </w:rPr>
      </w:pPr>
    </w:p>
    <w:p w14:paraId="730A0C0A" w14:textId="77777777" w:rsidR="003C370E" w:rsidRPr="003C370E" w:rsidRDefault="003C370E" w:rsidP="003C370E">
      <w:pPr>
        <w:pStyle w:val="Heading1"/>
        <w:rPr>
          <w:rFonts w:eastAsia="Times New Roman"/>
          <w:sz w:val="36"/>
          <w:szCs w:val="36"/>
          <w:lang w:bidi="ar-EG"/>
        </w:rPr>
      </w:pPr>
      <w:r w:rsidRPr="003C370E">
        <w:rPr>
          <w:rFonts w:eastAsia="Times New Roman"/>
          <w:sz w:val="36"/>
          <w:szCs w:val="36"/>
          <w:lang w:bidi="ar-EG"/>
        </w:rPr>
        <w:t>4. Financial Analysis</w:t>
      </w:r>
    </w:p>
    <w:p w14:paraId="637CDD08" w14:textId="77777777" w:rsidR="003C370E" w:rsidRPr="003C370E" w:rsidRDefault="003C370E" w:rsidP="003C370E">
      <w:pPr>
        <w:pStyle w:val="NoSpacing"/>
        <w:rPr>
          <w:rFonts w:eastAsia="Times New Roman"/>
          <w:sz w:val="32"/>
          <w:szCs w:val="32"/>
          <w:lang w:bidi="ar-EG"/>
        </w:rPr>
      </w:pPr>
      <w:r w:rsidRPr="003C370E">
        <w:rPr>
          <w:rFonts w:eastAsia="Times New Roman"/>
          <w:sz w:val="32"/>
          <w:szCs w:val="32"/>
          <w:lang w:bidi="ar-EG"/>
        </w:rPr>
        <w:t>Cost-Benefit Analysis: Evaluate initial setup costs (technology development, hosting services), ongoing operational costs (maintenance, staffing), and projected revenues from sales.</w:t>
      </w:r>
    </w:p>
    <w:p w14:paraId="4838706B" w14:textId="77777777" w:rsidR="003C370E" w:rsidRPr="003C370E" w:rsidRDefault="003C370E" w:rsidP="003C370E">
      <w:pPr>
        <w:pStyle w:val="NoSpacing"/>
        <w:rPr>
          <w:rFonts w:eastAsia="Times New Roman"/>
          <w:sz w:val="32"/>
          <w:szCs w:val="32"/>
          <w:lang w:bidi="ar-EG"/>
        </w:rPr>
      </w:pPr>
      <w:r w:rsidRPr="003C370E">
        <w:rPr>
          <w:rFonts w:eastAsia="Times New Roman"/>
          <w:sz w:val="32"/>
          <w:szCs w:val="32"/>
          <w:lang w:bidi="ar-EG"/>
        </w:rPr>
        <w:t>Financial Projections: Develop forecasts including startup costs, operating expenses, revenue estimates, and break-even analysis to understand financial viability</w:t>
      </w:r>
    </w:p>
    <w:p w14:paraId="383DA405" w14:textId="77777777" w:rsidR="003C370E" w:rsidRPr="003C370E" w:rsidRDefault="003C370E" w:rsidP="003C370E">
      <w:pPr>
        <w:pStyle w:val="Heading1"/>
        <w:rPr>
          <w:rFonts w:eastAsia="Times New Roman"/>
          <w:sz w:val="36"/>
          <w:szCs w:val="36"/>
          <w:lang w:bidi="ar-EG"/>
        </w:rPr>
      </w:pPr>
      <w:r w:rsidRPr="003C370E">
        <w:rPr>
          <w:rFonts w:eastAsia="Times New Roman"/>
          <w:sz w:val="36"/>
          <w:szCs w:val="36"/>
          <w:lang w:bidi="ar-EG"/>
        </w:rPr>
        <w:t>5. Risk Assessment</w:t>
      </w:r>
    </w:p>
    <w:p w14:paraId="2FCA23EB" w14:textId="77777777" w:rsidR="003C370E" w:rsidRPr="003C370E" w:rsidRDefault="003C370E" w:rsidP="003C370E">
      <w:pPr>
        <w:pStyle w:val="NoSpacing"/>
        <w:rPr>
          <w:rFonts w:eastAsia="Times New Roman"/>
          <w:sz w:val="32"/>
          <w:szCs w:val="32"/>
          <w:lang w:bidi="ar-EG"/>
        </w:rPr>
      </w:pPr>
      <w:r w:rsidRPr="003C370E">
        <w:rPr>
          <w:rFonts w:eastAsia="Times New Roman"/>
          <w:sz w:val="32"/>
          <w:szCs w:val="32"/>
          <w:lang w:bidi="ar-EG"/>
        </w:rPr>
        <w:t>Identify potential risks associated with the e-commerce venture such as:</w:t>
      </w:r>
    </w:p>
    <w:p w14:paraId="78D0A883" w14:textId="77777777" w:rsidR="003C370E" w:rsidRPr="003C370E" w:rsidRDefault="003C370E" w:rsidP="003C370E">
      <w:pPr>
        <w:pStyle w:val="NoSpacing"/>
        <w:rPr>
          <w:rFonts w:eastAsia="Times New Roman"/>
          <w:sz w:val="32"/>
          <w:szCs w:val="32"/>
          <w:lang w:bidi="ar-EG"/>
        </w:rPr>
      </w:pPr>
      <w:r w:rsidRPr="003C370E">
        <w:rPr>
          <w:rFonts w:eastAsia="Times New Roman"/>
          <w:sz w:val="32"/>
          <w:szCs w:val="32"/>
          <w:lang w:bidi="ar-EG"/>
        </w:rPr>
        <w:t>Technological risks (e.g., system failures or security breaches).</w:t>
      </w:r>
    </w:p>
    <w:p w14:paraId="77DDA7FE" w14:textId="77777777" w:rsidR="003C370E" w:rsidRPr="003C370E" w:rsidRDefault="003C370E" w:rsidP="003C370E">
      <w:pPr>
        <w:pStyle w:val="NoSpacing"/>
        <w:rPr>
          <w:rFonts w:eastAsia="Times New Roman"/>
          <w:sz w:val="32"/>
          <w:szCs w:val="32"/>
          <w:lang w:bidi="ar-EG"/>
        </w:rPr>
      </w:pPr>
      <w:r w:rsidRPr="003C370E">
        <w:rPr>
          <w:rFonts w:eastAsia="Times New Roman"/>
          <w:sz w:val="32"/>
          <w:szCs w:val="32"/>
          <w:lang w:bidi="ar-EG"/>
        </w:rPr>
        <w:t>Market risks (e.g., changes in consumer preferences or economic downturns).</w:t>
      </w:r>
    </w:p>
    <w:p w14:paraId="0D82A59A" w14:textId="77777777" w:rsidR="003C370E" w:rsidRPr="003C370E" w:rsidRDefault="003C370E" w:rsidP="003C370E">
      <w:pPr>
        <w:pStyle w:val="NoSpacing"/>
        <w:rPr>
          <w:rFonts w:eastAsia="Times New Roman"/>
          <w:sz w:val="32"/>
          <w:szCs w:val="32"/>
          <w:lang w:bidi="ar-EG"/>
        </w:rPr>
      </w:pPr>
      <w:r w:rsidRPr="003C370E">
        <w:rPr>
          <w:rFonts w:eastAsia="Times New Roman"/>
          <w:sz w:val="32"/>
          <w:szCs w:val="32"/>
          <w:lang w:bidi="ar-EG"/>
        </w:rPr>
        <w:t>Regulatory risks (e.g., compliance with e-commerce laws and regulations)</w:t>
      </w:r>
    </w:p>
    <w:p w14:paraId="6817AED4" w14:textId="77777777" w:rsidR="003C370E" w:rsidRPr="003C370E" w:rsidRDefault="003C370E" w:rsidP="003C370E">
      <w:pPr>
        <w:pStyle w:val="Heading1"/>
        <w:rPr>
          <w:rFonts w:eastAsia="Times New Roman"/>
          <w:sz w:val="36"/>
          <w:szCs w:val="36"/>
          <w:lang w:bidi="ar-EG"/>
        </w:rPr>
      </w:pPr>
      <w:r w:rsidRPr="003C370E">
        <w:rPr>
          <w:rFonts w:eastAsia="Times New Roman"/>
          <w:sz w:val="36"/>
          <w:szCs w:val="36"/>
          <w:lang w:bidi="ar-EG"/>
        </w:rPr>
        <w:t>6. Organizational Readiness</w:t>
      </w:r>
    </w:p>
    <w:p w14:paraId="6F9AE975" w14:textId="77777777" w:rsidR="003C370E" w:rsidRPr="003C370E" w:rsidRDefault="003C370E" w:rsidP="003C370E">
      <w:pPr>
        <w:pStyle w:val="NoSpacing"/>
        <w:rPr>
          <w:rFonts w:eastAsia="Times New Roman"/>
          <w:sz w:val="32"/>
          <w:szCs w:val="32"/>
          <w:lang w:bidi="ar-EG"/>
        </w:rPr>
      </w:pPr>
      <w:r w:rsidRPr="003C370E">
        <w:rPr>
          <w:rFonts w:eastAsia="Times New Roman"/>
          <w:sz w:val="32"/>
          <w:szCs w:val="32"/>
          <w:lang w:bidi="ar-EG"/>
        </w:rPr>
        <w:t>Assess the readiness of the organization to implement an e-commerce system:</w:t>
      </w:r>
    </w:p>
    <w:p w14:paraId="24FB23AB" w14:textId="77777777" w:rsidR="003C370E" w:rsidRPr="003C370E" w:rsidRDefault="003C370E" w:rsidP="003C370E">
      <w:pPr>
        <w:pStyle w:val="NoSpacing"/>
        <w:rPr>
          <w:rFonts w:eastAsia="Times New Roman"/>
          <w:sz w:val="32"/>
          <w:szCs w:val="32"/>
          <w:lang w:bidi="ar-EG"/>
        </w:rPr>
      </w:pPr>
      <w:r w:rsidRPr="003C370E">
        <w:rPr>
          <w:rFonts w:eastAsia="Times New Roman"/>
          <w:sz w:val="32"/>
          <w:szCs w:val="32"/>
          <w:lang w:bidi="ar-EG"/>
        </w:rPr>
        <w:t>Evaluate existing skills within the team related to technology and e-commerce operations.</w:t>
      </w:r>
    </w:p>
    <w:p w14:paraId="51941BD4" w14:textId="77777777" w:rsidR="003C370E" w:rsidRPr="003C370E" w:rsidRDefault="003C370E" w:rsidP="003C370E">
      <w:pPr>
        <w:pStyle w:val="NoSpacing"/>
        <w:rPr>
          <w:rFonts w:eastAsia="Times New Roman"/>
          <w:sz w:val="32"/>
          <w:szCs w:val="32"/>
          <w:lang w:bidi="ar-EG"/>
        </w:rPr>
      </w:pPr>
      <w:r w:rsidRPr="003C370E">
        <w:rPr>
          <w:rFonts w:eastAsia="Times New Roman"/>
          <w:sz w:val="32"/>
          <w:szCs w:val="32"/>
          <w:lang w:bidi="ar-EG"/>
        </w:rPr>
        <w:lastRenderedPageBreak/>
        <w:t>Identify training needs for staff who will manage or operate the e-commerce platform1.</w:t>
      </w:r>
    </w:p>
    <w:p w14:paraId="39FC8382" w14:textId="77777777" w:rsidR="003C370E" w:rsidRPr="003C370E" w:rsidRDefault="003C370E" w:rsidP="003C370E">
      <w:pPr>
        <w:pStyle w:val="Heading1"/>
        <w:rPr>
          <w:rFonts w:eastAsia="Times New Roman"/>
          <w:sz w:val="36"/>
          <w:szCs w:val="36"/>
          <w:lang w:bidi="ar-EG"/>
        </w:rPr>
      </w:pPr>
      <w:r w:rsidRPr="003C370E">
        <w:rPr>
          <w:rFonts w:eastAsia="Times New Roman"/>
          <w:sz w:val="36"/>
          <w:szCs w:val="36"/>
          <w:lang w:bidi="ar-EG"/>
        </w:rPr>
        <w:t>7. Recommendations</w:t>
      </w:r>
    </w:p>
    <w:p w14:paraId="274DF6DB" w14:textId="77777777" w:rsidR="003C370E" w:rsidRPr="003C370E" w:rsidRDefault="003C370E" w:rsidP="003C370E">
      <w:pPr>
        <w:pStyle w:val="NoSpacing"/>
        <w:rPr>
          <w:rFonts w:eastAsia="Times New Roman"/>
          <w:sz w:val="32"/>
          <w:szCs w:val="32"/>
          <w:lang w:bidi="ar-EG"/>
        </w:rPr>
      </w:pPr>
      <w:r w:rsidRPr="003C370E">
        <w:rPr>
          <w:rFonts w:eastAsia="Times New Roman"/>
          <w:sz w:val="32"/>
          <w:szCs w:val="32"/>
          <w:lang w:bidi="ar-EG"/>
        </w:rPr>
        <w:t>Based on the findings from the feasibility study:</w:t>
      </w:r>
    </w:p>
    <w:p w14:paraId="75040739" w14:textId="77777777" w:rsidR="003C370E" w:rsidRPr="003C370E" w:rsidRDefault="003C370E" w:rsidP="003C370E">
      <w:pPr>
        <w:pStyle w:val="NoSpacing"/>
        <w:rPr>
          <w:rFonts w:eastAsia="Times New Roman"/>
          <w:sz w:val="32"/>
          <w:szCs w:val="32"/>
          <w:lang w:bidi="ar-EG"/>
        </w:rPr>
      </w:pPr>
      <w:r w:rsidRPr="003C370E">
        <w:rPr>
          <w:rFonts w:eastAsia="Times New Roman"/>
          <w:sz w:val="32"/>
          <w:szCs w:val="32"/>
          <w:lang w:bidi="ar-EG"/>
        </w:rPr>
        <w:t>Suggest actionable steps for implementation.</w:t>
      </w:r>
    </w:p>
    <w:p w14:paraId="3696037A" w14:textId="77777777" w:rsidR="003C370E" w:rsidRPr="003C370E" w:rsidRDefault="003C370E" w:rsidP="003C370E">
      <w:pPr>
        <w:pStyle w:val="NoSpacing"/>
        <w:rPr>
          <w:rFonts w:eastAsia="Times New Roman"/>
          <w:sz w:val="32"/>
          <w:szCs w:val="32"/>
          <w:lang w:bidi="ar-EG"/>
        </w:rPr>
      </w:pPr>
      <w:r w:rsidRPr="003C370E">
        <w:rPr>
          <w:rFonts w:eastAsia="Times New Roman"/>
          <w:sz w:val="32"/>
          <w:szCs w:val="32"/>
          <w:lang w:bidi="ar-EG"/>
        </w:rPr>
        <w:t>Highlight areas requiring further research or investment before proceeding.</w:t>
      </w:r>
    </w:p>
    <w:p w14:paraId="34103D35" w14:textId="77777777" w:rsidR="003C370E" w:rsidRPr="008B1F58" w:rsidRDefault="003C370E" w:rsidP="003C370E">
      <w:pPr>
        <w:rPr>
          <w:rFonts w:eastAsia="Times New Roman" w:cstheme="minorHAnsi"/>
          <w:color w:val="555555"/>
          <w:sz w:val="32"/>
          <w:szCs w:val="32"/>
          <w:lang w:bidi="ar-EG"/>
        </w:rPr>
      </w:pPr>
    </w:p>
    <w:p w14:paraId="6E08E495" w14:textId="77777777" w:rsidR="003C370E" w:rsidRDefault="003C370E" w:rsidP="003C370E">
      <w:pPr>
        <w:pStyle w:val="NormalWeb"/>
        <w:shd w:val="clear" w:color="auto" w:fill="FFFFFF"/>
        <w:spacing w:before="180" w:beforeAutospacing="0" w:after="0" w:afterAutospacing="0"/>
        <w:rPr>
          <w:rFonts w:ascii="Segoe UI" w:hAnsi="Segoe UI" w:cs="Segoe UI"/>
          <w:color w:val="111111"/>
        </w:rPr>
      </w:pPr>
    </w:p>
    <w:p w14:paraId="66360929" w14:textId="77777777" w:rsidR="003C370E" w:rsidRPr="00253A99" w:rsidRDefault="003C370E" w:rsidP="003C370E">
      <w:pPr>
        <w:rPr>
          <w:rFonts w:eastAsia="Times New Roman" w:cstheme="minorHAnsi"/>
          <w:color w:val="555555"/>
          <w:sz w:val="40"/>
          <w:szCs w:val="40"/>
          <w:lang w:bidi="ar-EG"/>
        </w:rPr>
      </w:pPr>
    </w:p>
    <w:p w14:paraId="420A4C6D" w14:textId="77777777" w:rsidR="003C370E" w:rsidRPr="003C370E" w:rsidRDefault="003C370E" w:rsidP="003C370E">
      <w:pPr>
        <w:pStyle w:val="NoSpacing"/>
        <w:rPr>
          <w:b/>
          <w:bCs/>
          <w:sz w:val="36"/>
          <w:szCs w:val="36"/>
        </w:rPr>
      </w:pPr>
      <w:r w:rsidRPr="003C370E">
        <w:rPr>
          <w:b/>
          <w:bCs/>
          <w:sz w:val="36"/>
          <w:szCs w:val="36"/>
        </w:rPr>
        <w:t>Technical Feasibility</w:t>
      </w:r>
    </w:p>
    <w:p w14:paraId="2022C5F8" w14:textId="77777777" w:rsidR="003C370E" w:rsidRPr="003C370E"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3C370E">
        <w:rPr>
          <w:rFonts w:ascii="Segoe UI" w:hAnsi="Segoe UI" w:cs="Segoe UI"/>
          <w:color w:val="111111"/>
          <w:sz w:val="32"/>
          <w:szCs w:val="32"/>
        </w:rPr>
        <w:t>Technical feasibility assesses whether the technology required to build and maintain the e-commerce website is available and capable of meeting the project’s requirements. This evaluation ensures that the project can be successfully implemented from a technical standpoint.</w:t>
      </w:r>
    </w:p>
    <w:p w14:paraId="711182CC" w14:textId="77777777" w:rsidR="003C370E" w:rsidRPr="003C370E"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3C370E">
        <w:rPr>
          <w:rStyle w:val="Strong"/>
          <w:rFonts w:ascii="Segoe UI" w:hAnsi="Segoe UI" w:cs="Segoe UI"/>
          <w:color w:val="111111"/>
          <w:sz w:val="32"/>
          <w:szCs w:val="32"/>
        </w:rPr>
        <w:t>Key Considerations:</w:t>
      </w:r>
    </w:p>
    <w:p w14:paraId="47D3C5CB" w14:textId="77777777" w:rsidR="003C370E" w:rsidRPr="00501230" w:rsidRDefault="003C370E" w:rsidP="003C370E">
      <w:pPr>
        <w:pStyle w:val="Heading4"/>
        <w:shd w:val="clear" w:color="auto" w:fill="FFFFFF"/>
        <w:spacing w:before="180"/>
        <w:rPr>
          <w:rFonts w:ascii="Segoe UI" w:hAnsi="Segoe UI" w:cs="Segoe UI"/>
          <w:color w:val="111111"/>
          <w:sz w:val="36"/>
          <w:szCs w:val="36"/>
        </w:rPr>
      </w:pPr>
      <w:r w:rsidRPr="00501230">
        <w:rPr>
          <w:rFonts w:ascii="Segoe UI" w:hAnsi="Segoe UI" w:cs="Segoe UI"/>
          <w:color w:val="111111"/>
          <w:sz w:val="36"/>
          <w:szCs w:val="36"/>
        </w:rPr>
        <w:t>Technology Stack</w:t>
      </w:r>
    </w:p>
    <w:p w14:paraId="2257D5FD" w14:textId="77777777" w:rsidR="003C370E" w:rsidRPr="003C370E"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3C370E">
        <w:rPr>
          <w:rFonts w:ascii="Segoe UI" w:hAnsi="Segoe UI" w:cs="Segoe UI"/>
          <w:color w:val="111111"/>
          <w:sz w:val="32"/>
          <w:szCs w:val="32"/>
        </w:rPr>
        <w:t>Evaluate the suitability of the chosen technology stack for developing the e-commerce website. This includes selecting appropriate programming languages, frameworks, and databases.</w:t>
      </w:r>
    </w:p>
    <w:p w14:paraId="1EB90B33" w14:textId="77777777" w:rsidR="003C370E" w:rsidRPr="003C370E" w:rsidRDefault="003C370E" w:rsidP="003C370E">
      <w:pPr>
        <w:numPr>
          <w:ilvl w:val="0"/>
          <w:numId w:val="33"/>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Programming Languages</w:t>
      </w:r>
      <w:r w:rsidRPr="00501230">
        <w:rPr>
          <w:rFonts w:ascii="Segoe UI" w:hAnsi="Segoe UI" w:cs="Segoe UI"/>
          <w:color w:val="111111"/>
          <w:sz w:val="36"/>
          <w:szCs w:val="36"/>
        </w:rPr>
        <w:t xml:space="preserve">: </w:t>
      </w:r>
      <w:r w:rsidRPr="003C370E">
        <w:rPr>
          <w:rFonts w:ascii="Segoe UI" w:hAnsi="Segoe UI" w:cs="Segoe UI"/>
          <w:color w:val="111111"/>
          <w:sz w:val="32"/>
          <w:szCs w:val="32"/>
        </w:rPr>
        <w:t>Consider languages such as JavaScript (with frameworks like React or Angular), Python (with Django or Flask), or PHP (with Laravel).</w:t>
      </w:r>
    </w:p>
    <w:p w14:paraId="3BEF7786" w14:textId="77777777" w:rsidR="003C370E" w:rsidRPr="003C370E" w:rsidRDefault="003C370E" w:rsidP="003C370E">
      <w:pPr>
        <w:numPr>
          <w:ilvl w:val="0"/>
          <w:numId w:val="33"/>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lastRenderedPageBreak/>
        <w:t>Frameworks</w:t>
      </w:r>
      <w:r w:rsidRPr="00501230">
        <w:rPr>
          <w:rFonts w:ascii="Segoe UI" w:hAnsi="Segoe UI" w:cs="Segoe UI"/>
          <w:color w:val="111111"/>
          <w:sz w:val="36"/>
          <w:szCs w:val="36"/>
        </w:rPr>
        <w:t xml:space="preserve">: </w:t>
      </w:r>
      <w:r w:rsidRPr="003C370E">
        <w:rPr>
          <w:rFonts w:ascii="Segoe UI" w:hAnsi="Segoe UI" w:cs="Segoe UI"/>
          <w:color w:val="111111"/>
          <w:sz w:val="32"/>
          <w:szCs w:val="32"/>
        </w:rPr>
        <w:t>Choose frameworks that support rapid development and scalability. For example, React or Angular for the front end, and Django or Laravel for the back end.</w:t>
      </w:r>
    </w:p>
    <w:p w14:paraId="6CC91AE8" w14:textId="77777777" w:rsidR="003C370E" w:rsidRPr="003C370E" w:rsidRDefault="003C370E" w:rsidP="003C370E">
      <w:pPr>
        <w:numPr>
          <w:ilvl w:val="0"/>
          <w:numId w:val="33"/>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Databases</w:t>
      </w:r>
      <w:r w:rsidRPr="003C370E">
        <w:rPr>
          <w:rFonts w:ascii="Segoe UI" w:hAnsi="Segoe UI" w:cs="Segoe UI"/>
          <w:color w:val="111111"/>
          <w:sz w:val="32"/>
          <w:szCs w:val="32"/>
        </w:rPr>
        <w:t>: Select databases that can handle large volumes of transactions and data. Options include relational databases like MySQL or PostgreSQL, and NoSQL databases like MongoDB.</w:t>
      </w:r>
    </w:p>
    <w:p w14:paraId="7A1A1E34" w14:textId="77777777" w:rsidR="003C370E" w:rsidRPr="003C370E" w:rsidRDefault="003C370E" w:rsidP="003C370E">
      <w:pPr>
        <w:pStyle w:val="Heading4"/>
        <w:shd w:val="clear" w:color="auto" w:fill="FFFFFF"/>
        <w:spacing w:before="180"/>
        <w:rPr>
          <w:rFonts w:ascii="Segoe UI" w:hAnsi="Segoe UI" w:cs="Segoe UI"/>
          <w:b/>
          <w:bCs/>
          <w:color w:val="111111"/>
          <w:sz w:val="36"/>
          <w:szCs w:val="36"/>
        </w:rPr>
      </w:pPr>
      <w:r w:rsidRPr="003C370E">
        <w:rPr>
          <w:rFonts w:ascii="Segoe UI" w:hAnsi="Segoe UI" w:cs="Segoe UI"/>
          <w:b/>
          <w:bCs/>
          <w:color w:val="111111"/>
          <w:sz w:val="36"/>
          <w:szCs w:val="36"/>
        </w:rPr>
        <w:t>Infrastructure</w:t>
      </w:r>
    </w:p>
    <w:p w14:paraId="5705AEB2" w14:textId="77777777" w:rsidR="003C370E" w:rsidRPr="003C370E"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3C370E">
        <w:rPr>
          <w:rFonts w:ascii="Segoe UI" w:hAnsi="Segoe UI" w:cs="Segoe UI"/>
          <w:color w:val="111111"/>
          <w:sz w:val="32"/>
          <w:szCs w:val="32"/>
        </w:rPr>
        <w:t>Assess the availability and scalability of the necessary hardware and network infrastructure to support the e-commerce website.</w:t>
      </w:r>
    </w:p>
    <w:p w14:paraId="100BBB9B" w14:textId="77777777" w:rsidR="003C370E" w:rsidRPr="0057035B" w:rsidRDefault="003C370E" w:rsidP="003C370E">
      <w:pPr>
        <w:numPr>
          <w:ilvl w:val="0"/>
          <w:numId w:val="34"/>
        </w:numPr>
        <w:shd w:val="clear" w:color="auto" w:fill="FFFFFF"/>
        <w:spacing w:before="100" w:beforeAutospacing="1" w:after="100" w:afterAutospacing="1" w:line="240" w:lineRule="auto"/>
        <w:ind w:left="0"/>
        <w:jc w:val="left"/>
        <w:rPr>
          <w:rFonts w:ascii="Segoe UI" w:hAnsi="Segoe UI" w:cs="Segoe UI"/>
          <w:color w:val="111111"/>
          <w:sz w:val="36"/>
          <w:szCs w:val="36"/>
        </w:rPr>
      </w:pPr>
      <w:r w:rsidRPr="00501230">
        <w:rPr>
          <w:rStyle w:val="Strong"/>
          <w:rFonts w:ascii="Segoe UI" w:hAnsi="Segoe UI" w:cs="Segoe UI"/>
          <w:color w:val="111111"/>
          <w:sz w:val="36"/>
          <w:szCs w:val="36"/>
        </w:rPr>
        <w:t>Hosting Services</w:t>
      </w:r>
      <w:r w:rsidRPr="00501230">
        <w:rPr>
          <w:rFonts w:ascii="Segoe UI" w:hAnsi="Segoe UI" w:cs="Segoe UI"/>
          <w:color w:val="111111"/>
          <w:sz w:val="36"/>
          <w:szCs w:val="36"/>
        </w:rPr>
        <w:t xml:space="preserve">: </w:t>
      </w:r>
      <w:r w:rsidRPr="003C370E">
        <w:rPr>
          <w:rFonts w:ascii="Segoe UI" w:hAnsi="Segoe UI" w:cs="Segoe UI"/>
          <w:color w:val="111111"/>
          <w:sz w:val="32"/>
          <w:szCs w:val="32"/>
        </w:rPr>
        <w:t>Evaluate cloud hosting services such as AWS, Google Cloud, or Azure for their scalability, reliability, and cost-</w:t>
      </w:r>
      <w:r w:rsidRPr="0057035B">
        <w:rPr>
          <w:rFonts w:ascii="Segoe UI" w:hAnsi="Segoe UI" w:cs="Segoe UI"/>
          <w:color w:val="111111"/>
          <w:sz w:val="36"/>
          <w:szCs w:val="36"/>
        </w:rPr>
        <w:t>effectiveness.</w:t>
      </w:r>
    </w:p>
    <w:p w14:paraId="2D28F417" w14:textId="77777777" w:rsidR="003C370E" w:rsidRPr="003C370E" w:rsidRDefault="003C370E" w:rsidP="003C370E">
      <w:pPr>
        <w:numPr>
          <w:ilvl w:val="0"/>
          <w:numId w:val="34"/>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7035B">
        <w:rPr>
          <w:rStyle w:val="Strong"/>
          <w:rFonts w:ascii="Segoe UI" w:hAnsi="Segoe UI" w:cs="Segoe UI"/>
          <w:color w:val="111111"/>
          <w:sz w:val="36"/>
          <w:szCs w:val="36"/>
        </w:rPr>
        <w:t>Content Delivery Network (CDN)</w:t>
      </w:r>
      <w:r w:rsidRPr="0057035B">
        <w:rPr>
          <w:rFonts w:ascii="Segoe UI" w:hAnsi="Segoe UI" w:cs="Segoe UI"/>
          <w:color w:val="111111"/>
          <w:sz w:val="36"/>
          <w:szCs w:val="36"/>
        </w:rPr>
        <w:t>:</w:t>
      </w:r>
      <w:r w:rsidRPr="00501230">
        <w:rPr>
          <w:rFonts w:ascii="Segoe UI" w:hAnsi="Segoe UI" w:cs="Segoe UI"/>
          <w:color w:val="111111"/>
          <w:sz w:val="36"/>
          <w:szCs w:val="36"/>
        </w:rPr>
        <w:t xml:space="preserve"> </w:t>
      </w:r>
      <w:r w:rsidRPr="003C370E">
        <w:rPr>
          <w:rFonts w:ascii="Segoe UI" w:hAnsi="Segoe UI" w:cs="Segoe UI"/>
          <w:color w:val="111111"/>
          <w:sz w:val="32"/>
          <w:szCs w:val="32"/>
        </w:rPr>
        <w:t>Use CDNs to improve load times and performance by distributing content closer to users.</w:t>
      </w:r>
    </w:p>
    <w:p w14:paraId="1728D479" w14:textId="77777777" w:rsidR="003C370E" w:rsidRPr="003C370E" w:rsidRDefault="003C370E" w:rsidP="003C370E">
      <w:pPr>
        <w:numPr>
          <w:ilvl w:val="0"/>
          <w:numId w:val="34"/>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7035B">
        <w:rPr>
          <w:rStyle w:val="Strong"/>
          <w:rFonts w:ascii="Segoe UI" w:hAnsi="Segoe UI" w:cs="Segoe UI"/>
          <w:color w:val="111111"/>
          <w:sz w:val="36"/>
          <w:szCs w:val="36"/>
        </w:rPr>
        <w:t>Load Balancing</w:t>
      </w:r>
      <w:r w:rsidRPr="00501230">
        <w:rPr>
          <w:rFonts w:ascii="Segoe UI" w:hAnsi="Segoe UI" w:cs="Segoe UI"/>
          <w:color w:val="111111"/>
          <w:sz w:val="36"/>
          <w:szCs w:val="36"/>
        </w:rPr>
        <w:t xml:space="preserve">: </w:t>
      </w:r>
      <w:r w:rsidRPr="003C370E">
        <w:rPr>
          <w:rFonts w:ascii="Segoe UI" w:hAnsi="Segoe UI" w:cs="Segoe UI"/>
          <w:color w:val="111111"/>
          <w:sz w:val="32"/>
          <w:szCs w:val="32"/>
        </w:rPr>
        <w:t>Implement load balancing to distribute traffic evenly across servers, ensuring high availability and reliability.</w:t>
      </w:r>
    </w:p>
    <w:p w14:paraId="146BEFB1" w14:textId="77777777" w:rsidR="003C370E" w:rsidRPr="00501230" w:rsidRDefault="003C370E" w:rsidP="003C370E">
      <w:pPr>
        <w:pStyle w:val="Heading4"/>
        <w:shd w:val="clear" w:color="auto" w:fill="FFFFFF"/>
        <w:spacing w:before="180"/>
        <w:rPr>
          <w:rFonts w:ascii="Segoe UI" w:hAnsi="Segoe UI" w:cs="Segoe UI"/>
          <w:color w:val="111111"/>
          <w:sz w:val="36"/>
          <w:szCs w:val="36"/>
        </w:rPr>
      </w:pPr>
      <w:r w:rsidRPr="00501230">
        <w:rPr>
          <w:rFonts w:ascii="Segoe UI" w:hAnsi="Segoe UI" w:cs="Segoe UI"/>
          <w:color w:val="111111"/>
          <w:sz w:val="36"/>
          <w:szCs w:val="36"/>
        </w:rPr>
        <w:t>Technical Expertise</w:t>
      </w:r>
    </w:p>
    <w:p w14:paraId="0BD70297" w14:textId="77777777" w:rsidR="003C370E" w:rsidRPr="003C370E"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3C370E">
        <w:rPr>
          <w:rFonts w:ascii="Segoe UI" w:hAnsi="Segoe UI" w:cs="Segoe UI"/>
          <w:color w:val="111111"/>
          <w:sz w:val="32"/>
          <w:szCs w:val="32"/>
        </w:rPr>
        <w:t>Ensure that the development team has the required skills and experience to implement the project successfully.</w:t>
      </w:r>
    </w:p>
    <w:p w14:paraId="528B118D" w14:textId="77777777" w:rsidR="003C370E" w:rsidRPr="003C370E" w:rsidRDefault="003C370E" w:rsidP="003C370E">
      <w:pPr>
        <w:numPr>
          <w:ilvl w:val="0"/>
          <w:numId w:val="35"/>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Development Team</w:t>
      </w:r>
      <w:r w:rsidRPr="00501230">
        <w:rPr>
          <w:rFonts w:ascii="Segoe UI" w:hAnsi="Segoe UI" w:cs="Segoe UI"/>
          <w:color w:val="111111"/>
          <w:sz w:val="36"/>
          <w:szCs w:val="36"/>
        </w:rPr>
        <w:t xml:space="preserve">: </w:t>
      </w:r>
      <w:r w:rsidRPr="003C370E">
        <w:rPr>
          <w:rFonts w:ascii="Segoe UI" w:hAnsi="Segoe UI" w:cs="Segoe UI"/>
          <w:color w:val="111111"/>
          <w:sz w:val="32"/>
          <w:szCs w:val="32"/>
        </w:rPr>
        <w:t>Assemble a team with expertise in front-end and back-end development, database management, and DevOps.</w:t>
      </w:r>
    </w:p>
    <w:p w14:paraId="3C2D3EFE" w14:textId="77777777" w:rsidR="003C370E" w:rsidRPr="003C370E" w:rsidRDefault="003C370E" w:rsidP="003C370E">
      <w:pPr>
        <w:numPr>
          <w:ilvl w:val="0"/>
          <w:numId w:val="35"/>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lastRenderedPageBreak/>
        <w:t>Training and Development</w:t>
      </w:r>
      <w:r w:rsidRPr="003C370E">
        <w:rPr>
          <w:rFonts w:ascii="Segoe UI" w:hAnsi="Segoe UI" w:cs="Segoe UI"/>
          <w:color w:val="111111"/>
          <w:sz w:val="32"/>
          <w:szCs w:val="32"/>
        </w:rPr>
        <w:t>: Provide ongoing training and development opportunities to keep the team updated with the latest technologies and best practices.</w:t>
      </w:r>
    </w:p>
    <w:p w14:paraId="2ED657E9" w14:textId="77777777" w:rsidR="003C370E" w:rsidRPr="00501230" w:rsidRDefault="003C370E" w:rsidP="003C370E">
      <w:pPr>
        <w:pStyle w:val="Heading4"/>
        <w:shd w:val="clear" w:color="auto" w:fill="FFFFFF"/>
        <w:spacing w:before="180"/>
        <w:rPr>
          <w:rFonts w:ascii="Segoe UI" w:hAnsi="Segoe UI" w:cs="Segoe UI"/>
          <w:color w:val="111111"/>
          <w:sz w:val="36"/>
          <w:szCs w:val="36"/>
        </w:rPr>
      </w:pPr>
      <w:r w:rsidRPr="00501230">
        <w:rPr>
          <w:rFonts w:ascii="Segoe UI" w:hAnsi="Segoe UI" w:cs="Segoe UI"/>
          <w:color w:val="111111"/>
          <w:sz w:val="36"/>
          <w:szCs w:val="36"/>
        </w:rPr>
        <w:t>Integration Capabilities</w:t>
      </w:r>
    </w:p>
    <w:p w14:paraId="6FF763FA" w14:textId="77777777" w:rsidR="003C370E" w:rsidRPr="00501230" w:rsidRDefault="003C370E" w:rsidP="003C370E">
      <w:pPr>
        <w:pStyle w:val="NormalWeb"/>
        <w:shd w:val="clear" w:color="auto" w:fill="FFFFFF"/>
        <w:spacing w:before="180" w:beforeAutospacing="0" w:after="0" w:afterAutospacing="0"/>
        <w:rPr>
          <w:rFonts w:ascii="Segoe UI" w:hAnsi="Segoe UI" w:cs="Segoe UI"/>
          <w:color w:val="111111"/>
          <w:sz w:val="36"/>
          <w:szCs w:val="36"/>
        </w:rPr>
      </w:pPr>
      <w:r w:rsidRPr="003C370E">
        <w:rPr>
          <w:rFonts w:ascii="Segoe UI" w:hAnsi="Segoe UI" w:cs="Segoe UI"/>
          <w:color w:val="111111"/>
          <w:sz w:val="32"/>
          <w:szCs w:val="32"/>
        </w:rPr>
        <w:t>Determine the ease of integrating the e-commerce platform with existing systems and third-party services</w:t>
      </w:r>
      <w:r w:rsidRPr="00501230">
        <w:rPr>
          <w:rFonts w:ascii="Segoe UI" w:hAnsi="Segoe UI" w:cs="Segoe UI"/>
          <w:color w:val="111111"/>
          <w:sz w:val="36"/>
          <w:szCs w:val="36"/>
        </w:rPr>
        <w:t>.</w:t>
      </w:r>
    </w:p>
    <w:p w14:paraId="00C361F7" w14:textId="77777777" w:rsidR="003C370E" w:rsidRPr="003C370E" w:rsidRDefault="003C370E" w:rsidP="003C370E">
      <w:pPr>
        <w:numPr>
          <w:ilvl w:val="0"/>
          <w:numId w:val="36"/>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Payment Gateways</w:t>
      </w:r>
      <w:r w:rsidRPr="003C370E">
        <w:rPr>
          <w:rFonts w:ascii="Segoe UI" w:hAnsi="Segoe UI" w:cs="Segoe UI"/>
          <w:color w:val="111111"/>
          <w:sz w:val="32"/>
          <w:szCs w:val="32"/>
        </w:rPr>
        <w:t>: Ensure compatibility with popular payment gateways like PayPal, Stripe, and Square.</w:t>
      </w:r>
    </w:p>
    <w:p w14:paraId="6291E2D2" w14:textId="77777777" w:rsidR="003C370E" w:rsidRPr="003C370E" w:rsidRDefault="003C370E" w:rsidP="003C370E">
      <w:pPr>
        <w:numPr>
          <w:ilvl w:val="0"/>
          <w:numId w:val="36"/>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Inventory Management Systems</w:t>
      </w:r>
      <w:r w:rsidRPr="003C370E">
        <w:rPr>
          <w:rFonts w:ascii="Segoe UI" w:hAnsi="Segoe UI" w:cs="Segoe UI"/>
          <w:color w:val="111111"/>
          <w:sz w:val="32"/>
          <w:szCs w:val="32"/>
        </w:rPr>
        <w:t>: Integrate with inventory management systems to keep stock levels accurate and up-to-date.</w:t>
      </w:r>
    </w:p>
    <w:p w14:paraId="11B784EF" w14:textId="77777777" w:rsidR="003C370E" w:rsidRPr="00501230" w:rsidRDefault="003C370E" w:rsidP="003C370E">
      <w:pPr>
        <w:numPr>
          <w:ilvl w:val="0"/>
          <w:numId w:val="36"/>
        </w:numPr>
        <w:shd w:val="clear" w:color="auto" w:fill="FFFFFF"/>
        <w:spacing w:before="100" w:beforeAutospacing="1" w:after="100" w:afterAutospacing="1" w:line="240" w:lineRule="auto"/>
        <w:ind w:left="0"/>
        <w:jc w:val="left"/>
        <w:rPr>
          <w:rFonts w:ascii="Segoe UI" w:hAnsi="Segoe UI" w:cs="Segoe UI"/>
          <w:color w:val="111111"/>
          <w:sz w:val="36"/>
          <w:szCs w:val="36"/>
        </w:rPr>
      </w:pPr>
      <w:r w:rsidRPr="00501230">
        <w:rPr>
          <w:rStyle w:val="Strong"/>
          <w:rFonts w:ascii="Segoe UI" w:hAnsi="Segoe UI" w:cs="Segoe UI"/>
          <w:color w:val="111111"/>
          <w:sz w:val="36"/>
          <w:szCs w:val="36"/>
        </w:rPr>
        <w:t>Customer Relationship Management (CRM) Systems</w:t>
      </w:r>
      <w:r w:rsidRPr="00501230">
        <w:rPr>
          <w:rFonts w:ascii="Segoe UI" w:hAnsi="Segoe UI" w:cs="Segoe UI"/>
          <w:color w:val="111111"/>
          <w:sz w:val="36"/>
          <w:szCs w:val="36"/>
        </w:rPr>
        <w:t xml:space="preserve">: </w:t>
      </w:r>
      <w:r w:rsidRPr="003C370E">
        <w:rPr>
          <w:rFonts w:ascii="Segoe UI" w:hAnsi="Segoe UI" w:cs="Segoe UI"/>
          <w:color w:val="111111"/>
          <w:sz w:val="32"/>
          <w:szCs w:val="32"/>
        </w:rPr>
        <w:t>Connect with CRM systems to manage customer interactions and data effectively</w:t>
      </w:r>
      <w:r w:rsidRPr="00501230">
        <w:rPr>
          <w:rFonts w:ascii="Segoe UI" w:hAnsi="Segoe UI" w:cs="Segoe UI"/>
          <w:color w:val="111111"/>
          <w:sz w:val="36"/>
          <w:szCs w:val="36"/>
        </w:rPr>
        <w:t>.</w:t>
      </w:r>
    </w:p>
    <w:p w14:paraId="48738051" w14:textId="77777777" w:rsidR="003C370E" w:rsidRPr="003C370E" w:rsidRDefault="003C370E" w:rsidP="003C370E">
      <w:pPr>
        <w:numPr>
          <w:ilvl w:val="0"/>
          <w:numId w:val="36"/>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APIs and Middleware</w:t>
      </w:r>
      <w:r w:rsidRPr="00501230">
        <w:rPr>
          <w:rFonts w:ascii="Segoe UI" w:hAnsi="Segoe UI" w:cs="Segoe UI"/>
          <w:color w:val="111111"/>
          <w:sz w:val="36"/>
          <w:szCs w:val="36"/>
        </w:rPr>
        <w:t xml:space="preserve">: </w:t>
      </w:r>
      <w:r w:rsidRPr="003C370E">
        <w:rPr>
          <w:rFonts w:ascii="Segoe UI" w:hAnsi="Segoe UI" w:cs="Segoe UI"/>
          <w:color w:val="111111"/>
          <w:sz w:val="32"/>
          <w:szCs w:val="32"/>
        </w:rPr>
        <w:t>Use APIs and middleware solutions to facilitate seamless integration between different systems and services.</w:t>
      </w:r>
    </w:p>
    <w:p w14:paraId="120E85CF" w14:textId="77777777" w:rsidR="003C370E" w:rsidRPr="00501230" w:rsidRDefault="003C370E" w:rsidP="003C370E">
      <w:pPr>
        <w:pStyle w:val="NormalWeb"/>
        <w:shd w:val="clear" w:color="auto" w:fill="FFFFFF"/>
        <w:spacing w:before="180" w:beforeAutospacing="0" w:after="0" w:afterAutospacing="0"/>
        <w:rPr>
          <w:rFonts w:ascii="Segoe UI" w:hAnsi="Segoe UI" w:cs="Segoe UI"/>
          <w:color w:val="111111"/>
          <w:sz w:val="36"/>
          <w:szCs w:val="36"/>
        </w:rPr>
      </w:pPr>
      <w:r w:rsidRPr="003C370E">
        <w:rPr>
          <w:rFonts w:ascii="Segoe UI" w:hAnsi="Segoe UI" w:cs="Segoe UI"/>
          <w:color w:val="111111"/>
          <w:sz w:val="32"/>
          <w:szCs w:val="32"/>
        </w:rPr>
        <w:t>By thoroughly evaluating these technical aspects, we can ensure that the e-commerce website is built on a solid technological foundation, capable of supporting its intended functionality and scaling as needed. This technical feasibility assessment helps mitigate risks and sets the stage for a successful implementation</w:t>
      </w:r>
      <w:r w:rsidRPr="00501230">
        <w:rPr>
          <w:rFonts w:ascii="Segoe UI" w:hAnsi="Segoe UI" w:cs="Segoe UI"/>
          <w:color w:val="111111"/>
          <w:sz w:val="36"/>
          <w:szCs w:val="36"/>
        </w:rPr>
        <w:t>.</w:t>
      </w:r>
    </w:p>
    <w:p w14:paraId="52301CA2" w14:textId="77777777" w:rsidR="003C370E" w:rsidRPr="00501230" w:rsidRDefault="003C370E" w:rsidP="003C370E">
      <w:pPr>
        <w:rPr>
          <w:rFonts w:eastAsia="Times New Roman" w:cstheme="minorHAnsi"/>
          <w:color w:val="555555"/>
          <w:sz w:val="36"/>
          <w:szCs w:val="36"/>
          <w:lang w:bidi="ar-EG"/>
        </w:rPr>
      </w:pPr>
    </w:p>
    <w:p w14:paraId="1AC742CD" w14:textId="77777777" w:rsidR="003C370E" w:rsidRPr="00A875B2" w:rsidRDefault="003C370E" w:rsidP="003C370E">
      <w:pPr>
        <w:rPr>
          <w:rFonts w:eastAsia="Times New Roman" w:cstheme="minorHAnsi"/>
          <w:b/>
          <w:bCs/>
          <w:color w:val="555555"/>
          <w:sz w:val="44"/>
          <w:szCs w:val="44"/>
          <w:lang w:bidi="ar-EG"/>
        </w:rPr>
      </w:pPr>
    </w:p>
    <w:p w14:paraId="695A850B" w14:textId="77777777" w:rsidR="003C370E" w:rsidRDefault="003C370E" w:rsidP="003C370E">
      <w:pPr>
        <w:rPr>
          <w:rFonts w:eastAsia="Times New Roman" w:cstheme="minorHAnsi"/>
          <w:color w:val="555555"/>
          <w:sz w:val="44"/>
          <w:szCs w:val="44"/>
          <w:lang w:bidi="ar-EG"/>
        </w:rPr>
      </w:pPr>
    </w:p>
    <w:p w14:paraId="50AED747" w14:textId="77777777" w:rsidR="003C370E" w:rsidRPr="00712CC3" w:rsidRDefault="003C370E" w:rsidP="003C370E">
      <w:pPr>
        <w:rPr>
          <w:rStyle w:val="Strong"/>
        </w:rPr>
      </w:pPr>
    </w:p>
    <w:p w14:paraId="5E85A84A" w14:textId="77777777" w:rsidR="003C370E" w:rsidRPr="003C370E" w:rsidRDefault="003C370E" w:rsidP="003C370E">
      <w:pPr>
        <w:pStyle w:val="Heading3"/>
        <w:rPr>
          <w:sz w:val="40"/>
          <w:szCs w:val="40"/>
        </w:rPr>
      </w:pPr>
      <w:r w:rsidRPr="003C370E">
        <w:rPr>
          <w:sz w:val="40"/>
          <w:szCs w:val="40"/>
        </w:rPr>
        <w:t>Economic Feasibility</w:t>
      </w:r>
    </w:p>
    <w:p w14:paraId="4896157E" w14:textId="77777777" w:rsidR="003C370E" w:rsidRPr="003C370E"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3C370E">
        <w:rPr>
          <w:rFonts w:ascii="Segoe UI" w:hAnsi="Segoe UI" w:cs="Segoe UI"/>
          <w:color w:val="111111"/>
          <w:sz w:val="32"/>
          <w:szCs w:val="32"/>
        </w:rPr>
        <w:t>Economic feasibility analyzes the cost-benefit aspects of the project to ensure it is financially viable. This evaluation helps determine whether the investment in developing the e-commerce website will yield sufficient returns and justify the expenses involved.</w:t>
      </w:r>
    </w:p>
    <w:p w14:paraId="40C37138" w14:textId="77777777" w:rsidR="003C370E" w:rsidRPr="00501230" w:rsidRDefault="003C370E" w:rsidP="003C370E">
      <w:pPr>
        <w:pStyle w:val="NormalWeb"/>
        <w:shd w:val="clear" w:color="auto" w:fill="FFFFFF"/>
        <w:spacing w:before="180" w:beforeAutospacing="0" w:after="0" w:afterAutospacing="0"/>
        <w:rPr>
          <w:rFonts w:ascii="Segoe UI" w:hAnsi="Segoe UI" w:cs="Segoe UI"/>
          <w:color w:val="111111"/>
          <w:sz w:val="36"/>
          <w:szCs w:val="36"/>
        </w:rPr>
      </w:pPr>
      <w:r w:rsidRPr="00501230">
        <w:rPr>
          <w:rStyle w:val="Strong"/>
          <w:rFonts w:ascii="Segoe UI" w:hAnsi="Segoe UI" w:cs="Segoe UI"/>
          <w:color w:val="111111"/>
          <w:sz w:val="36"/>
          <w:szCs w:val="36"/>
        </w:rPr>
        <w:t>Key Considerations:</w:t>
      </w:r>
    </w:p>
    <w:p w14:paraId="24DB4125" w14:textId="77777777" w:rsidR="003C370E" w:rsidRPr="00501230" w:rsidRDefault="003C370E" w:rsidP="003C370E">
      <w:pPr>
        <w:pStyle w:val="Heading4"/>
        <w:shd w:val="clear" w:color="auto" w:fill="FFFFFF"/>
        <w:spacing w:before="180"/>
        <w:rPr>
          <w:rFonts w:ascii="Segoe UI" w:hAnsi="Segoe UI" w:cs="Segoe UI"/>
          <w:color w:val="111111"/>
          <w:sz w:val="36"/>
          <w:szCs w:val="36"/>
        </w:rPr>
      </w:pPr>
      <w:r w:rsidRPr="00501230">
        <w:rPr>
          <w:rFonts w:ascii="Segoe UI" w:hAnsi="Segoe UI" w:cs="Segoe UI"/>
          <w:color w:val="111111"/>
          <w:sz w:val="36"/>
          <w:szCs w:val="36"/>
        </w:rPr>
        <w:t>Initial Costs</w:t>
      </w:r>
    </w:p>
    <w:p w14:paraId="0A5EED14" w14:textId="77777777" w:rsidR="003C370E" w:rsidRPr="003C370E"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3C370E">
        <w:rPr>
          <w:rFonts w:ascii="Segoe UI" w:hAnsi="Segoe UI" w:cs="Segoe UI"/>
          <w:color w:val="111111"/>
          <w:sz w:val="32"/>
          <w:szCs w:val="32"/>
        </w:rPr>
        <w:t>Estimate the initial costs associated with the development of the e-commerce website. These costs include:</w:t>
      </w:r>
    </w:p>
    <w:p w14:paraId="76B9DA6D" w14:textId="77777777" w:rsidR="003C370E" w:rsidRPr="007600E6" w:rsidRDefault="003C370E" w:rsidP="003C370E">
      <w:pPr>
        <w:numPr>
          <w:ilvl w:val="0"/>
          <w:numId w:val="37"/>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Software Licenses</w:t>
      </w:r>
      <w:r w:rsidRPr="00501230">
        <w:rPr>
          <w:rFonts w:ascii="Segoe UI" w:hAnsi="Segoe UI" w:cs="Segoe UI"/>
          <w:color w:val="111111"/>
          <w:sz w:val="36"/>
          <w:szCs w:val="36"/>
        </w:rPr>
        <w:t xml:space="preserve">: </w:t>
      </w:r>
      <w:r w:rsidRPr="007600E6">
        <w:rPr>
          <w:rFonts w:ascii="Segoe UI" w:hAnsi="Segoe UI" w:cs="Segoe UI"/>
          <w:color w:val="111111"/>
          <w:sz w:val="32"/>
          <w:szCs w:val="32"/>
        </w:rPr>
        <w:t>Costs for purchasing or subscribing to necessary software, such as development tools, frameworks, and content management systems.</w:t>
      </w:r>
    </w:p>
    <w:p w14:paraId="52FD7059" w14:textId="77777777" w:rsidR="003C370E" w:rsidRPr="007600E6" w:rsidRDefault="003C370E" w:rsidP="003C370E">
      <w:pPr>
        <w:numPr>
          <w:ilvl w:val="0"/>
          <w:numId w:val="37"/>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Hardware</w:t>
      </w:r>
      <w:r w:rsidRPr="00501230">
        <w:rPr>
          <w:rFonts w:ascii="Segoe UI" w:hAnsi="Segoe UI" w:cs="Segoe UI"/>
          <w:color w:val="111111"/>
          <w:sz w:val="36"/>
          <w:szCs w:val="36"/>
        </w:rPr>
        <w:t xml:space="preserve">: </w:t>
      </w:r>
      <w:r w:rsidRPr="007600E6">
        <w:rPr>
          <w:rFonts w:ascii="Segoe UI" w:hAnsi="Segoe UI" w:cs="Segoe UI"/>
          <w:color w:val="111111"/>
          <w:sz w:val="32"/>
          <w:szCs w:val="32"/>
        </w:rPr>
        <w:t>Expenses for servers, networking equipment, and other hardware required to support the website.</w:t>
      </w:r>
    </w:p>
    <w:p w14:paraId="5FCBDDC6" w14:textId="77777777" w:rsidR="003C370E" w:rsidRPr="00501230" w:rsidRDefault="003C370E" w:rsidP="003C370E">
      <w:pPr>
        <w:numPr>
          <w:ilvl w:val="0"/>
          <w:numId w:val="37"/>
        </w:numPr>
        <w:shd w:val="clear" w:color="auto" w:fill="FFFFFF"/>
        <w:spacing w:before="100" w:beforeAutospacing="1" w:after="100" w:afterAutospacing="1" w:line="240" w:lineRule="auto"/>
        <w:ind w:left="0"/>
        <w:jc w:val="left"/>
        <w:rPr>
          <w:rFonts w:ascii="Segoe UI" w:hAnsi="Segoe UI" w:cs="Segoe UI"/>
          <w:color w:val="111111"/>
          <w:sz w:val="36"/>
          <w:szCs w:val="36"/>
        </w:rPr>
      </w:pPr>
      <w:r w:rsidRPr="00501230">
        <w:rPr>
          <w:rStyle w:val="Strong"/>
          <w:rFonts w:ascii="Segoe UI" w:hAnsi="Segoe UI" w:cs="Segoe UI"/>
          <w:color w:val="111111"/>
          <w:sz w:val="36"/>
          <w:szCs w:val="36"/>
        </w:rPr>
        <w:t>Development Costs</w:t>
      </w:r>
      <w:r w:rsidRPr="00501230">
        <w:rPr>
          <w:rFonts w:ascii="Segoe UI" w:hAnsi="Segoe UI" w:cs="Segoe UI"/>
          <w:color w:val="111111"/>
          <w:sz w:val="36"/>
          <w:szCs w:val="36"/>
        </w:rPr>
        <w:t xml:space="preserve">: </w:t>
      </w:r>
      <w:r w:rsidRPr="007600E6">
        <w:rPr>
          <w:rFonts w:ascii="Segoe UI" w:hAnsi="Segoe UI" w:cs="Segoe UI"/>
          <w:color w:val="111111"/>
          <w:sz w:val="32"/>
          <w:szCs w:val="32"/>
        </w:rPr>
        <w:t>Salaries or fees for developers, designers, and other technical staff involved in the project</w:t>
      </w:r>
      <w:r w:rsidRPr="00501230">
        <w:rPr>
          <w:rFonts w:ascii="Segoe UI" w:hAnsi="Segoe UI" w:cs="Segoe UI"/>
          <w:color w:val="111111"/>
          <w:sz w:val="36"/>
          <w:szCs w:val="36"/>
        </w:rPr>
        <w:t>.</w:t>
      </w:r>
    </w:p>
    <w:p w14:paraId="2B07CDCC" w14:textId="77777777" w:rsidR="003C370E" w:rsidRPr="007600E6" w:rsidRDefault="003C370E" w:rsidP="003C370E">
      <w:pPr>
        <w:numPr>
          <w:ilvl w:val="0"/>
          <w:numId w:val="37"/>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Design and Branding</w:t>
      </w:r>
      <w:r w:rsidRPr="00501230">
        <w:rPr>
          <w:rFonts w:ascii="Segoe UI" w:hAnsi="Segoe UI" w:cs="Segoe UI"/>
          <w:color w:val="111111"/>
          <w:sz w:val="36"/>
          <w:szCs w:val="36"/>
        </w:rPr>
        <w:t xml:space="preserve">: </w:t>
      </w:r>
      <w:r w:rsidRPr="007600E6">
        <w:rPr>
          <w:rFonts w:ascii="Segoe UI" w:hAnsi="Segoe UI" w:cs="Segoe UI"/>
          <w:color w:val="111111"/>
          <w:sz w:val="32"/>
          <w:szCs w:val="32"/>
        </w:rPr>
        <w:t>Costs for creating the website’s design, branding, and user interface.</w:t>
      </w:r>
    </w:p>
    <w:p w14:paraId="656ECEEB" w14:textId="77777777" w:rsidR="003C370E" w:rsidRPr="007600E6" w:rsidRDefault="003C370E" w:rsidP="003C370E">
      <w:pPr>
        <w:numPr>
          <w:ilvl w:val="0"/>
          <w:numId w:val="37"/>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Marketing and Launch</w:t>
      </w:r>
      <w:r w:rsidRPr="00501230">
        <w:rPr>
          <w:rFonts w:ascii="Segoe UI" w:hAnsi="Segoe UI" w:cs="Segoe UI"/>
          <w:color w:val="111111"/>
          <w:sz w:val="36"/>
          <w:szCs w:val="36"/>
        </w:rPr>
        <w:t xml:space="preserve">: </w:t>
      </w:r>
      <w:r w:rsidRPr="007600E6">
        <w:rPr>
          <w:rFonts w:ascii="Segoe UI" w:hAnsi="Segoe UI" w:cs="Segoe UI"/>
          <w:color w:val="111111"/>
          <w:sz w:val="32"/>
          <w:szCs w:val="32"/>
        </w:rPr>
        <w:t>Initial marketing expenses to promote the website and attract users at launch.</w:t>
      </w:r>
    </w:p>
    <w:p w14:paraId="6704F5F8" w14:textId="77777777" w:rsidR="003C370E" w:rsidRPr="00501230" w:rsidRDefault="003C370E" w:rsidP="003C370E">
      <w:pPr>
        <w:pStyle w:val="Heading4"/>
        <w:shd w:val="clear" w:color="auto" w:fill="FFFFFF"/>
        <w:spacing w:before="180"/>
        <w:rPr>
          <w:rFonts w:ascii="Segoe UI" w:hAnsi="Segoe UI" w:cs="Segoe UI"/>
          <w:color w:val="111111"/>
          <w:sz w:val="36"/>
          <w:szCs w:val="36"/>
        </w:rPr>
      </w:pPr>
      <w:r w:rsidRPr="00501230">
        <w:rPr>
          <w:rFonts w:ascii="Segoe UI" w:hAnsi="Segoe UI" w:cs="Segoe UI"/>
          <w:color w:val="111111"/>
          <w:sz w:val="36"/>
          <w:szCs w:val="36"/>
        </w:rPr>
        <w:lastRenderedPageBreak/>
        <w:t>Ongoing Costs</w:t>
      </w:r>
    </w:p>
    <w:p w14:paraId="445D1AD0" w14:textId="77777777" w:rsidR="003C370E" w:rsidRPr="007600E6"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7600E6">
        <w:rPr>
          <w:rFonts w:ascii="Segoe UI" w:hAnsi="Segoe UI" w:cs="Segoe UI"/>
          <w:color w:val="111111"/>
          <w:sz w:val="32"/>
          <w:szCs w:val="32"/>
        </w:rPr>
        <w:t>Consider the ongoing expenses required to maintain and operate the e-commerce website. These costs include:</w:t>
      </w:r>
    </w:p>
    <w:p w14:paraId="42DA70BC" w14:textId="77777777" w:rsidR="003C370E" w:rsidRPr="007600E6" w:rsidRDefault="003C370E" w:rsidP="003C370E">
      <w:pPr>
        <w:numPr>
          <w:ilvl w:val="0"/>
          <w:numId w:val="38"/>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Hosting and Infrastructure</w:t>
      </w:r>
      <w:r w:rsidRPr="00501230">
        <w:rPr>
          <w:rFonts w:ascii="Segoe UI" w:hAnsi="Segoe UI" w:cs="Segoe UI"/>
          <w:color w:val="111111"/>
          <w:sz w:val="36"/>
          <w:szCs w:val="36"/>
        </w:rPr>
        <w:t xml:space="preserve">: </w:t>
      </w:r>
      <w:r w:rsidRPr="007600E6">
        <w:rPr>
          <w:rFonts w:ascii="Segoe UI" w:hAnsi="Segoe UI" w:cs="Segoe UI"/>
          <w:color w:val="111111"/>
          <w:sz w:val="32"/>
          <w:szCs w:val="32"/>
        </w:rPr>
        <w:t>Monthly or annual fees for cloud hosting services, content delivery networks (CDNs), and other infrastructure components.</w:t>
      </w:r>
    </w:p>
    <w:p w14:paraId="5123A799" w14:textId="77777777" w:rsidR="003C370E" w:rsidRPr="007600E6" w:rsidRDefault="003C370E" w:rsidP="003C370E">
      <w:pPr>
        <w:numPr>
          <w:ilvl w:val="0"/>
          <w:numId w:val="38"/>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Maintenance and Updates</w:t>
      </w:r>
      <w:r w:rsidRPr="00501230">
        <w:rPr>
          <w:rFonts w:ascii="Segoe UI" w:hAnsi="Segoe UI" w:cs="Segoe UI"/>
          <w:color w:val="111111"/>
          <w:sz w:val="36"/>
          <w:szCs w:val="36"/>
        </w:rPr>
        <w:t xml:space="preserve">: </w:t>
      </w:r>
      <w:r w:rsidRPr="007600E6">
        <w:rPr>
          <w:rFonts w:ascii="Segoe UI" w:hAnsi="Segoe UI" w:cs="Segoe UI"/>
          <w:color w:val="111111"/>
          <w:sz w:val="32"/>
          <w:szCs w:val="32"/>
        </w:rPr>
        <w:t>Costs for regular maintenance, updates, and bug fixes to keep the website running smoothly.</w:t>
      </w:r>
    </w:p>
    <w:p w14:paraId="5FE18779" w14:textId="77777777" w:rsidR="003C370E" w:rsidRPr="00501230" w:rsidRDefault="003C370E" w:rsidP="003C370E">
      <w:pPr>
        <w:numPr>
          <w:ilvl w:val="0"/>
          <w:numId w:val="38"/>
        </w:numPr>
        <w:shd w:val="clear" w:color="auto" w:fill="FFFFFF"/>
        <w:spacing w:before="100" w:beforeAutospacing="1" w:after="100" w:afterAutospacing="1" w:line="240" w:lineRule="auto"/>
        <w:ind w:left="0"/>
        <w:jc w:val="left"/>
        <w:rPr>
          <w:rFonts w:ascii="Segoe UI" w:hAnsi="Segoe UI" w:cs="Segoe UI"/>
          <w:color w:val="111111"/>
          <w:sz w:val="36"/>
          <w:szCs w:val="36"/>
        </w:rPr>
      </w:pPr>
      <w:r w:rsidRPr="00501230">
        <w:rPr>
          <w:rStyle w:val="Strong"/>
          <w:rFonts w:ascii="Segoe UI" w:hAnsi="Segoe UI" w:cs="Segoe UI"/>
          <w:color w:val="111111"/>
          <w:sz w:val="36"/>
          <w:szCs w:val="36"/>
        </w:rPr>
        <w:t>Customer Support</w:t>
      </w:r>
      <w:r w:rsidRPr="00501230">
        <w:rPr>
          <w:rFonts w:ascii="Segoe UI" w:hAnsi="Segoe UI" w:cs="Segoe UI"/>
          <w:color w:val="111111"/>
          <w:sz w:val="36"/>
          <w:szCs w:val="36"/>
        </w:rPr>
        <w:t xml:space="preserve">: </w:t>
      </w:r>
      <w:r w:rsidRPr="007600E6">
        <w:rPr>
          <w:rFonts w:ascii="Segoe UI" w:hAnsi="Segoe UI" w:cs="Segoe UI"/>
          <w:color w:val="111111"/>
          <w:sz w:val="32"/>
          <w:szCs w:val="32"/>
        </w:rPr>
        <w:t>Expenses for providing customer support, including staffing, training, and support tools.</w:t>
      </w:r>
    </w:p>
    <w:p w14:paraId="6A172690" w14:textId="77777777" w:rsidR="003C370E" w:rsidRPr="007600E6" w:rsidRDefault="003C370E" w:rsidP="003C370E">
      <w:pPr>
        <w:numPr>
          <w:ilvl w:val="0"/>
          <w:numId w:val="38"/>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Marketing and Advertising</w:t>
      </w:r>
      <w:r w:rsidRPr="00501230">
        <w:rPr>
          <w:rFonts w:ascii="Segoe UI" w:hAnsi="Segoe UI" w:cs="Segoe UI"/>
          <w:color w:val="111111"/>
          <w:sz w:val="36"/>
          <w:szCs w:val="36"/>
        </w:rPr>
        <w:t xml:space="preserve">: </w:t>
      </w:r>
      <w:r w:rsidRPr="007600E6">
        <w:rPr>
          <w:rFonts w:ascii="Segoe UI" w:hAnsi="Segoe UI" w:cs="Segoe UI"/>
          <w:color w:val="111111"/>
          <w:sz w:val="32"/>
          <w:szCs w:val="32"/>
        </w:rPr>
        <w:t>Ongoing marketing efforts to attract and retain customers, including digital advertising, SEO, and social media campaigns.</w:t>
      </w:r>
    </w:p>
    <w:p w14:paraId="152F5AF3" w14:textId="77777777" w:rsidR="003C370E" w:rsidRPr="007600E6" w:rsidRDefault="003C370E" w:rsidP="003C370E">
      <w:pPr>
        <w:numPr>
          <w:ilvl w:val="0"/>
          <w:numId w:val="38"/>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Transaction Fees</w:t>
      </w:r>
      <w:r w:rsidRPr="007600E6">
        <w:rPr>
          <w:rFonts w:ascii="Segoe UI" w:hAnsi="Segoe UI" w:cs="Segoe UI"/>
          <w:color w:val="111111"/>
          <w:sz w:val="32"/>
          <w:szCs w:val="32"/>
        </w:rPr>
        <w:t>: Fees charged by payment gateways and other third-party services for processing transactions.</w:t>
      </w:r>
    </w:p>
    <w:p w14:paraId="54C0E0B0" w14:textId="77777777" w:rsidR="003C370E" w:rsidRPr="00501230" w:rsidRDefault="003C370E" w:rsidP="003C370E">
      <w:pPr>
        <w:pStyle w:val="Heading4"/>
        <w:shd w:val="clear" w:color="auto" w:fill="FFFFFF"/>
        <w:spacing w:before="180"/>
        <w:rPr>
          <w:rFonts w:ascii="Segoe UI" w:hAnsi="Segoe UI" w:cs="Segoe UI"/>
          <w:color w:val="111111"/>
          <w:sz w:val="36"/>
          <w:szCs w:val="36"/>
        </w:rPr>
      </w:pPr>
      <w:r w:rsidRPr="00501230">
        <w:rPr>
          <w:rFonts w:ascii="Segoe UI" w:hAnsi="Segoe UI" w:cs="Segoe UI"/>
          <w:color w:val="111111"/>
          <w:sz w:val="36"/>
          <w:szCs w:val="36"/>
        </w:rPr>
        <w:t>Revenue Projections</w:t>
      </w:r>
    </w:p>
    <w:p w14:paraId="06789390" w14:textId="77777777" w:rsidR="003C370E" w:rsidRPr="007600E6"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7600E6">
        <w:rPr>
          <w:rFonts w:ascii="Segoe UI" w:hAnsi="Segoe UI" w:cs="Segoe UI"/>
          <w:color w:val="111111"/>
          <w:sz w:val="32"/>
          <w:szCs w:val="32"/>
        </w:rPr>
        <w:t>Forecast potential revenue streams from the e-commerce website to determine its financial viability. These revenue streams may include:</w:t>
      </w:r>
    </w:p>
    <w:p w14:paraId="5AC1A3B3" w14:textId="77777777" w:rsidR="003C370E" w:rsidRPr="007600E6" w:rsidRDefault="003C370E" w:rsidP="003C370E">
      <w:pPr>
        <w:numPr>
          <w:ilvl w:val="0"/>
          <w:numId w:val="39"/>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Product Sales</w:t>
      </w:r>
      <w:r w:rsidRPr="007600E6">
        <w:rPr>
          <w:rFonts w:ascii="Segoe UI" w:hAnsi="Segoe UI" w:cs="Segoe UI"/>
          <w:color w:val="111111"/>
          <w:sz w:val="32"/>
          <w:szCs w:val="32"/>
        </w:rPr>
        <w:t>: Revenue generated from selling products directly to customers.</w:t>
      </w:r>
    </w:p>
    <w:p w14:paraId="51B1E032" w14:textId="77777777" w:rsidR="003C370E" w:rsidRPr="007600E6" w:rsidRDefault="003C370E" w:rsidP="003C370E">
      <w:pPr>
        <w:numPr>
          <w:ilvl w:val="0"/>
          <w:numId w:val="39"/>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Subscription Fees</w:t>
      </w:r>
      <w:r w:rsidRPr="007600E6">
        <w:rPr>
          <w:rFonts w:ascii="Segoe UI" w:hAnsi="Segoe UI" w:cs="Segoe UI"/>
          <w:color w:val="111111"/>
          <w:sz w:val="32"/>
          <w:szCs w:val="32"/>
        </w:rPr>
        <w:t>: Income from subscription-based services or membership programs.</w:t>
      </w:r>
    </w:p>
    <w:p w14:paraId="2FF2B3A9" w14:textId="77777777" w:rsidR="003C370E" w:rsidRPr="007600E6" w:rsidRDefault="003C370E" w:rsidP="003C370E">
      <w:pPr>
        <w:numPr>
          <w:ilvl w:val="0"/>
          <w:numId w:val="39"/>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lastRenderedPageBreak/>
        <w:t>Advertising</w:t>
      </w:r>
      <w:r w:rsidRPr="00501230">
        <w:rPr>
          <w:rFonts w:ascii="Segoe UI" w:hAnsi="Segoe UI" w:cs="Segoe UI"/>
          <w:color w:val="111111"/>
          <w:sz w:val="36"/>
          <w:szCs w:val="36"/>
        </w:rPr>
        <w:t xml:space="preserve">: </w:t>
      </w:r>
      <w:r w:rsidRPr="007600E6">
        <w:rPr>
          <w:rFonts w:ascii="Segoe UI" w:hAnsi="Segoe UI" w:cs="Segoe UI"/>
          <w:color w:val="111111"/>
          <w:sz w:val="32"/>
          <w:szCs w:val="32"/>
        </w:rPr>
        <w:t>Revenue from displaying advertisements on the website, such as banner ads or sponsored content.</w:t>
      </w:r>
    </w:p>
    <w:p w14:paraId="0CE3178A" w14:textId="77777777" w:rsidR="003C370E" w:rsidRPr="007600E6" w:rsidRDefault="003C370E" w:rsidP="003C370E">
      <w:pPr>
        <w:numPr>
          <w:ilvl w:val="0"/>
          <w:numId w:val="39"/>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Affiliate Marketing</w:t>
      </w:r>
      <w:r w:rsidRPr="00501230">
        <w:rPr>
          <w:rFonts w:ascii="Segoe UI" w:hAnsi="Segoe UI" w:cs="Segoe UI"/>
          <w:color w:val="111111"/>
          <w:sz w:val="36"/>
          <w:szCs w:val="36"/>
        </w:rPr>
        <w:t xml:space="preserve">: </w:t>
      </w:r>
      <w:r w:rsidRPr="007600E6">
        <w:rPr>
          <w:rFonts w:ascii="Segoe UI" w:hAnsi="Segoe UI" w:cs="Segoe UI"/>
          <w:color w:val="111111"/>
          <w:sz w:val="32"/>
          <w:szCs w:val="32"/>
        </w:rPr>
        <w:t>Earnings from affiliate marketing programs where the website earns a commission for referring customers to other businesses.</w:t>
      </w:r>
    </w:p>
    <w:p w14:paraId="7F0AC4FF" w14:textId="77777777" w:rsidR="003C370E" w:rsidRPr="007600E6" w:rsidRDefault="003C370E" w:rsidP="003C370E">
      <w:pPr>
        <w:pStyle w:val="Heading4"/>
        <w:shd w:val="clear" w:color="auto" w:fill="FFFFFF"/>
        <w:spacing w:before="180"/>
        <w:rPr>
          <w:rFonts w:ascii="Segoe UI" w:hAnsi="Segoe UI" w:cs="Segoe UI"/>
          <w:b/>
          <w:bCs/>
          <w:color w:val="111111"/>
          <w:sz w:val="36"/>
          <w:szCs w:val="36"/>
        </w:rPr>
      </w:pPr>
      <w:r w:rsidRPr="007600E6">
        <w:rPr>
          <w:rFonts w:ascii="Segoe UI" w:hAnsi="Segoe UI" w:cs="Segoe UI"/>
          <w:b/>
          <w:bCs/>
          <w:color w:val="111111"/>
          <w:sz w:val="36"/>
          <w:szCs w:val="36"/>
        </w:rPr>
        <w:t>Return on Investment (ROI)</w:t>
      </w:r>
    </w:p>
    <w:p w14:paraId="5B346FDC" w14:textId="77777777" w:rsidR="003C370E" w:rsidRPr="007600E6"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7600E6">
        <w:rPr>
          <w:rFonts w:ascii="Segoe UI" w:hAnsi="Segoe UI" w:cs="Segoe UI"/>
          <w:color w:val="111111"/>
          <w:sz w:val="32"/>
          <w:szCs w:val="32"/>
        </w:rPr>
        <w:t>Calculate the expected ROI to determine if the project is financially justifiable. This involves comparing the projected revenue against the initial and ongoing costs to assess the profitability of the e-commerce website.</w:t>
      </w:r>
    </w:p>
    <w:p w14:paraId="05B42344" w14:textId="77777777" w:rsidR="003C370E" w:rsidRPr="007600E6"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501230">
        <w:rPr>
          <w:rStyle w:val="Strong"/>
          <w:rFonts w:ascii="Segoe UI" w:hAnsi="Segoe UI" w:cs="Segoe UI"/>
          <w:color w:val="111111"/>
          <w:sz w:val="36"/>
          <w:szCs w:val="36"/>
        </w:rPr>
        <w:t>ROI Calculation Example</w:t>
      </w:r>
      <w:r w:rsidRPr="007600E6">
        <w:rPr>
          <w:rStyle w:val="Strong"/>
          <w:rFonts w:ascii="Segoe UI" w:hAnsi="Segoe UI" w:cs="Segoe UI"/>
          <w:color w:val="111111"/>
          <w:sz w:val="32"/>
          <w:szCs w:val="32"/>
        </w:rPr>
        <w:t>:</w:t>
      </w:r>
      <w:r w:rsidRPr="007600E6">
        <w:rPr>
          <w:rFonts w:ascii="Segoe UI" w:hAnsi="Segoe UI" w:cs="Segoe UI"/>
          <w:color w:val="111111"/>
          <w:sz w:val="32"/>
          <w:szCs w:val="32"/>
        </w:rPr>
        <w:t> [ \</w:t>
      </w:r>
      <w:proofErr w:type="gramStart"/>
      <w:r w:rsidRPr="007600E6">
        <w:rPr>
          <w:rFonts w:ascii="Segoe UI" w:hAnsi="Segoe UI" w:cs="Segoe UI"/>
          <w:color w:val="111111"/>
          <w:sz w:val="32"/>
          <w:szCs w:val="32"/>
        </w:rPr>
        <w:t>text{</w:t>
      </w:r>
      <w:proofErr w:type="gramEnd"/>
      <w:r w:rsidRPr="007600E6">
        <w:rPr>
          <w:rFonts w:ascii="Segoe UI" w:hAnsi="Segoe UI" w:cs="Segoe UI"/>
          <w:color w:val="111111"/>
          <w:sz w:val="32"/>
          <w:szCs w:val="32"/>
        </w:rPr>
        <w:t>ROI} = \</w:t>
      </w:r>
      <w:proofErr w:type="gramStart"/>
      <w:r w:rsidRPr="007600E6">
        <w:rPr>
          <w:rFonts w:ascii="Segoe UI" w:hAnsi="Segoe UI" w:cs="Segoe UI"/>
          <w:color w:val="111111"/>
          <w:sz w:val="32"/>
          <w:szCs w:val="32"/>
        </w:rPr>
        <w:t>frac{</w:t>
      </w:r>
      <w:proofErr w:type="gramEnd"/>
      <w:r w:rsidRPr="007600E6">
        <w:rPr>
          <w:rFonts w:ascii="Segoe UI" w:hAnsi="Segoe UI" w:cs="Segoe UI"/>
          <w:color w:val="111111"/>
          <w:sz w:val="32"/>
          <w:szCs w:val="32"/>
        </w:rPr>
        <w:t>\</w:t>
      </w:r>
      <w:proofErr w:type="gramStart"/>
      <w:r w:rsidRPr="007600E6">
        <w:rPr>
          <w:rFonts w:ascii="Segoe UI" w:hAnsi="Segoe UI" w:cs="Segoe UI"/>
          <w:color w:val="111111"/>
          <w:sz w:val="32"/>
          <w:szCs w:val="32"/>
        </w:rPr>
        <w:t>text{</w:t>
      </w:r>
      <w:proofErr w:type="gramEnd"/>
      <w:r w:rsidRPr="007600E6">
        <w:rPr>
          <w:rFonts w:ascii="Segoe UI" w:hAnsi="Segoe UI" w:cs="Segoe UI"/>
          <w:color w:val="111111"/>
          <w:sz w:val="32"/>
          <w:szCs w:val="32"/>
        </w:rPr>
        <w:t>Net Profit</w:t>
      </w:r>
      <w:proofErr w:type="gramStart"/>
      <w:r w:rsidRPr="007600E6">
        <w:rPr>
          <w:rFonts w:ascii="Segoe UI" w:hAnsi="Segoe UI" w:cs="Segoe UI"/>
          <w:color w:val="111111"/>
          <w:sz w:val="32"/>
          <w:szCs w:val="32"/>
        </w:rPr>
        <w:t>}}{</w:t>
      </w:r>
      <w:proofErr w:type="gramEnd"/>
      <w:r w:rsidRPr="007600E6">
        <w:rPr>
          <w:rFonts w:ascii="Segoe UI" w:hAnsi="Segoe UI" w:cs="Segoe UI"/>
          <w:color w:val="111111"/>
          <w:sz w:val="32"/>
          <w:szCs w:val="32"/>
        </w:rPr>
        <w:t>\</w:t>
      </w:r>
      <w:proofErr w:type="gramStart"/>
      <w:r w:rsidRPr="007600E6">
        <w:rPr>
          <w:rFonts w:ascii="Segoe UI" w:hAnsi="Segoe UI" w:cs="Segoe UI"/>
          <w:color w:val="111111"/>
          <w:sz w:val="32"/>
          <w:szCs w:val="32"/>
        </w:rPr>
        <w:t>text{</w:t>
      </w:r>
      <w:proofErr w:type="gramEnd"/>
      <w:r w:rsidRPr="007600E6">
        <w:rPr>
          <w:rFonts w:ascii="Segoe UI" w:hAnsi="Segoe UI" w:cs="Segoe UI"/>
          <w:color w:val="111111"/>
          <w:sz w:val="32"/>
          <w:szCs w:val="32"/>
        </w:rPr>
        <w:t xml:space="preserve">Total Investment}} \times </w:t>
      </w:r>
      <w:proofErr w:type="gramStart"/>
      <w:r w:rsidRPr="007600E6">
        <w:rPr>
          <w:rFonts w:ascii="Segoe UI" w:hAnsi="Segoe UI" w:cs="Segoe UI"/>
          <w:color w:val="111111"/>
          <w:sz w:val="32"/>
          <w:szCs w:val="32"/>
        </w:rPr>
        <w:t>100 ]</w:t>
      </w:r>
      <w:proofErr w:type="gramEnd"/>
    </w:p>
    <w:p w14:paraId="6AB9A119" w14:textId="77777777" w:rsidR="003C370E" w:rsidRPr="007600E6"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7600E6">
        <w:rPr>
          <w:rFonts w:ascii="Segoe UI" w:hAnsi="Segoe UI" w:cs="Segoe UI"/>
          <w:color w:val="111111"/>
          <w:sz w:val="32"/>
          <w:szCs w:val="32"/>
        </w:rPr>
        <w:t>Where:</w:t>
      </w:r>
    </w:p>
    <w:p w14:paraId="6E661B2A" w14:textId="77777777" w:rsidR="003C370E" w:rsidRPr="007600E6" w:rsidRDefault="003C370E" w:rsidP="003C370E">
      <w:pPr>
        <w:numPr>
          <w:ilvl w:val="0"/>
          <w:numId w:val="40"/>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Net Profit</w:t>
      </w:r>
      <w:r w:rsidRPr="007600E6">
        <w:rPr>
          <w:rFonts w:ascii="Segoe UI" w:hAnsi="Segoe UI" w:cs="Segoe UI"/>
          <w:color w:val="111111"/>
          <w:sz w:val="32"/>
          <w:szCs w:val="32"/>
        </w:rPr>
        <w:t>: Total revenue minus total costs (initial and ongoing).</w:t>
      </w:r>
    </w:p>
    <w:p w14:paraId="5E2D075A" w14:textId="77777777" w:rsidR="003C370E" w:rsidRPr="007600E6" w:rsidRDefault="003C370E" w:rsidP="003C370E">
      <w:pPr>
        <w:numPr>
          <w:ilvl w:val="0"/>
          <w:numId w:val="40"/>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Total Investment</w:t>
      </w:r>
      <w:r w:rsidRPr="00501230">
        <w:rPr>
          <w:rFonts w:ascii="Segoe UI" w:hAnsi="Segoe UI" w:cs="Segoe UI"/>
          <w:color w:val="111111"/>
          <w:sz w:val="36"/>
          <w:szCs w:val="36"/>
        </w:rPr>
        <w:t xml:space="preserve">: </w:t>
      </w:r>
      <w:r w:rsidRPr="007600E6">
        <w:rPr>
          <w:rFonts w:ascii="Segoe UI" w:hAnsi="Segoe UI" w:cs="Segoe UI"/>
          <w:color w:val="111111"/>
          <w:sz w:val="32"/>
          <w:szCs w:val="32"/>
        </w:rPr>
        <w:t>Sum of initial and ongoing costs.</w:t>
      </w:r>
    </w:p>
    <w:p w14:paraId="007FF385" w14:textId="77777777" w:rsidR="003C370E" w:rsidRPr="007600E6"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7600E6">
        <w:rPr>
          <w:rFonts w:ascii="Segoe UI" w:hAnsi="Segoe UI" w:cs="Segoe UI"/>
          <w:color w:val="111111"/>
          <w:sz w:val="32"/>
          <w:szCs w:val="32"/>
        </w:rPr>
        <w:t>By conducting a thorough economic feasibility analysis, we can ensure that the e-commerce website project is financially viable and capable of generating sufficient returns to justify the investment. This analysis helps in making informed decisions about resource allocation and project planning.</w:t>
      </w:r>
    </w:p>
    <w:p w14:paraId="47ADF767" w14:textId="77777777" w:rsidR="003C370E" w:rsidRPr="00501230" w:rsidRDefault="003C370E" w:rsidP="003C370E">
      <w:pPr>
        <w:pStyle w:val="NormalWeb"/>
        <w:shd w:val="clear" w:color="auto" w:fill="FFFFFF"/>
        <w:spacing w:before="180" w:beforeAutospacing="0" w:after="0" w:afterAutospacing="0"/>
        <w:rPr>
          <w:rFonts w:ascii="Segoe UI" w:hAnsi="Segoe UI" w:cs="Segoe UI"/>
          <w:color w:val="111111"/>
          <w:sz w:val="36"/>
          <w:szCs w:val="36"/>
        </w:rPr>
      </w:pPr>
    </w:p>
    <w:p w14:paraId="77F90C33" w14:textId="77777777" w:rsidR="003C370E" w:rsidRPr="00501230" w:rsidRDefault="003C370E" w:rsidP="003C370E">
      <w:pPr>
        <w:pStyle w:val="Heading2"/>
        <w:rPr>
          <w:sz w:val="44"/>
          <w:szCs w:val="44"/>
        </w:rPr>
      </w:pPr>
      <w:r w:rsidRPr="00501230">
        <w:rPr>
          <w:sz w:val="44"/>
          <w:szCs w:val="44"/>
        </w:rPr>
        <w:lastRenderedPageBreak/>
        <w:t>Operational Feasibility</w:t>
      </w:r>
    </w:p>
    <w:p w14:paraId="2855E768" w14:textId="77777777" w:rsidR="003C370E" w:rsidRPr="007600E6"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7600E6">
        <w:rPr>
          <w:rFonts w:ascii="Segoe UI" w:hAnsi="Segoe UI" w:cs="Segoe UI"/>
          <w:color w:val="111111"/>
          <w:sz w:val="32"/>
          <w:szCs w:val="32"/>
        </w:rPr>
        <w:t>Operational feasibility examines whether the proposed e-commerce system will function effectively within the existing operational framework and meet the needs of users. This assessment ensures that the system can be integrated smoothly into current operations and that it will be accepted and used effectively by its intended users.</w:t>
      </w:r>
    </w:p>
    <w:p w14:paraId="029B4366" w14:textId="77777777" w:rsidR="003C370E" w:rsidRPr="00501230" w:rsidRDefault="003C370E" w:rsidP="003C370E">
      <w:pPr>
        <w:pStyle w:val="NormalWeb"/>
        <w:shd w:val="clear" w:color="auto" w:fill="FFFFFF"/>
        <w:spacing w:before="180" w:beforeAutospacing="0" w:after="0" w:afterAutospacing="0"/>
        <w:rPr>
          <w:rFonts w:ascii="Segoe UI" w:hAnsi="Segoe UI" w:cs="Segoe UI"/>
          <w:color w:val="111111"/>
          <w:sz w:val="36"/>
          <w:szCs w:val="36"/>
        </w:rPr>
      </w:pPr>
      <w:r w:rsidRPr="00501230">
        <w:rPr>
          <w:rStyle w:val="Strong"/>
          <w:rFonts w:ascii="Segoe UI" w:hAnsi="Segoe UI" w:cs="Segoe UI"/>
          <w:color w:val="111111"/>
          <w:sz w:val="36"/>
          <w:szCs w:val="36"/>
        </w:rPr>
        <w:t>Key Considerations:</w:t>
      </w:r>
    </w:p>
    <w:p w14:paraId="19753F87" w14:textId="77777777" w:rsidR="003C370E" w:rsidRPr="007600E6" w:rsidRDefault="003C370E" w:rsidP="003C370E">
      <w:pPr>
        <w:pStyle w:val="Heading4"/>
        <w:shd w:val="clear" w:color="auto" w:fill="FFFFFF"/>
        <w:spacing w:before="180"/>
        <w:rPr>
          <w:rFonts w:ascii="Segoe UI" w:hAnsi="Segoe UI" w:cs="Segoe UI"/>
          <w:color w:val="111111"/>
          <w:sz w:val="32"/>
          <w:szCs w:val="32"/>
        </w:rPr>
      </w:pPr>
      <w:r w:rsidRPr="007600E6">
        <w:rPr>
          <w:rFonts w:ascii="Segoe UI" w:hAnsi="Segoe UI" w:cs="Segoe UI"/>
          <w:color w:val="111111"/>
          <w:sz w:val="32"/>
          <w:szCs w:val="32"/>
        </w:rPr>
        <w:t>User Acceptance</w:t>
      </w:r>
    </w:p>
    <w:p w14:paraId="4212DC9C" w14:textId="77777777" w:rsidR="003C370E" w:rsidRPr="00501230" w:rsidRDefault="003C370E" w:rsidP="003C370E">
      <w:pPr>
        <w:pStyle w:val="NormalWeb"/>
        <w:shd w:val="clear" w:color="auto" w:fill="FFFFFF"/>
        <w:spacing w:before="180" w:beforeAutospacing="0" w:after="0" w:afterAutospacing="0"/>
        <w:rPr>
          <w:rFonts w:ascii="Segoe UI" w:hAnsi="Segoe UI" w:cs="Segoe UI"/>
          <w:color w:val="111111"/>
          <w:sz w:val="36"/>
          <w:szCs w:val="36"/>
        </w:rPr>
      </w:pPr>
      <w:r w:rsidRPr="007600E6">
        <w:rPr>
          <w:rFonts w:ascii="Segoe UI" w:hAnsi="Segoe UI" w:cs="Segoe UI"/>
          <w:color w:val="111111"/>
          <w:sz w:val="32"/>
          <w:szCs w:val="32"/>
        </w:rPr>
        <w:t>Assess the likelihood of user acceptance and adoption of the new system. This involves understanding the needs and expectations of different user groups and ensuring that the system meets these requirements</w:t>
      </w:r>
      <w:r w:rsidRPr="00501230">
        <w:rPr>
          <w:rFonts w:ascii="Segoe UI" w:hAnsi="Segoe UI" w:cs="Segoe UI"/>
          <w:color w:val="111111"/>
          <w:sz w:val="36"/>
          <w:szCs w:val="36"/>
        </w:rPr>
        <w:t>.</w:t>
      </w:r>
    </w:p>
    <w:p w14:paraId="68A630D9" w14:textId="77777777" w:rsidR="003C370E" w:rsidRPr="007600E6" w:rsidRDefault="003C370E" w:rsidP="003C370E">
      <w:pPr>
        <w:numPr>
          <w:ilvl w:val="0"/>
          <w:numId w:val="41"/>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User Training</w:t>
      </w:r>
      <w:r w:rsidRPr="00501230">
        <w:rPr>
          <w:rFonts w:ascii="Segoe UI" w:hAnsi="Segoe UI" w:cs="Segoe UI"/>
          <w:color w:val="111111"/>
          <w:sz w:val="36"/>
          <w:szCs w:val="36"/>
        </w:rPr>
        <w:t xml:space="preserve">: </w:t>
      </w:r>
      <w:r w:rsidRPr="007600E6">
        <w:rPr>
          <w:rFonts w:ascii="Segoe UI" w:hAnsi="Segoe UI" w:cs="Segoe UI"/>
          <w:color w:val="111111"/>
          <w:sz w:val="32"/>
          <w:szCs w:val="32"/>
        </w:rPr>
        <w:t>Plan for comprehensive training programs to help users understand and effectively use the new system.</w:t>
      </w:r>
    </w:p>
    <w:p w14:paraId="4AACEF6A" w14:textId="77777777" w:rsidR="003C370E" w:rsidRPr="007600E6" w:rsidRDefault="003C370E" w:rsidP="003C370E">
      <w:pPr>
        <w:numPr>
          <w:ilvl w:val="0"/>
          <w:numId w:val="41"/>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User Involvement</w:t>
      </w:r>
      <w:r w:rsidRPr="00501230">
        <w:rPr>
          <w:rFonts w:ascii="Segoe UI" w:hAnsi="Segoe UI" w:cs="Segoe UI"/>
          <w:color w:val="111111"/>
          <w:sz w:val="36"/>
          <w:szCs w:val="36"/>
        </w:rPr>
        <w:t xml:space="preserve">: </w:t>
      </w:r>
      <w:r w:rsidRPr="007600E6">
        <w:rPr>
          <w:rFonts w:ascii="Segoe UI" w:hAnsi="Segoe UI" w:cs="Segoe UI"/>
          <w:color w:val="111111"/>
          <w:sz w:val="32"/>
          <w:szCs w:val="32"/>
        </w:rPr>
        <w:t>Involve users in the development process through feedback sessions, beta testing, and user acceptance testing (UAT) to ensure the system meets their needs.</w:t>
      </w:r>
    </w:p>
    <w:p w14:paraId="676995A4" w14:textId="77777777" w:rsidR="003C370E" w:rsidRPr="007600E6" w:rsidRDefault="003C370E" w:rsidP="003C370E">
      <w:pPr>
        <w:numPr>
          <w:ilvl w:val="0"/>
          <w:numId w:val="41"/>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Ease of Use</w:t>
      </w:r>
      <w:r w:rsidRPr="00501230">
        <w:rPr>
          <w:rFonts w:ascii="Segoe UI" w:hAnsi="Segoe UI" w:cs="Segoe UI"/>
          <w:color w:val="111111"/>
          <w:sz w:val="36"/>
          <w:szCs w:val="36"/>
        </w:rPr>
        <w:t xml:space="preserve">: </w:t>
      </w:r>
      <w:r w:rsidRPr="007600E6">
        <w:rPr>
          <w:rFonts w:ascii="Segoe UI" w:hAnsi="Segoe UI" w:cs="Segoe UI"/>
          <w:color w:val="111111"/>
          <w:sz w:val="32"/>
          <w:szCs w:val="32"/>
        </w:rPr>
        <w:t>Design the system with a user-friendly interface and intuitive navigation to enhance user satisfaction and adoption.</w:t>
      </w:r>
    </w:p>
    <w:p w14:paraId="589E9024" w14:textId="77777777" w:rsidR="003C370E" w:rsidRPr="00501230" w:rsidRDefault="003C370E" w:rsidP="003C370E">
      <w:pPr>
        <w:pStyle w:val="Heading4"/>
        <w:shd w:val="clear" w:color="auto" w:fill="FFFFFF"/>
        <w:spacing w:before="180"/>
        <w:rPr>
          <w:rFonts w:ascii="Segoe UI" w:hAnsi="Segoe UI" w:cs="Segoe UI"/>
          <w:color w:val="111111"/>
          <w:sz w:val="36"/>
          <w:szCs w:val="36"/>
        </w:rPr>
      </w:pPr>
      <w:r w:rsidRPr="00501230">
        <w:rPr>
          <w:rFonts w:ascii="Segoe UI" w:hAnsi="Segoe UI" w:cs="Segoe UI"/>
          <w:color w:val="111111"/>
          <w:sz w:val="36"/>
          <w:szCs w:val="36"/>
        </w:rPr>
        <w:lastRenderedPageBreak/>
        <w:t>Operational Impact</w:t>
      </w:r>
    </w:p>
    <w:p w14:paraId="560C8D91" w14:textId="77777777" w:rsidR="003C370E" w:rsidRPr="00501230" w:rsidRDefault="003C370E" w:rsidP="003C370E">
      <w:pPr>
        <w:pStyle w:val="NormalWeb"/>
        <w:shd w:val="clear" w:color="auto" w:fill="FFFFFF"/>
        <w:spacing w:before="180" w:beforeAutospacing="0" w:after="0" w:afterAutospacing="0"/>
        <w:rPr>
          <w:rFonts w:ascii="Segoe UI" w:hAnsi="Segoe UI" w:cs="Segoe UI"/>
          <w:color w:val="111111"/>
          <w:sz w:val="36"/>
          <w:szCs w:val="36"/>
        </w:rPr>
      </w:pPr>
      <w:r w:rsidRPr="007600E6">
        <w:rPr>
          <w:rFonts w:ascii="Segoe UI" w:hAnsi="Segoe UI" w:cs="Segoe UI"/>
          <w:color w:val="111111"/>
          <w:sz w:val="32"/>
          <w:szCs w:val="32"/>
        </w:rPr>
        <w:t>Evaluate how the new system will impact current operations, including changes to workflows, processes, and organizational structure</w:t>
      </w:r>
      <w:r w:rsidRPr="00501230">
        <w:rPr>
          <w:rFonts w:ascii="Segoe UI" w:hAnsi="Segoe UI" w:cs="Segoe UI"/>
          <w:color w:val="111111"/>
          <w:sz w:val="36"/>
          <w:szCs w:val="36"/>
        </w:rPr>
        <w:t>.</w:t>
      </w:r>
    </w:p>
    <w:p w14:paraId="3A9FE15F" w14:textId="77777777" w:rsidR="003C370E" w:rsidRPr="007600E6" w:rsidRDefault="003C370E" w:rsidP="003C370E">
      <w:pPr>
        <w:numPr>
          <w:ilvl w:val="0"/>
          <w:numId w:val="42"/>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Workflow Integration</w:t>
      </w:r>
      <w:r w:rsidRPr="00501230">
        <w:rPr>
          <w:rFonts w:ascii="Segoe UI" w:hAnsi="Segoe UI" w:cs="Segoe UI"/>
          <w:color w:val="111111"/>
          <w:sz w:val="36"/>
          <w:szCs w:val="36"/>
        </w:rPr>
        <w:t xml:space="preserve">: </w:t>
      </w:r>
      <w:r w:rsidRPr="007600E6">
        <w:rPr>
          <w:rFonts w:ascii="Segoe UI" w:hAnsi="Segoe UI" w:cs="Segoe UI"/>
          <w:color w:val="111111"/>
          <w:sz w:val="32"/>
          <w:szCs w:val="32"/>
        </w:rPr>
        <w:t>Ensure that the new system integrates seamlessly with existing workflows and processes, minimizing disruption.</w:t>
      </w:r>
    </w:p>
    <w:p w14:paraId="2295D05B" w14:textId="77777777" w:rsidR="003C370E" w:rsidRPr="007600E6" w:rsidRDefault="003C370E" w:rsidP="003C370E">
      <w:pPr>
        <w:numPr>
          <w:ilvl w:val="0"/>
          <w:numId w:val="42"/>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Process Improvement</w:t>
      </w:r>
      <w:r w:rsidRPr="007600E6">
        <w:rPr>
          <w:rFonts w:ascii="Segoe UI" w:hAnsi="Segoe UI" w:cs="Segoe UI"/>
          <w:color w:val="111111"/>
          <w:sz w:val="32"/>
          <w:szCs w:val="32"/>
        </w:rPr>
        <w:t>: Identify opportunities for process improvement and automation that the new system can facilitate.</w:t>
      </w:r>
    </w:p>
    <w:p w14:paraId="6866FA8A" w14:textId="77777777" w:rsidR="003C370E" w:rsidRPr="007600E6" w:rsidRDefault="003C370E" w:rsidP="003C370E">
      <w:pPr>
        <w:numPr>
          <w:ilvl w:val="0"/>
          <w:numId w:val="42"/>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Resource Allocation</w:t>
      </w:r>
      <w:r w:rsidRPr="007600E6">
        <w:rPr>
          <w:rFonts w:ascii="Segoe UI" w:hAnsi="Segoe UI" w:cs="Segoe UI"/>
          <w:color w:val="111111"/>
          <w:sz w:val="32"/>
          <w:szCs w:val="32"/>
        </w:rPr>
        <w:t>: Plan for the allocation of resources, including personnel and equipment, to support the new system.</w:t>
      </w:r>
    </w:p>
    <w:p w14:paraId="51A664E9" w14:textId="77777777" w:rsidR="003C370E" w:rsidRPr="00501230" w:rsidRDefault="003C370E" w:rsidP="003C370E">
      <w:pPr>
        <w:pStyle w:val="Heading4"/>
        <w:shd w:val="clear" w:color="auto" w:fill="FFFFFF"/>
        <w:spacing w:before="180"/>
        <w:rPr>
          <w:rFonts w:ascii="Segoe UI" w:hAnsi="Segoe UI" w:cs="Segoe UI"/>
          <w:color w:val="111111"/>
          <w:sz w:val="36"/>
          <w:szCs w:val="36"/>
        </w:rPr>
      </w:pPr>
      <w:r w:rsidRPr="00501230">
        <w:rPr>
          <w:rFonts w:ascii="Segoe UI" w:hAnsi="Segoe UI" w:cs="Segoe UI"/>
          <w:color w:val="111111"/>
          <w:sz w:val="36"/>
          <w:szCs w:val="36"/>
        </w:rPr>
        <w:t>Training Requirements</w:t>
      </w:r>
    </w:p>
    <w:p w14:paraId="777A243F" w14:textId="77777777" w:rsidR="003C370E" w:rsidRPr="007600E6"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7600E6">
        <w:rPr>
          <w:rFonts w:ascii="Segoe UI" w:hAnsi="Segoe UI" w:cs="Segoe UI"/>
          <w:color w:val="111111"/>
          <w:sz w:val="32"/>
          <w:szCs w:val="32"/>
        </w:rPr>
        <w:t>Identify the training needs for staff and users to ensure they can effectively use the new system.</w:t>
      </w:r>
    </w:p>
    <w:p w14:paraId="23CD6A6B" w14:textId="77777777" w:rsidR="003C370E" w:rsidRPr="007600E6" w:rsidRDefault="003C370E" w:rsidP="003C370E">
      <w:pPr>
        <w:numPr>
          <w:ilvl w:val="0"/>
          <w:numId w:val="43"/>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Training Programs</w:t>
      </w:r>
      <w:r w:rsidRPr="007600E6">
        <w:rPr>
          <w:rFonts w:ascii="Segoe UI" w:hAnsi="Segoe UI" w:cs="Segoe UI"/>
          <w:color w:val="111111"/>
          <w:sz w:val="32"/>
          <w:szCs w:val="32"/>
        </w:rPr>
        <w:t>: Develop and implement training programs tailored to different user groups, including administrators, customer support staff, and end-users.</w:t>
      </w:r>
    </w:p>
    <w:p w14:paraId="1A784325" w14:textId="77777777" w:rsidR="003C370E" w:rsidRPr="007600E6" w:rsidRDefault="003C370E" w:rsidP="003C370E">
      <w:pPr>
        <w:numPr>
          <w:ilvl w:val="0"/>
          <w:numId w:val="43"/>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Training Materials</w:t>
      </w:r>
      <w:r w:rsidRPr="007600E6">
        <w:rPr>
          <w:rFonts w:ascii="Segoe UI" w:hAnsi="Segoe UI" w:cs="Segoe UI"/>
          <w:color w:val="111111"/>
          <w:sz w:val="32"/>
          <w:szCs w:val="32"/>
        </w:rPr>
        <w:t>: Create comprehensive training materials, such as user manuals, video tutorials, and FAQs, to support the training programs.</w:t>
      </w:r>
    </w:p>
    <w:p w14:paraId="12B4A5BB" w14:textId="77777777" w:rsidR="003C370E" w:rsidRPr="007600E6" w:rsidRDefault="003C370E" w:rsidP="003C370E">
      <w:pPr>
        <w:numPr>
          <w:ilvl w:val="0"/>
          <w:numId w:val="43"/>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Ongoing Support</w:t>
      </w:r>
      <w:r w:rsidRPr="007600E6">
        <w:rPr>
          <w:rFonts w:ascii="Segoe UI" w:hAnsi="Segoe UI" w:cs="Segoe UI"/>
          <w:color w:val="111111"/>
          <w:sz w:val="32"/>
          <w:szCs w:val="32"/>
        </w:rPr>
        <w:t>: Provide ongoing support and refresher training sessions to address any issues and ensure continuous improvement.</w:t>
      </w:r>
    </w:p>
    <w:p w14:paraId="3746AEC2" w14:textId="77777777" w:rsidR="003C370E" w:rsidRPr="007600E6" w:rsidRDefault="003C370E" w:rsidP="003C370E">
      <w:pPr>
        <w:pStyle w:val="Heading4"/>
        <w:shd w:val="clear" w:color="auto" w:fill="FFFFFF"/>
        <w:spacing w:before="180"/>
        <w:rPr>
          <w:rFonts w:ascii="Segoe UI" w:hAnsi="Segoe UI" w:cs="Segoe UI"/>
          <w:b/>
          <w:bCs/>
          <w:color w:val="111111"/>
          <w:sz w:val="36"/>
          <w:szCs w:val="36"/>
        </w:rPr>
      </w:pPr>
      <w:r w:rsidRPr="007600E6">
        <w:rPr>
          <w:rFonts w:ascii="Segoe UI" w:hAnsi="Segoe UI" w:cs="Segoe UI"/>
          <w:b/>
          <w:bCs/>
          <w:color w:val="111111"/>
          <w:sz w:val="36"/>
          <w:szCs w:val="36"/>
        </w:rPr>
        <w:lastRenderedPageBreak/>
        <w:t>Support and Maintenance</w:t>
      </w:r>
    </w:p>
    <w:p w14:paraId="2DAB0851" w14:textId="77777777" w:rsidR="003C370E" w:rsidRPr="007600E6"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7600E6">
        <w:rPr>
          <w:rFonts w:ascii="Segoe UI" w:hAnsi="Segoe UI" w:cs="Segoe UI"/>
          <w:color w:val="111111"/>
          <w:sz w:val="32"/>
          <w:szCs w:val="32"/>
        </w:rPr>
        <w:t>Plan for ongoing support and maintenance to address any issues that arise post-implementation and ensure the system remains functional and up-to-date.</w:t>
      </w:r>
    </w:p>
    <w:p w14:paraId="156ADBFA" w14:textId="77777777" w:rsidR="003C370E" w:rsidRPr="00501230" w:rsidRDefault="003C370E" w:rsidP="003C370E">
      <w:pPr>
        <w:numPr>
          <w:ilvl w:val="0"/>
          <w:numId w:val="44"/>
        </w:numPr>
        <w:shd w:val="clear" w:color="auto" w:fill="FFFFFF"/>
        <w:spacing w:before="100" w:beforeAutospacing="1" w:after="100" w:afterAutospacing="1" w:line="240" w:lineRule="auto"/>
        <w:ind w:left="0"/>
        <w:jc w:val="left"/>
        <w:rPr>
          <w:rFonts w:ascii="Segoe UI" w:hAnsi="Segoe UI" w:cs="Segoe UI"/>
          <w:color w:val="111111"/>
          <w:sz w:val="36"/>
          <w:szCs w:val="36"/>
        </w:rPr>
      </w:pPr>
      <w:r w:rsidRPr="00501230">
        <w:rPr>
          <w:rStyle w:val="Strong"/>
          <w:rFonts w:ascii="Segoe UI" w:hAnsi="Segoe UI" w:cs="Segoe UI"/>
          <w:color w:val="111111"/>
          <w:sz w:val="36"/>
          <w:szCs w:val="36"/>
        </w:rPr>
        <w:t>Help Desk Support</w:t>
      </w:r>
      <w:r w:rsidRPr="00501230">
        <w:rPr>
          <w:rFonts w:ascii="Segoe UI" w:hAnsi="Segoe UI" w:cs="Segoe UI"/>
          <w:color w:val="111111"/>
          <w:sz w:val="36"/>
          <w:szCs w:val="36"/>
        </w:rPr>
        <w:t xml:space="preserve">: </w:t>
      </w:r>
      <w:r w:rsidRPr="007600E6">
        <w:rPr>
          <w:rFonts w:ascii="Segoe UI" w:hAnsi="Segoe UI" w:cs="Segoe UI"/>
          <w:color w:val="111111"/>
          <w:sz w:val="32"/>
          <w:szCs w:val="32"/>
        </w:rPr>
        <w:t>Establish a help desk or support team to assist users with any technical issues or questions</w:t>
      </w:r>
      <w:r w:rsidRPr="00501230">
        <w:rPr>
          <w:rFonts w:ascii="Segoe UI" w:hAnsi="Segoe UI" w:cs="Segoe UI"/>
          <w:color w:val="111111"/>
          <w:sz w:val="36"/>
          <w:szCs w:val="36"/>
        </w:rPr>
        <w:t>.</w:t>
      </w:r>
    </w:p>
    <w:p w14:paraId="3F85C369" w14:textId="77777777" w:rsidR="003C370E" w:rsidRPr="007600E6" w:rsidRDefault="003C370E" w:rsidP="003C370E">
      <w:pPr>
        <w:numPr>
          <w:ilvl w:val="0"/>
          <w:numId w:val="44"/>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Maintenance Schedule</w:t>
      </w:r>
      <w:r w:rsidRPr="007600E6">
        <w:rPr>
          <w:rFonts w:ascii="Segoe UI" w:hAnsi="Segoe UI" w:cs="Segoe UI"/>
          <w:color w:val="111111"/>
          <w:sz w:val="32"/>
          <w:szCs w:val="32"/>
        </w:rPr>
        <w:t>: Develop a maintenance schedule for regular updates, bug fixes, and system enhancements.</w:t>
      </w:r>
    </w:p>
    <w:p w14:paraId="09A678D3" w14:textId="77777777" w:rsidR="003C370E" w:rsidRPr="007600E6" w:rsidRDefault="003C370E" w:rsidP="003C370E">
      <w:pPr>
        <w:numPr>
          <w:ilvl w:val="0"/>
          <w:numId w:val="44"/>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Monitoring and Reporting</w:t>
      </w:r>
      <w:r w:rsidRPr="007600E6">
        <w:rPr>
          <w:rFonts w:ascii="Segoe UI" w:hAnsi="Segoe UI" w:cs="Segoe UI"/>
          <w:color w:val="111111"/>
          <w:sz w:val="32"/>
          <w:szCs w:val="32"/>
        </w:rPr>
        <w:t>: Implement monitoring tools to track system performance and usage, and generate reports to identify areas for improvement.</w:t>
      </w:r>
    </w:p>
    <w:p w14:paraId="5275FCC9" w14:textId="77777777" w:rsidR="003C370E" w:rsidRPr="007600E6"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7600E6">
        <w:rPr>
          <w:rFonts w:ascii="Segoe UI" w:hAnsi="Segoe UI" w:cs="Segoe UI"/>
          <w:color w:val="111111"/>
          <w:sz w:val="32"/>
          <w:szCs w:val="32"/>
        </w:rPr>
        <w:t>By thoroughly evaluating these operational aspects, we can ensure that the e-commerce system will be effectively integrated into the existing operational framework and meet the needs of its users. This operational feasibility assessment helps mitigate risks and ensures a smooth transition to the new system.</w:t>
      </w:r>
    </w:p>
    <w:p w14:paraId="136F8576" w14:textId="77777777" w:rsidR="003C370E" w:rsidRDefault="003C370E" w:rsidP="003C370E">
      <w:pPr>
        <w:rPr>
          <w:sz w:val="36"/>
          <w:szCs w:val="36"/>
        </w:rPr>
      </w:pPr>
    </w:p>
    <w:p w14:paraId="385FBC8F" w14:textId="77777777" w:rsidR="003C370E" w:rsidRPr="007600E6" w:rsidRDefault="003C370E" w:rsidP="003C370E">
      <w:pPr>
        <w:pStyle w:val="Heading1"/>
        <w:rPr>
          <w:sz w:val="40"/>
        </w:rPr>
      </w:pPr>
      <w:r w:rsidRPr="007600E6">
        <w:rPr>
          <w:sz w:val="40"/>
        </w:rPr>
        <w:t>Legal Feasibility</w:t>
      </w:r>
    </w:p>
    <w:p w14:paraId="4BD198BC" w14:textId="77777777" w:rsidR="003C370E" w:rsidRPr="007600E6"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7600E6">
        <w:rPr>
          <w:rFonts w:ascii="Segoe UI" w:hAnsi="Segoe UI" w:cs="Segoe UI"/>
          <w:color w:val="111111"/>
          <w:sz w:val="32"/>
          <w:szCs w:val="32"/>
        </w:rPr>
        <w:t>Legal feasibility ensures that the proposed e-commerce system complies with all relevant laws and regulations, minimizing legal risks and ensuring smooth operation. This assessment covers various legal aspects that the e-commerce platform must adhere to.</w:t>
      </w:r>
    </w:p>
    <w:p w14:paraId="42DD3585" w14:textId="77777777" w:rsidR="003C370E" w:rsidRPr="00501230" w:rsidRDefault="003C370E" w:rsidP="003C370E">
      <w:pPr>
        <w:pStyle w:val="NormalWeb"/>
        <w:shd w:val="clear" w:color="auto" w:fill="FFFFFF"/>
        <w:spacing w:before="180" w:beforeAutospacing="0" w:after="0" w:afterAutospacing="0"/>
        <w:rPr>
          <w:rFonts w:ascii="Segoe UI" w:hAnsi="Segoe UI" w:cs="Segoe UI"/>
          <w:color w:val="111111"/>
          <w:sz w:val="36"/>
          <w:szCs w:val="36"/>
        </w:rPr>
      </w:pPr>
      <w:r w:rsidRPr="00501230">
        <w:rPr>
          <w:rStyle w:val="Strong"/>
          <w:rFonts w:ascii="Segoe UI" w:hAnsi="Segoe UI" w:cs="Segoe UI"/>
          <w:color w:val="111111"/>
          <w:sz w:val="36"/>
          <w:szCs w:val="36"/>
        </w:rPr>
        <w:t>Key Considerations:</w:t>
      </w:r>
    </w:p>
    <w:p w14:paraId="3B5B0543" w14:textId="77777777" w:rsidR="003C370E" w:rsidRPr="007600E6" w:rsidRDefault="003C370E" w:rsidP="003C370E">
      <w:pPr>
        <w:pStyle w:val="Heading4"/>
        <w:shd w:val="clear" w:color="auto" w:fill="FFFFFF"/>
        <w:spacing w:before="180"/>
        <w:rPr>
          <w:rFonts w:ascii="Segoe UI" w:hAnsi="Segoe UI" w:cs="Segoe UI"/>
          <w:b/>
          <w:bCs/>
          <w:color w:val="111111"/>
          <w:sz w:val="36"/>
          <w:szCs w:val="36"/>
        </w:rPr>
      </w:pPr>
      <w:r w:rsidRPr="007600E6">
        <w:rPr>
          <w:rFonts w:ascii="Segoe UI" w:hAnsi="Segoe UI" w:cs="Segoe UI"/>
          <w:b/>
          <w:bCs/>
          <w:color w:val="111111"/>
          <w:sz w:val="36"/>
          <w:szCs w:val="36"/>
        </w:rPr>
        <w:lastRenderedPageBreak/>
        <w:t>Data Protection and Privacy</w:t>
      </w:r>
    </w:p>
    <w:p w14:paraId="2DE59BEE" w14:textId="77777777" w:rsidR="003C370E" w:rsidRPr="007600E6"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7600E6">
        <w:rPr>
          <w:rFonts w:ascii="Segoe UI" w:hAnsi="Segoe UI" w:cs="Segoe UI"/>
          <w:color w:val="111111"/>
          <w:sz w:val="32"/>
          <w:szCs w:val="32"/>
        </w:rPr>
        <w:t>Ensure compliance with data protection laws to protect user data and privacy.</w:t>
      </w:r>
    </w:p>
    <w:p w14:paraId="5C9BC2F7" w14:textId="77777777" w:rsidR="003C370E" w:rsidRPr="007600E6" w:rsidRDefault="003C370E" w:rsidP="003C370E">
      <w:pPr>
        <w:numPr>
          <w:ilvl w:val="0"/>
          <w:numId w:val="45"/>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General Data Protection Regulation (GDPR)</w:t>
      </w:r>
      <w:r w:rsidRPr="00501230">
        <w:rPr>
          <w:rFonts w:ascii="Segoe UI" w:hAnsi="Segoe UI" w:cs="Segoe UI"/>
          <w:color w:val="111111"/>
          <w:sz w:val="36"/>
          <w:szCs w:val="36"/>
        </w:rPr>
        <w:t xml:space="preserve">: </w:t>
      </w:r>
      <w:r w:rsidRPr="007600E6">
        <w:rPr>
          <w:rFonts w:ascii="Segoe UI" w:hAnsi="Segoe UI" w:cs="Segoe UI"/>
          <w:color w:val="111111"/>
          <w:sz w:val="32"/>
          <w:szCs w:val="32"/>
        </w:rPr>
        <w:t>If the e-commerce platform operates in or serves customers in the European Union, it must comply with GDPR requirements, including data subject rights, data breach notifications, and data protection impact assessments.</w:t>
      </w:r>
    </w:p>
    <w:p w14:paraId="5E935ED6" w14:textId="77777777" w:rsidR="003C370E" w:rsidRPr="007600E6" w:rsidRDefault="003C370E" w:rsidP="003C370E">
      <w:pPr>
        <w:numPr>
          <w:ilvl w:val="0"/>
          <w:numId w:val="45"/>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California Consumer Privacy Act (CCPA)</w:t>
      </w:r>
      <w:r w:rsidRPr="00501230">
        <w:rPr>
          <w:rFonts w:ascii="Segoe UI" w:hAnsi="Segoe UI" w:cs="Segoe UI"/>
          <w:color w:val="111111"/>
          <w:sz w:val="36"/>
          <w:szCs w:val="36"/>
        </w:rPr>
        <w:t xml:space="preserve">: </w:t>
      </w:r>
      <w:r w:rsidRPr="007600E6">
        <w:rPr>
          <w:rFonts w:ascii="Segoe UI" w:hAnsi="Segoe UI" w:cs="Segoe UI"/>
          <w:color w:val="111111"/>
          <w:sz w:val="32"/>
          <w:szCs w:val="32"/>
        </w:rPr>
        <w:t>For platforms serving California residents, compliance with CCPA is necessary, which includes providing consumers with rights to access, delete, and opt-out of the sale of their personal information.</w:t>
      </w:r>
    </w:p>
    <w:p w14:paraId="56AA212A" w14:textId="77777777" w:rsidR="003C370E" w:rsidRPr="007600E6" w:rsidRDefault="003C370E" w:rsidP="003C370E">
      <w:pPr>
        <w:numPr>
          <w:ilvl w:val="0"/>
          <w:numId w:val="45"/>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Other Regional Laws</w:t>
      </w:r>
      <w:r w:rsidRPr="007600E6">
        <w:rPr>
          <w:rFonts w:ascii="Segoe UI" w:hAnsi="Segoe UI" w:cs="Segoe UI"/>
          <w:color w:val="111111"/>
          <w:sz w:val="32"/>
          <w:szCs w:val="32"/>
        </w:rPr>
        <w:t>: Adhere to other relevant data protection laws based on the regions where the platform operates, such as Brazil’s LGPD or Canada’s PIPEDA.</w:t>
      </w:r>
    </w:p>
    <w:p w14:paraId="57C737E6" w14:textId="77777777" w:rsidR="003C370E" w:rsidRPr="00501230" w:rsidRDefault="003C370E" w:rsidP="003C370E">
      <w:pPr>
        <w:pStyle w:val="Heading4"/>
        <w:shd w:val="clear" w:color="auto" w:fill="FFFFFF"/>
        <w:spacing w:before="180"/>
        <w:rPr>
          <w:rFonts w:ascii="Segoe UI" w:hAnsi="Segoe UI" w:cs="Segoe UI"/>
          <w:color w:val="111111"/>
          <w:sz w:val="36"/>
          <w:szCs w:val="36"/>
        </w:rPr>
      </w:pPr>
      <w:r w:rsidRPr="00501230">
        <w:rPr>
          <w:rFonts w:ascii="Segoe UI" w:hAnsi="Segoe UI" w:cs="Segoe UI"/>
          <w:color w:val="111111"/>
          <w:sz w:val="36"/>
          <w:szCs w:val="36"/>
        </w:rPr>
        <w:t>E-commerce Regulations</w:t>
      </w:r>
    </w:p>
    <w:p w14:paraId="10B86520" w14:textId="77777777" w:rsidR="003C370E" w:rsidRPr="00501230" w:rsidRDefault="003C370E" w:rsidP="003C370E">
      <w:pPr>
        <w:pStyle w:val="NormalWeb"/>
        <w:shd w:val="clear" w:color="auto" w:fill="FFFFFF"/>
        <w:spacing w:before="180" w:beforeAutospacing="0" w:after="0" w:afterAutospacing="0"/>
        <w:rPr>
          <w:rFonts w:ascii="Segoe UI" w:hAnsi="Segoe UI" w:cs="Segoe UI"/>
          <w:color w:val="111111"/>
          <w:sz w:val="36"/>
          <w:szCs w:val="36"/>
        </w:rPr>
      </w:pPr>
      <w:r w:rsidRPr="007600E6">
        <w:rPr>
          <w:rFonts w:ascii="Segoe UI" w:hAnsi="Segoe UI" w:cs="Segoe UI"/>
          <w:color w:val="111111"/>
          <w:sz w:val="32"/>
          <w:szCs w:val="32"/>
        </w:rPr>
        <w:t>Adhere to e-commerce regulations that govern online transactions and consumer protection.</w:t>
      </w:r>
    </w:p>
    <w:p w14:paraId="0D0C25B0" w14:textId="77777777" w:rsidR="003C370E" w:rsidRPr="007600E6" w:rsidRDefault="003C370E" w:rsidP="003C370E">
      <w:pPr>
        <w:numPr>
          <w:ilvl w:val="0"/>
          <w:numId w:val="46"/>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Consumer Protection Laws</w:t>
      </w:r>
      <w:r w:rsidRPr="00501230">
        <w:rPr>
          <w:rFonts w:ascii="Segoe UI" w:hAnsi="Segoe UI" w:cs="Segoe UI"/>
          <w:color w:val="111111"/>
          <w:sz w:val="36"/>
          <w:szCs w:val="36"/>
        </w:rPr>
        <w:t xml:space="preserve">: </w:t>
      </w:r>
      <w:r w:rsidRPr="007600E6">
        <w:rPr>
          <w:rFonts w:ascii="Segoe UI" w:hAnsi="Segoe UI" w:cs="Segoe UI"/>
          <w:color w:val="111111"/>
          <w:sz w:val="32"/>
          <w:szCs w:val="32"/>
        </w:rPr>
        <w:t>Ensure that the platform complies with consumer protection laws, such as providing clear terms and conditions, return and refund policies, and accurate product descriptions.</w:t>
      </w:r>
    </w:p>
    <w:p w14:paraId="260E9918" w14:textId="77777777" w:rsidR="003C370E" w:rsidRPr="007600E6" w:rsidRDefault="003C370E" w:rsidP="003C370E">
      <w:pPr>
        <w:numPr>
          <w:ilvl w:val="0"/>
          <w:numId w:val="46"/>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Electronic Transactions</w:t>
      </w:r>
      <w:r w:rsidRPr="007600E6">
        <w:rPr>
          <w:rFonts w:ascii="Segoe UI" w:hAnsi="Segoe UI" w:cs="Segoe UI"/>
          <w:color w:val="111111"/>
          <w:sz w:val="32"/>
          <w:szCs w:val="32"/>
        </w:rPr>
        <w:t xml:space="preserve">: Follow regulations related to electronic transactions, including the Electronic Signatures in </w:t>
      </w:r>
      <w:r w:rsidRPr="007600E6">
        <w:rPr>
          <w:rFonts w:ascii="Segoe UI" w:hAnsi="Segoe UI" w:cs="Segoe UI"/>
          <w:color w:val="111111"/>
          <w:sz w:val="32"/>
          <w:szCs w:val="32"/>
        </w:rPr>
        <w:lastRenderedPageBreak/>
        <w:t>Global and National Commerce Act (E-SIGN Act) in the U.S. and the Electronic Commerce Directive in the EU.</w:t>
      </w:r>
    </w:p>
    <w:p w14:paraId="1914047D" w14:textId="77777777" w:rsidR="003C370E" w:rsidRPr="007600E6" w:rsidRDefault="003C370E" w:rsidP="003C370E">
      <w:pPr>
        <w:numPr>
          <w:ilvl w:val="0"/>
          <w:numId w:val="46"/>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Taxation</w:t>
      </w:r>
      <w:r w:rsidRPr="007600E6">
        <w:rPr>
          <w:rFonts w:ascii="Segoe UI" w:hAnsi="Segoe UI" w:cs="Segoe UI"/>
          <w:color w:val="111111"/>
          <w:sz w:val="32"/>
          <w:szCs w:val="32"/>
        </w:rPr>
        <w:t>: Comply with tax regulations, including collecting and remitting sales tax or value-added tax (VAT) as required by local laws.</w:t>
      </w:r>
    </w:p>
    <w:p w14:paraId="2FFCEFED" w14:textId="77777777" w:rsidR="003C370E" w:rsidRPr="007600E6" w:rsidRDefault="003C370E" w:rsidP="003C370E">
      <w:pPr>
        <w:pStyle w:val="Heading4"/>
        <w:shd w:val="clear" w:color="auto" w:fill="FFFFFF"/>
        <w:spacing w:before="180"/>
        <w:rPr>
          <w:rFonts w:ascii="Segoe UI" w:hAnsi="Segoe UI" w:cs="Segoe UI"/>
          <w:b/>
          <w:bCs/>
          <w:color w:val="111111"/>
          <w:sz w:val="36"/>
          <w:szCs w:val="36"/>
        </w:rPr>
      </w:pPr>
      <w:r w:rsidRPr="007600E6">
        <w:rPr>
          <w:rFonts w:ascii="Segoe UI" w:hAnsi="Segoe UI" w:cs="Segoe UI"/>
          <w:b/>
          <w:bCs/>
          <w:color w:val="111111"/>
          <w:sz w:val="36"/>
          <w:szCs w:val="36"/>
        </w:rPr>
        <w:t>Intellectual Property</w:t>
      </w:r>
    </w:p>
    <w:p w14:paraId="158D19A3" w14:textId="77777777" w:rsidR="003C370E" w:rsidRPr="007600E6"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7600E6">
        <w:rPr>
          <w:rFonts w:ascii="Segoe UI" w:hAnsi="Segoe UI" w:cs="Segoe UI"/>
          <w:color w:val="111111"/>
          <w:sz w:val="32"/>
          <w:szCs w:val="32"/>
        </w:rPr>
        <w:t>Verify that the use of software, content, and other intellectual property complies with copyright and licensing agreements.</w:t>
      </w:r>
    </w:p>
    <w:p w14:paraId="611D4114" w14:textId="77777777" w:rsidR="003C370E" w:rsidRPr="007600E6" w:rsidRDefault="003C370E" w:rsidP="003C370E">
      <w:pPr>
        <w:numPr>
          <w:ilvl w:val="0"/>
          <w:numId w:val="47"/>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Copyright Compliance</w:t>
      </w:r>
      <w:r w:rsidRPr="007600E6">
        <w:rPr>
          <w:rFonts w:ascii="Segoe UI" w:hAnsi="Segoe UI" w:cs="Segoe UI"/>
          <w:color w:val="111111"/>
          <w:sz w:val="32"/>
          <w:szCs w:val="32"/>
        </w:rPr>
        <w:t>: Ensure that all content used on the platform, such as images, text, and videos, is either owned by the platform or properly licensed.</w:t>
      </w:r>
    </w:p>
    <w:p w14:paraId="3A568551" w14:textId="77777777" w:rsidR="003C370E" w:rsidRPr="007600E6" w:rsidRDefault="003C370E" w:rsidP="003C370E">
      <w:pPr>
        <w:numPr>
          <w:ilvl w:val="0"/>
          <w:numId w:val="47"/>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Trademark Protection</w:t>
      </w:r>
      <w:r w:rsidRPr="00501230">
        <w:rPr>
          <w:rFonts w:ascii="Segoe UI" w:hAnsi="Segoe UI" w:cs="Segoe UI"/>
          <w:color w:val="111111"/>
          <w:sz w:val="36"/>
          <w:szCs w:val="36"/>
        </w:rPr>
        <w:t xml:space="preserve">: </w:t>
      </w:r>
      <w:r w:rsidRPr="007600E6">
        <w:rPr>
          <w:rFonts w:ascii="Segoe UI" w:hAnsi="Segoe UI" w:cs="Segoe UI"/>
          <w:color w:val="111111"/>
          <w:sz w:val="32"/>
          <w:szCs w:val="32"/>
        </w:rPr>
        <w:t>Protect the platform’s brand by registering trademarks and ensuring that no infringement occurs.</w:t>
      </w:r>
    </w:p>
    <w:p w14:paraId="2445413B" w14:textId="77777777" w:rsidR="003C370E" w:rsidRPr="007600E6" w:rsidRDefault="003C370E" w:rsidP="003C370E">
      <w:pPr>
        <w:numPr>
          <w:ilvl w:val="0"/>
          <w:numId w:val="47"/>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Software Licensing</w:t>
      </w:r>
      <w:r w:rsidRPr="00501230">
        <w:rPr>
          <w:rFonts w:ascii="Segoe UI" w:hAnsi="Segoe UI" w:cs="Segoe UI"/>
          <w:color w:val="111111"/>
          <w:sz w:val="36"/>
          <w:szCs w:val="36"/>
        </w:rPr>
        <w:t xml:space="preserve">: </w:t>
      </w:r>
      <w:r w:rsidRPr="007600E6">
        <w:rPr>
          <w:rFonts w:ascii="Segoe UI" w:hAnsi="Segoe UI" w:cs="Segoe UI"/>
          <w:color w:val="111111"/>
          <w:sz w:val="32"/>
          <w:szCs w:val="32"/>
        </w:rPr>
        <w:t>Adhere to the licensing terms of any third-party software or open-source components used in the development of the platform.</w:t>
      </w:r>
    </w:p>
    <w:p w14:paraId="0FE42EE2" w14:textId="77777777" w:rsidR="003C370E" w:rsidRPr="00501230" w:rsidRDefault="003C370E" w:rsidP="003C370E">
      <w:pPr>
        <w:pStyle w:val="Heading4"/>
        <w:shd w:val="clear" w:color="auto" w:fill="FFFFFF"/>
        <w:spacing w:before="180"/>
        <w:rPr>
          <w:rFonts w:ascii="Segoe UI" w:hAnsi="Segoe UI" w:cs="Segoe UI"/>
          <w:color w:val="111111"/>
          <w:sz w:val="36"/>
          <w:szCs w:val="36"/>
        </w:rPr>
      </w:pPr>
      <w:r w:rsidRPr="00501230">
        <w:rPr>
          <w:rFonts w:ascii="Segoe UI" w:hAnsi="Segoe UI" w:cs="Segoe UI"/>
          <w:color w:val="111111"/>
          <w:sz w:val="36"/>
          <w:szCs w:val="36"/>
        </w:rPr>
        <w:t>Accessibility Standards</w:t>
      </w:r>
    </w:p>
    <w:p w14:paraId="3FE73B4A" w14:textId="77777777" w:rsidR="003C370E" w:rsidRPr="007600E6"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7600E6">
        <w:rPr>
          <w:rFonts w:ascii="Segoe UI" w:hAnsi="Segoe UI" w:cs="Segoe UI"/>
          <w:color w:val="111111"/>
          <w:sz w:val="32"/>
          <w:szCs w:val="32"/>
        </w:rPr>
        <w:t>Ensure the website meets accessibility standards to provide an inclusive experience for all users.</w:t>
      </w:r>
    </w:p>
    <w:p w14:paraId="24DA5FA6" w14:textId="77777777" w:rsidR="003C370E" w:rsidRPr="007600E6" w:rsidRDefault="003C370E" w:rsidP="003C370E">
      <w:pPr>
        <w:numPr>
          <w:ilvl w:val="0"/>
          <w:numId w:val="48"/>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t>Web Content Accessibility Guidelines (WCAG)</w:t>
      </w:r>
      <w:r w:rsidRPr="00501230">
        <w:rPr>
          <w:rFonts w:ascii="Segoe UI" w:hAnsi="Segoe UI" w:cs="Segoe UI"/>
          <w:color w:val="111111"/>
          <w:sz w:val="36"/>
          <w:szCs w:val="36"/>
        </w:rPr>
        <w:t xml:space="preserve">: </w:t>
      </w:r>
      <w:r w:rsidRPr="007600E6">
        <w:rPr>
          <w:rFonts w:ascii="Segoe UI" w:hAnsi="Segoe UI" w:cs="Segoe UI"/>
          <w:color w:val="111111"/>
          <w:sz w:val="32"/>
          <w:szCs w:val="32"/>
        </w:rPr>
        <w:t>Follow WCAG standards to make the website accessible to users with disabilities. This includes providing alternative text for images, ensuring keyboard navigability, and using accessible color contrasts.</w:t>
      </w:r>
    </w:p>
    <w:p w14:paraId="68942E02" w14:textId="77777777" w:rsidR="003C370E" w:rsidRPr="007600E6" w:rsidRDefault="003C370E" w:rsidP="003C370E">
      <w:pPr>
        <w:numPr>
          <w:ilvl w:val="0"/>
          <w:numId w:val="48"/>
        </w:numPr>
        <w:shd w:val="clear" w:color="auto" w:fill="FFFFFF"/>
        <w:spacing w:before="100" w:beforeAutospacing="1" w:after="100" w:afterAutospacing="1" w:line="240" w:lineRule="auto"/>
        <w:ind w:left="0"/>
        <w:jc w:val="left"/>
        <w:rPr>
          <w:rFonts w:ascii="Segoe UI" w:hAnsi="Segoe UI" w:cs="Segoe UI"/>
          <w:color w:val="111111"/>
          <w:sz w:val="32"/>
          <w:szCs w:val="32"/>
        </w:rPr>
      </w:pPr>
      <w:r w:rsidRPr="00501230">
        <w:rPr>
          <w:rStyle w:val="Strong"/>
          <w:rFonts w:ascii="Segoe UI" w:hAnsi="Segoe UI" w:cs="Segoe UI"/>
          <w:color w:val="111111"/>
          <w:sz w:val="36"/>
          <w:szCs w:val="36"/>
        </w:rPr>
        <w:lastRenderedPageBreak/>
        <w:t>Americans with Disabilities Act (ADA</w:t>
      </w:r>
      <w:r w:rsidRPr="007600E6">
        <w:rPr>
          <w:rStyle w:val="Strong"/>
          <w:rFonts w:ascii="Segoe UI" w:hAnsi="Segoe UI" w:cs="Segoe UI"/>
          <w:color w:val="111111"/>
          <w:sz w:val="32"/>
          <w:szCs w:val="32"/>
        </w:rPr>
        <w:t>)</w:t>
      </w:r>
      <w:r w:rsidRPr="007600E6">
        <w:rPr>
          <w:rFonts w:ascii="Segoe UI" w:hAnsi="Segoe UI" w:cs="Segoe UI"/>
          <w:color w:val="111111"/>
          <w:sz w:val="32"/>
          <w:szCs w:val="32"/>
        </w:rPr>
        <w:t>: For platforms operating in the U.S., ensure compliance with ADA requirements to avoid potential legal issues related to accessibility.</w:t>
      </w:r>
    </w:p>
    <w:p w14:paraId="17B5E03D" w14:textId="77777777" w:rsidR="003C370E" w:rsidRPr="007600E6" w:rsidRDefault="003C370E" w:rsidP="003C370E">
      <w:pPr>
        <w:pStyle w:val="NormalWeb"/>
        <w:shd w:val="clear" w:color="auto" w:fill="FFFFFF"/>
        <w:spacing w:before="180" w:beforeAutospacing="0" w:after="0" w:afterAutospacing="0"/>
        <w:rPr>
          <w:rFonts w:ascii="Segoe UI" w:hAnsi="Segoe UI" w:cs="Segoe UI"/>
          <w:color w:val="111111"/>
          <w:sz w:val="32"/>
          <w:szCs w:val="32"/>
        </w:rPr>
      </w:pPr>
      <w:r w:rsidRPr="007600E6">
        <w:rPr>
          <w:rFonts w:ascii="Segoe UI" w:hAnsi="Segoe UI" w:cs="Segoe UI"/>
          <w:color w:val="111111"/>
          <w:sz w:val="32"/>
          <w:szCs w:val="32"/>
        </w:rPr>
        <w:t>By conducting a thorough legal feasibility assessment, we can ensure that the e-commerce platform operates within the legal framework, minimizing risks and building trust with users. This assessment helps in identifying potential legal challenges early in the project, allowing for proactive measures to address them.</w:t>
      </w:r>
    </w:p>
    <w:p w14:paraId="37685203" w14:textId="77777777" w:rsidR="003C370E" w:rsidRDefault="003C370E" w:rsidP="003C370E">
      <w:pPr>
        <w:pStyle w:val="NormalWeb"/>
        <w:shd w:val="clear" w:color="auto" w:fill="FFFFFF"/>
        <w:spacing w:before="180" w:beforeAutospacing="0" w:after="0" w:afterAutospacing="0"/>
        <w:rPr>
          <w:rFonts w:ascii="Segoe UI" w:hAnsi="Segoe UI" w:cs="Segoe UI"/>
          <w:color w:val="111111"/>
          <w:sz w:val="36"/>
          <w:szCs w:val="36"/>
        </w:rPr>
      </w:pPr>
    </w:p>
    <w:p w14:paraId="381F0C5D" w14:textId="77777777" w:rsidR="00ED7EDF" w:rsidRDefault="00ED7EDF" w:rsidP="00ED7EDF">
      <w:pPr>
        <w:spacing w:line="278" w:lineRule="auto"/>
        <w:jc w:val="left"/>
      </w:pPr>
      <w:r>
        <w:br w:type="page"/>
      </w:r>
    </w:p>
    <w:p w14:paraId="1A2A2C5F" w14:textId="77777777" w:rsidR="00ED7EDF" w:rsidRDefault="00ED7EDF" w:rsidP="00ED7EDF">
      <w:pPr>
        <w:pStyle w:val="Title"/>
        <w:jc w:val="center"/>
      </w:pPr>
    </w:p>
    <w:p w14:paraId="5EF4F128" w14:textId="77777777" w:rsidR="00ED7EDF" w:rsidRDefault="00ED7EDF" w:rsidP="00ED7EDF">
      <w:pPr>
        <w:pStyle w:val="Title"/>
        <w:jc w:val="center"/>
      </w:pPr>
    </w:p>
    <w:p w14:paraId="75D471A8" w14:textId="77777777" w:rsidR="00ED7EDF" w:rsidRDefault="00ED7EDF" w:rsidP="00ED7EDF">
      <w:pPr>
        <w:pStyle w:val="Title"/>
        <w:jc w:val="center"/>
      </w:pPr>
    </w:p>
    <w:p w14:paraId="721929F9" w14:textId="77777777" w:rsidR="00ED7EDF" w:rsidRDefault="00ED7EDF" w:rsidP="00ED7EDF">
      <w:pPr>
        <w:pStyle w:val="Title"/>
        <w:jc w:val="center"/>
      </w:pPr>
    </w:p>
    <w:p w14:paraId="4A6C1DAF" w14:textId="77777777" w:rsidR="00ED7EDF" w:rsidRDefault="00ED7EDF" w:rsidP="00ED7EDF">
      <w:pPr>
        <w:pStyle w:val="Title"/>
        <w:jc w:val="center"/>
      </w:pPr>
    </w:p>
    <w:p w14:paraId="30BB8F87" w14:textId="77777777" w:rsidR="00ED7EDF" w:rsidRPr="00520B41" w:rsidRDefault="00ED7EDF" w:rsidP="00ED7EDF">
      <w:pPr>
        <w:pStyle w:val="Chaptertitle1"/>
      </w:pPr>
      <w:r w:rsidRPr="00520B41">
        <w:t xml:space="preserve">Chapter </w:t>
      </w:r>
      <w:r w:rsidR="00AF3499">
        <w:t>4</w:t>
      </w:r>
    </w:p>
    <w:p w14:paraId="267DF66D" w14:textId="77777777" w:rsidR="00ED7EDF" w:rsidRDefault="00AF3499" w:rsidP="00AF3499">
      <w:pPr>
        <w:pStyle w:val="Chaptertitle"/>
      </w:pPr>
      <w:bookmarkStart w:id="5" w:name="_Toc197463975"/>
      <w:r w:rsidRPr="00AF3499">
        <w:t>Implementation</w:t>
      </w:r>
      <w:bookmarkEnd w:id="5"/>
      <w:r w:rsidRPr="00AF3499">
        <w:t xml:space="preserve"> </w:t>
      </w:r>
      <w:r w:rsidR="00ED7EDF">
        <w:br w:type="page"/>
      </w:r>
    </w:p>
    <w:p w14:paraId="496378E8" w14:textId="77777777" w:rsidR="00ED7EDF" w:rsidRDefault="00ED7EDF" w:rsidP="00ED7EDF"/>
    <w:p w14:paraId="082236CC" w14:textId="77777777" w:rsidR="007600E6" w:rsidRPr="007600E6" w:rsidRDefault="007600E6" w:rsidP="007600E6">
      <w:pPr>
        <w:pStyle w:val="Title"/>
        <w:rPr>
          <w:rStyle w:val="SubtleReference"/>
        </w:rPr>
      </w:pPr>
      <w:r w:rsidRPr="007600E6">
        <w:rPr>
          <w:rStyle w:val="SubtleReference"/>
        </w:rPr>
        <w:t>4. SYSTEM DESIGN</w:t>
      </w:r>
    </w:p>
    <w:p w14:paraId="239CF3C6" w14:textId="77777777" w:rsidR="007600E6" w:rsidRPr="00BC71B9" w:rsidRDefault="007600E6" w:rsidP="007600E6"/>
    <w:p w14:paraId="5740A73B" w14:textId="77777777" w:rsidR="007600E6" w:rsidRPr="007600E6" w:rsidRDefault="007600E6" w:rsidP="007600E6">
      <w:pPr>
        <w:pStyle w:val="IntenseQuote"/>
        <w:ind w:left="0"/>
        <w:jc w:val="both"/>
        <w:rPr>
          <w:sz w:val="40"/>
          <w:szCs w:val="40"/>
        </w:rPr>
      </w:pPr>
      <w:r w:rsidRPr="007600E6">
        <w:rPr>
          <w:sz w:val="40"/>
          <w:szCs w:val="40"/>
        </w:rPr>
        <w:t>4.1 Introduction</w:t>
      </w:r>
    </w:p>
    <w:p w14:paraId="665C5407" w14:textId="77777777" w:rsidR="007600E6" w:rsidRDefault="007600E6" w:rsidP="007600E6"/>
    <w:p w14:paraId="7F108953" w14:textId="77777777" w:rsidR="007600E6" w:rsidRPr="00BC71B9" w:rsidRDefault="007600E6" w:rsidP="007600E6">
      <w:pPr>
        <w:rPr>
          <w:sz w:val="32"/>
          <w:szCs w:val="32"/>
        </w:rPr>
      </w:pPr>
      <w:r w:rsidRPr="00BC71B9">
        <w:rPr>
          <w:sz w:val="32"/>
          <w:szCs w:val="32"/>
        </w:rPr>
        <w:t>The system design phase is a critical component of the project, focusing on the detailed planning and structuring of the e-commerce website. This phase involves creating comprehensive diagrams and models that outline the system’s architecture, data flow, and interactions. The goal is to ensure that the system is robust, scalable, and meets the specified requirements.</w:t>
      </w:r>
    </w:p>
    <w:p w14:paraId="38712DDD" w14:textId="77777777" w:rsidR="007600E6" w:rsidRPr="00BC71B9" w:rsidRDefault="007600E6" w:rsidP="007600E6">
      <w:pPr>
        <w:rPr>
          <w:sz w:val="32"/>
          <w:szCs w:val="32"/>
        </w:rPr>
      </w:pPr>
    </w:p>
    <w:p w14:paraId="68F942BC" w14:textId="77777777" w:rsidR="007600E6" w:rsidRPr="00BC71B9" w:rsidRDefault="007600E6" w:rsidP="007600E6">
      <w:pPr>
        <w:rPr>
          <w:sz w:val="32"/>
          <w:szCs w:val="32"/>
        </w:rPr>
      </w:pPr>
      <w:r w:rsidRPr="00BC71B9">
        <w:rPr>
          <w:sz w:val="32"/>
          <w:szCs w:val="32"/>
        </w:rPr>
        <w:t>The system design is divided into two main methodologies: structured design and object-oriented design. Each methodology provides a different perspective and set of tools for modeling the system.</w:t>
      </w:r>
    </w:p>
    <w:p w14:paraId="3D822321" w14:textId="77777777" w:rsidR="007600E6" w:rsidRPr="00BC71B9" w:rsidRDefault="007600E6" w:rsidP="007600E6">
      <w:pPr>
        <w:rPr>
          <w:sz w:val="32"/>
          <w:szCs w:val="32"/>
        </w:rPr>
      </w:pPr>
    </w:p>
    <w:p w14:paraId="448A73FE" w14:textId="77777777" w:rsidR="007600E6" w:rsidRPr="00BC71B9" w:rsidRDefault="007600E6" w:rsidP="007600E6">
      <w:pPr>
        <w:rPr>
          <w:sz w:val="32"/>
          <w:szCs w:val="32"/>
        </w:rPr>
      </w:pPr>
      <w:r w:rsidRPr="00BC71B9">
        <w:rPr>
          <w:sz w:val="32"/>
          <w:szCs w:val="32"/>
        </w:rPr>
        <w:t xml:space="preserve">Structured Design: This approach focuses on the logical flow of data and processes within the system. Key components include the Context Diagram, Data Flow Diagram (DFD), and Entity Relationship Diagram </w:t>
      </w:r>
      <w:r w:rsidRPr="00BC71B9">
        <w:rPr>
          <w:sz w:val="32"/>
          <w:szCs w:val="32"/>
        </w:rPr>
        <w:lastRenderedPageBreak/>
        <w:t>(ERD). These diagrams help in understanding how data moves through the system and how different entities interact with each other.</w:t>
      </w:r>
    </w:p>
    <w:p w14:paraId="0E90AA4C" w14:textId="77777777" w:rsidR="007600E6" w:rsidRPr="00BC71B9" w:rsidRDefault="007600E6" w:rsidP="007600E6">
      <w:pPr>
        <w:rPr>
          <w:sz w:val="32"/>
          <w:szCs w:val="32"/>
        </w:rPr>
      </w:pPr>
      <w:r w:rsidRPr="00BC71B9">
        <w:rPr>
          <w:sz w:val="32"/>
          <w:szCs w:val="32"/>
        </w:rPr>
        <w:t>Object-Oriented Design: This approach models the system based on objects, their attributes, and behaviors. It includes Unified Modeling Language (UML) diagrams such as Use Case Diagrams, Activity Diagrams, Sequence Diagrams, and Class Diagrams. These diagrams provide a detailed view of the system’s functionality and interactions from an object-oriented perspective.</w:t>
      </w:r>
    </w:p>
    <w:p w14:paraId="5EE1E2F9" w14:textId="77777777" w:rsidR="007600E6" w:rsidRPr="00BC71B9" w:rsidRDefault="007600E6" w:rsidP="007600E6">
      <w:pPr>
        <w:rPr>
          <w:sz w:val="32"/>
          <w:szCs w:val="32"/>
        </w:rPr>
      </w:pPr>
      <w:r w:rsidRPr="00BC71B9">
        <w:rPr>
          <w:sz w:val="32"/>
          <w:szCs w:val="32"/>
        </w:rPr>
        <w:t>Additionally, the design phase includes the development of the Graphical User Interface (GUI) design, which focuses on creating an intuitive and user-friendly interface for the e-commerce website. This involves designing wireframes and mockups for key pages and ensuring a seamless user experience.</w:t>
      </w:r>
    </w:p>
    <w:p w14:paraId="1ACD6198" w14:textId="77777777" w:rsidR="007600E6" w:rsidRPr="00BC71B9" w:rsidRDefault="007600E6" w:rsidP="007600E6">
      <w:pPr>
        <w:rPr>
          <w:sz w:val="32"/>
          <w:szCs w:val="32"/>
        </w:rPr>
      </w:pPr>
    </w:p>
    <w:p w14:paraId="5425D6B7" w14:textId="77777777" w:rsidR="007600E6" w:rsidRDefault="007600E6" w:rsidP="007600E6">
      <w:pPr>
        <w:rPr>
          <w:sz w:val="32"/>
          <w:szCs w:val="32"/>
        </w:rPr>
      </w:pPr>
      <w:r w:rsidRPr="00BC71B9">
        <w:rPr>
          <w:sz w:val="32"/>
          <w:szCs w:val="32"/>
        </w:rPr>
        <w:t>The following sections will detail each aspect of the system design, providing a comprehensive blueprint for the development and implementation of the e-commerce</w:t>
      </w:r>
      <w:r>
        <w:t xml:space="preserve"> </w:t>
      </w:r>
      <w:r w:rsidRPr="00BC71B9">
        <w:rPr>
          <w:sz w:val="32"/>
          <w:szCs w:val="32"/>
        </w:rPr>
        <w:t>website.</w:t>
      </w:r>
    </w:p>
    <w:p w14:paraId="4AAB03CB" w14:textId="77777777" w:rsidR="007600E6" w:rsidRDefault="007600E6" w:rsidP="007600E6">
      <w:pPr>
        <w:rPr>
          <w:sz w:val="32"/>
          <w:szCs w:val="32"/>
        </w:rPr>
      </w:pPr>
    </w:p>
    <w:p w14:paraId="1DBD705E" w14:textId="77777777" w:rsidR="007600E6" w:rsidRPr="007600E6" w:rsidRDefault="007600E6" w:rsidP="007600E6">
      <w:pPr>
        <w:pStyle w:val="IntenseQuote"/>
        <w:ind w:left="0"/>
        <w:jc w:val="both"/>
        <w:rPr>
          <w:sz w:val="40"/>
          <w:szCs w:val="40"/>
        </w:rPr>
      </w:pPr>
      <w:r w:rsidRPr="007600E6">
        <w:rPr>
          <w:sz w:val="40"/>
          <w:szCs w:val="40"/>
        </w:rPr>
        <w:t>4.2 Context Diagram</w:t>
      </w:r>
    </w:p>
    <w:p w14:paraId="078C9607" w14:textId="77777777" w:rsidR="007600E6" w:rsidRDefault="007600E6" w:rsidP="007600E6"/>
    <w:p w14:paraId="37642FC8" w14:textId="77777777" w:rsidR="007600E6" w:rsidRDefault="007600E6" w:rsidP="007600E6"/>
    <w:p w14:paraId="1989F010" w14:textId="77777777" w:rsidR="007600E6" w:rsidRPr="00074C6D" w:rsidRDefault="007600E6" w:rsidP="007600E6">
      <w:pPr>
        <w:rPr>
          <w:b/>
          <w:bCs/>
          <w:sz w:val="32"/>
          <w:szCs w:val="32"/>
        </w:rPr>
      </w:pPr>
      <w:r w:rsidRPr="00074C6D">
        <w:rPr>
          <w:b/>
          <w:bCs/>
          <w:sz w:val="32"/>
          <w:szCs w:val="32"/>
        </w:rPr>
        <w:t>Purpose</w:t>
      </w:r>
    </w:p>
    <w:p w14:paraId="5BCB5892" w14:textId="77777777" w:rsidR="007600E6" w:rsidRPr="00BC71B9" w:rsidRDefault="007600E6" w:rsidP="007600E6">
      <w:pPr>
        <w:rPr>
          <w:sz w:val="32"/>
          <w:szCs w:val="32"/>
        </w:rPr>
      </w:pPr>
      <w:r w:rsidRPr="00BC71B9">
        <w:rPr>
          <w:sz w:val="32"/>
          <w:szCs w:val="32"/>
        </w:rPr>
        <w:t>The context diagram provides a high-level overview of the e-commerce system, illustrating its boundaries and interactions with external entities. It helps in understanding the system’s environment and the flow of data between the system and external actors.</w:t>
      </w:r>
    </w:p>
    <w:p w14:paraId="2311D32D" w14:textId="77777777" w:rsidR="007600E6" w:rsidRPr="00BC71B9" w:rsidRDefault="007600E6" w:rsidP="007600E6">
      <w:pPr>
        <w:rPr>
          <w:sz w:val="32"/>
          <w:szCs w:val="32"/>
        </w:rPr>
      </w:pPr>
    </w:p>
    <w:p w14:paraId="7DDF1BAB" w14:textId="77777777" w:rsidR="007600E6" w:rsidRPr="00074C6D" w:rsidRDefault="007600E6" w:rsidP="007600E6">
      <w:pPr>
        <w:rPr>
          <w:b/>
          <w:bCs/>
          <w:sz w:val="32"/>
          <w:szCs w:val="32"/>
        </w:rPr>
      </w:pPr>
      <w:r w:rsidRPr="00074C6D">
        <w:rPr>
          <w:b/>
          <w:bCs/>
          <w:sz w:val="32"/>
          <w:szCs w:val="32"/>
        </w:rPr>
        <w:t>Description</w:t>
      </w:r>
    </w:p>
    <w:p w14:paraId="73356368" w14:textId="77777777" w:rsidR="007600E6" w:rsidRPr="00BC71B9" w:rsidRDefault="007600E6" w:rsidP="007600E6">
      <w:pPr>
        <w:rPr>
          <w:sz w:val="32"/>
          <w:szCs w:val="32"/>
        </w:rPr>
      </w:pPr>
      <w:r w:rsidRPr="00BC71B9">
        <w:rPr>
          <w:sz w:val="32"/>
          <w:szCs w:val="32"/>
        </w:rPr>
        <w:t>The context diagram for the e-commerce website will depict the system as a single process and show its interactions with external entities such as users, payment gateways, inventory suppliers, and administrators. The diagram will highlight the major data flows between these entities and the system.</w:t>
      </w:r>
    </w:p>
    <w:p w14:paraId="62338963" w14:textId="77777777" w:rsidR="007600E6" w:rsidRPr="00BC71B9" w:rsidRDefault="007600E6" w:rsidP="007600E6">
      <w:pPr>
        <w:rPr>
          <w:sz w:val="32"/>
          <w:szCs w:val="32"/>
        </w:rPr>
      </w:pPr>
    </w:p>
    <w:p w14:paraId="6E2A7780" w14:textId="77777777" w:rsidR="007600E6" w:rsidRPr="00074C6D" w:rsidRDefault="007600E6" w:rsidP="007600E6">
      <w:pPr>
        <w:rPr>
          <w:b/>
          <w:bCs/>
          <w:sz w:val="32"/>
          <w:szCs w:val="32"/>
        </w:rPr>
      </w:pPr>
      <w:r w:rsidRPr="00074C6D">
        <w:rPr>
          <w:b/>
          <w:bCs/>
          <w:sz w:val="32"/>
          <w:szCs w:val="32"/>
        </w:rPr>
        <w:t>Context Diagram</w:t>
      </w:r>
    </w:p>
    <w:p w14:paraId="6E374FD9" w14:textId="77777777" w:rsidR="007600E6" w:rsidRDefault="007600E6" w:rsidP="007600E6">
      <w:r w:rsidRPr="00BC71B9">
        <w:rPr>
          <w:sz w:val="32"/>
          <w:szCs w:val="32"/>
        </w:rPr>
        <w:t>Below is a simplified representation of the context diagram for the e-commerce website</w:t>
      </w:r>
      <w:r>
        <w:t>:</w:t>
      </w:r>
    </w:p>
    <w:p w14:paraId="5AFF3CD4" w14:textId="77777777" w:rsidR="007600E6" w:rsidRDefault="007600E6" w:rsidP="007600E6"/>
    <w:p w14:paraId="0CCD7ABE" w14:textId="77777777" w:rsidR="007600E6" w:rsidRDefault="007600E6" w:rsidP="007600E6">
      <w:pPr>
        <w:spacing w:line="278" w:lineRule="auto"/>
        <w:jc w:val="left"/>
        <w:rPr>
          <w:rtl/>
        </w:rPr>
      </w:pPr>
      <w:r>
        <w:rPr>
          <w:noProof/>
        </w:rPr>
        <w:lastRenderedPageBreak/>
        <w:drawing>
          <wp:inline distT="0" distB="0" distL="0" distR="0" wp14:anchorId="2B38A75B" wp14:editId="37792919">
            <wp:extent cx="5389880" cy="4050665"/>
            <wp:effectExtent l="0" t="0" r="1270" b="6985"/>
            <wp:docPr id="1" name="Picture 1"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880" cy="4050665"/>
                    </a:xfrm>
                    <a:prstGeom prst="rect">
                      <a:avLst/>
                    </a:prstGeom>
                    <a:noFill/>
                    <a:ln>
                      <a:noFill/>
                    </a:ln>
                  </pic:spPr>
                </pic:pic>
              </a:graphicData>
            </a:graphic>
          </wp:inline>
        </w:drawing>
      </w:r>
    </w:p>
    <w:p w14:paraId="41EA89D0" w14:textId="77777777" w:rsidR="007600E6" w:rsidRDefault="007600E6" w:rsidP="007600E6">
      <w:pPr>
        <w:spacing w:line="278" w:lineRule="auto"/>
        <w:jc w:val="left"/>
        <w:rPr>
          <w:rtl/>
        </w:rPr>
      </w:pPr>
    </w:p>
    <w:p w14:paraId="5DB5D2A4" w14:textId="77777777" w:rsidR="007600E6" w:rsidRPr="00BC71B9" w:rsidRDefault="007600E6" w:rsidP="007600E6">
      <w:pPr>
        <w:pStyle w:val="Heading1"/>
        <w:rPr>
          <w:szCs w:val="32"/>
        </w:rPr>
      </w:pPr>
      <w:r w:rsidRPr="00BC71B9">
        <w:rPr>
          <w:szCs w:val="32"/>
        </w:rPr>
        <w:t>Entities and Data Flows</w:t>
      </w:r>
    </w:p>
    <w:p w14:paraId="235ED4DE" w14:textId="77777777" w:rsidR="007600E6" w:rsidRPr="00BC71B9" w:rsidRDefault="007600E6" w:rsidP="007600E6">
      <w:pPr>
        <w:pStyle w:val="Heading2"/>
      </w:pPr>
      <w:r w:rsidRPr="00BC71B9">
        <w:t>Users:</w:t>
      </w:r>
    </w:p>
    <w:p w14:paraId="081902B9" w14:textId="77777777" w:rsidR="007600E6" w:rsidRPr="00BC71B9" w:rsidRDefault="007600E6" w:rsidP="007600E6">
      <w:pPr>
        <w:rPr>
          <w:sz w:val="32"/>
          <w:szCs w:val="32"/>
        </w:rPr>
      </w:pPr>
      <w:r w:rsidRPr="00BC71B9">
        <w:rPr>
          <w:b/>
          <w:bCs/>
          <w:sz w:val="32"/>
          <w:szCs w:val="32"/>
        </w:rPr>
        <w:t>1-</w:t>
      </w:r>
      <w:r w:rsidRPr="00074C6D">
        <w:rPr>
          <w:b/>
          <w:bCs/>
          <w:sz w:val="32"/>
          <w:szCs w:val="32"/>
        </w:rPr>
        <w:t>Interactions:</w:t>
      </w:r>
      <w:r w:rsidRPr="00BC71B9">
        <w:rPr>
          <w:sz w:val="32"/>
          <w:szCs w:val="32"/>
        </w:rPr>
        <w:t xml:space="preserve"> Browsing products, adding items to the cart, making purchases, and managing their accounts.</w:t>
      </w:r>
    </w:p>
    <w:p w14:paraId="428A1DEB" w14:textId="77777777" w:rsidR="007600E6" w:rsidRPr="00BC71B9" w:rsidRDefault="007600E6" w:rsidP="007600E6">
      <w:pPr>
        <w:rPr>
          <w:sz w:val="32"/>
          <w:szCs w:val="32"/>
        </w:rPr>
      </w:pPr>
      <w:r w:rsidRPr="00BC71B9">
        <w:rPr>
          <w:sz w:val="32"/>
          <w:szCs w:val="32"/>
        </w:rPr>
        <w:t>Data Flows: User information, product searches, order details, payment information.</w:t>
      </w:r>
    </w:p>
    <w:p w14:paraId="47AA8861" w14:textId="77777777" w:rsidR="007600E6" w:rsidRPr="00BC71B9" w:rsidRDefault="007600E6" w:rsidP="007600E6">
      <w:pPr>
        <w:rPr>
          <w:b/>
          <w:bCs/>
          <w:sz w:val="32"/>
          <w:szCs w:val="32"/>
        </w:rPr>
      </w:pPr>
      <w:r w:rsidRPr="00BC71B9">
        <w:rPr>
          <w:b/>
          <w:bCs/>
          <w:sz w:val="32"/>
          <w:szCs w:val="32"/>
        </w:rPr>
        <w:t>2-Payment Gateways:</w:t>
      </w:r>
    </w:p>
    <w:p w14:paraId="743EBA11" w14:textId="77777777" w:rsidR="007600E6" w:rsidRPr="00BC71B9" w:rsidRDefault="007600E6" w:rsidP="007600E6">
      <w:pPr>
        <w:rPr>
          <w:sz w:val="32"/>
          <w:szCs w:val="32"/>
        </w:rPr>
      </w:pPr>
      <w:r w:rsidRPr="00BC71B9">
        <w:rPr>
          <w:sz w:val="32"/>
          <w:szCs w:val="32"/>
        </w:rPr>
        <w:t>Interactions: Processing payments securely.</w:t>
      </w:r>
    </w:p>
    <w:p w14:paraId="25750D4C" w14:textId="77777777" w:rsidR="007600E6" w:rsidRPr="00BC71B9" w:rsidRDefault="007600E6" w:rsidP="007600E6">
      <w:pPr>
        <w:rPr>
          <w:sz w:val="32"/>
          <w:szCs w:val="32"/>
        </w:rPr>
      </w:pPr>
      <w:r w:rsidRPr="00BC71B9">
        <w:rPr>
          <w:sz w:val="32"/>
          <w:szCs w:val="32"/>
        </w:rPr>
        <w:lastRenderedPageBreak/>
        <w:t>Data Flows: Payment requests, transaction confirmations, payment status updates.</w:t>
      </w:r>
    </w:p>
    <w:p w14:paraId="168BDE79" w14:textId="77777777" w:rsidR="007600E6" w:rsidRPr="00BC71B9" w:rsidRDefault="007600E6" w:rsidP="007600E6">
      <w:pPr>
        <w:rPr>
          <w:b/>
          <w:bCs/>
          <w:sz w:val="32"/>
          <w:szCs w:val="32"/>
        </w:rPr>
      </w:pPr>
      <w:r w:rsidRPr="00BC71B9">
        <w:rPr>
          <w:b/>
          <w:bCs/>
          <w:sz w:val="32"/>
          <w:szCs w:val="32"/>
        </w:rPr>
        <w:t>3-Inventory Suppliers:</w:t>
      </w:r>
    </w:p>
    <w:p w14:paraId="0EE294D6" w14:textId="77777777" w:rsidR="007600E6" w:rsidRPr="00BC71B9" w:rsidRDefault="007600E6" w:rsidP="007600E6">
      <w:pPr>
        <w:rPr>
          <w:sz w:val="32"/>
          <w:szCs w:val="32"/>
        </w:rPr>
      </w:pPr>
      <w:r w:rsidRPr="00BC71B9">
        <w:rPr>
          <w:sz w:val="32"/>
          <w:szCs w:val="32"/>
        </w:rPr>
        <w:t>Interactions: Providing product information and stock updates.</w:t>
      </w:r>
    </w:p>
    <w:p w14:paraId="25749728" w14:textId="77777777" w:rsidR="007600E6" w:rsidRPr="00BC71B9" w:rsidRDefault="007600E6" w:rsidP="007600E6">
      <w:pPr>
        <w:rPr>
          <w:sz w:val="32"/>
          <w:szCs w:val="32"/>
        </w:rPr>
      </w:pPr>
      <w:r w:rsidRPr="00BC71B9">
        <w:rPr>
          <w:sz w:val="32"/>
          <w:szCs w:val="32"/>
        </w:rPr>
        <w:t>Data Flows: Product details, inventory levels, restock notifications.</w:t>
      </w:r>
    </w:p>
    <w:p w14:paraId="04D7A2F7" w14:textId="77777777" w:rsidR="007600E6" w:rsidRPr="00BC71B9" w:rsidRDefault="007600E6" w:rsidP="007600E6">
      <w:pPr>
        <w:rPr>
          <w:b/>
          <w:bCs/>
          <w:sz w:val="32"/>
          <w:szCs w:val="32"/>
        </w:rPr>
      </w:pPr>
      <w:r w:rsidRPr="00BC71B9">
        <w:rPr>
          <w:b/>
          <w:bCs/>
          <w:sz w:val="32"/>
          <w:szCs w:val="32"/>
        </w:rPr>
        <w:t>4-Administrators:</w:t>
      </w:r>
    </w:p>
    <w:p w14:paraId="5F939181" w14:textId="77777777" w:rsidR="007600E6" w:rsidRPr="00BC71B9" w:rsidRDefault="007600E6" w:rsidP="007600E6">
      <w:pPr>
        <w:rPr>
          <w:sz w:val="32"/>
          <w:szCs w:val="32"/>
        </w:rPr>
      </w:pPr>
      <w:r w:rsidRPr="00BC71B9">
        <w:rPr>
          <w:sz w:val="32"/>
          <w:szCs w:val="32"/>
        </w:rPr>
        <w:t>Interactions: Managing the website, updating product listings, handling customer queries, and overseeing transactions.</w:t>
      </w:r>
    </w:p>
    <w:p w14:paraId="3B41EF69" w14:textId="77777777" w:rsidR="007600E6" w:rsidRPr="00BC71B9" w:rsidRDefault="007600E6" w:rsidP="007600E6">
      <w:pPr>
        <w:rPr>
          <w:sz w:val="32"/>
          <w:szCs w:val="32"/>
        </w:rPr>
      </w:pPr>
      <w:r w:rsidRPr="00BC71B9">
        <w:rPr>
          <w:b/>
          <w:bCs/>
          <w:sz w:val="32"/>
          <w:szCs w:val="32"/>
        </w:rPr>
        <w:t>5-Data Flows:</w:t>
      </w:r>
      <w:r w:rsidRPr="00BC71B9">
        <w:rPr>
          <w:sz w:val="32"/>
          <w:szCs w:val="32"/>
        </w:rPr>
        <w:t xml:space="preserve"> Administrative commands, product updates, user management data, sales reports.</w:t>
      </w:r>
    </w:p>
    <w:p w14:paraId="6B8A580C" w14:textId="77777777" w:rsidR="007600E6" w:rsidRPr="00074C6D" w:rsidRDefault="007600E6" w:rsidP="007600E6">
      <w:pPr>
        <w:pStyle w:val="NoSpacing"/>
        <w:rPr>
          <w:b/>
          <w:bCs/>
          <w:sz w:val="36"/>
          <w:szCs w:val="36"/>
        </w:rPr>
      </w:pPr>
      <w:r w:rsidRPr="00074C6D">
        <w:rPr>
          <w:b/>
          <w:bCs/>
          <w:sz w:val="36"/>
          <w:szCs w:val="36"/>
        </w:rPr>
        <w:t>Summary</w:t>
      </w:r>
    </w:p>
    <w:p w14:paraId="3560BA73" w14:textId="77777777" w:rsidR="007600E6" w:rsidRPr="00BC71B9" w:rsidRDefault="007600E6" w:rsidP="007600E6">
      <w:pPr>
        <w:rPr>
          <w:sz w:val="32"/>
          <w:szCs w:val="32"/>
        </w:rPr>
      </w:pPr>
      <w:r w:rsidRPr="00BC71B9">
        <w:rPr>
          <w:sz w:val="32"/>
          <w:szCs w:val="32"/>
        </w:rPr>
        <w:t>The context diagram serves as a foundational tool for understanding the overall system architecture and its interactions with external entities. It sets the stage for more detailed diagrams and models that will be developed in subsequent sections.</w:t>
      </w:r>
    </w:p>
    <w:p w14:paraId="5ADD8B71" w14:textId="77777777" w:rsidR="007600E6" w:rsidRDefault="007600E6" w:rsidP="007600E6"/>
    <w:p w14:paraId="003B5AB3" w14:textId="77777777" w:rsidR="007600E6" w:rsidRPr="007600E6" w:rsidRDefault="007600E6" w:rsidP="007600E6">
      <w:pPr>
        <w:pStyle w:val="IntenseQuote"/>
        <w:ind w:left="0"/>
        <w:jc w:val="both"/>
        <w:rPr>
          <w:sz w:val="40"/>
          <w:szCs w:val="40"/>
        </w:rPr>
      </w:pPr>
      <w:r w:rsidRPr="007600E6">
        <w:rPr>
          <w:sz w:val="40"/>
          <w:szCs w:val="40"/>
        </w:rPr>
        <w:t>4.3 Data Flow Diagram (DFD)</w:t>
      </w:r>
    </w:p>
    <w:p w14:paraId="0013470B" w14:textId="77777777" w:rsidR="007600E6" w:rsidRDefault="007600E6" w:rsidP="007600E6"/>
    <w:p w14:paraId="7E992572" w14:textId="77777777" w:rsidR="007600E6" w:rsidRDefault="007600E6" w:rsidP="007600E6"/>
    <w:p w14:paraId="543E7452" w14:textId="77777777" w:rsidR="007600E6" w:rsidRPr="00074C6D" w:rsidRDefault="007600E6" w:rsidP="007600E6">
      <w:pPr>
        <w:pStyle w:val="NoSpacing"/>
        <w:rPr>
          <w:b/>
          <w:bCs/>
          <w:sz w:val="40"/>
          <w:szCs w:val="40"/>
        </w:rPr>
      </w:pPr>
      <w:r w:rsidRPr="00074C6D">
        <w:rPr>
          <w:b/>
          <w:bCs/>
          <w:sz w:val="40"/>
          <w:szCs w:val="40"/>
        </w:rPr>
        <w:lastRenderedPageBreak/>
        <w:t>Purpose</w:t>
      </w:r>
    </w:p>
    <w:p w14:paraId="7B015350" w14:textId="77777777" w:rsidR="007600E6" w:rsidRPr="00BC71B9" w:rsidRDefault="007600E6" w:rsidP="007600E6">
      <w:pPr>
        <w:rPr>
          <w:sz w:val="32"/>
          <w:szCs w:val="32"/>
        </w:rPr>
      </w:pPr>
      <w:r w:rsidRPr="00BC71B9">
        <w:rPr>
          <w:sz w:val="32"/>
          <w:szCs w:val="32"/>
        </w:rPr>
        <w:t>The Data Flow Diagram (DFD) provides a detailed representation of the flow of data within the e-commerce system. It breaks down the system into smaller processes, showing how data moves through the system and how it is processed at each stage. The DFD helps in understanding the functional aspects of the system and identifying potential areas for optimization.</w:t>
      </w:r>
    </w:p>
    <w:p w14:paraId="7CE628FB" w14:textId="77777777" w:rsidR="007600E6" w:rsidRPr="00BC71B9" w:rsidRDefault="007600E6" w:rsidP="007600E6">
      <w:pPr>
        <w:rPr>
          <w:sz w:val="32"/>
          <w:szCs w:val="32"/>
        </w:rPr>
      </w:pPr>
    </w:p>
    <w:p w14:paraId="24BF2E61" w14:textId="77777777" w:rsidR="007600E6" w:rsidRPr="00074C6D" w:rsidRDefault="007600E6" w:rsidP="007600E6">
      <w:pPr>
        <w:pStyle w:val="NoSpacing"/>
        <w:rPr>
          <w:b/>
          <w:bCs/>
          <w:sz w:val="40"/>
          <w:szCs w:val="40"/>
        </w:rPr>
      </w:pPr>
      <w:r w:rsidRPr="00074C6D">
        <w:rPr>
          <w:b/>
          <w:bCs/>
          <w:sz w:val="40"/>
          <w:szCs w:val="40"/>
        </w:rPr>
        <w:t>Description</w:t>
      </w:r>
    </w:p>
    <w:p w14:paraId="55630931" w14:textId="77777777" w:rsidR="007600E6" w:rsidRPr="00BC71B9" w:rsidRDefault="007600E6" w:rsidP="007600E6">
      <w:pPr>
        <w:rPr>
          <w:sz w:val="32"/>
          <w:szCs w:val="32"/>
        </w:rPr>
      </w:pPr>
      <w:r w:rsidRPr="00BC71B9">
        <w:rPr>
          <w:sz w:val="32"/>
          <w:szCs w:val="32"/>
        </w:rPr>
        <w:t>The DFD for the e-commerce website will be developed in multiple levels to provide a comprehensive view of the system’s data flow. The primary levels include:</w:t>
      </w:r>
    </w:p>
    <w:p w14:paraId="5364815B" w14:textId="77777777" w:rsidR="007600E6" w:rsidRPr="00BC71B9" w:rsidRDefault="007600E6" w:rsidP="007600E6">
      <w:pPr>
        <w:rPr>
          <w:sz w:val="32"/>
          <w:szCs w:val="32"/>
        </w:rPr>
      </w:pPr>
    </w:p>
    <w:p w14:paraId="51C350C1" w14:textId="77777777" w:rsidR="007600E6" w:rsidRPr="00BC71B9" w:rsidRDefault="007600E6" w:rsidP="007600E6">
      <w:pPr>
        <w:rPr>
          <w:sz w:val="32"/>
          <w:szCs w:val="32"/>
        </w:rPr>
      </w:pPr>
      <w:r w:rsidRPr="00BC71B9">
        <w:rPr>
          <w:sz w:val="32"/>
          <w:szCs w:val="32"/>
        </w:rPr>
        <w:t>Level 0 DFD (Context Level): This high-level diagram shows the system as a single process and its interactions with external entities.</w:t>
      </w:r>
    </w:p>
    <w:p w14:paraId="4CFDEE01" w14:textId="77777777" w:rsidR="007600E6" w:rsidRPr="00BC71B9" w:rsidRDefault="007600E6" w:rsidP="007600E6">
      <w:pPr>
        <w:rPr>
          <w:sz w:val="32"/>
          <w:szCs w:val="32"/>
        </w:rPr>
      </w:pPr>
      <w:r w:rsidRPr="00BC71B9">
        <w:rPr>
          <w:sz w:val="32"/>
          <w:szCs w:val="32"/>
        </w:rPr>
        <w:t>Level 1 DFD: This diagram decomposes the main process into sub-processes, providing more detail on the data flow within the system.</w:t>
      </w:r>
    </w:p>
    <w:p w14:paraId="44A079CD" w14:textId="77777777" w:rsidR="007600E6" w:rsidRPr="00BC71B9" w:rsidRDefault="007600E6" w:rsidP="007600E6">
      <w:pPr>
        <w:rPr>
          <w:sz w:val="32"/>
          <w:szCs w:val="32"/>
        </w:rPr>
      </w:pPr>
      <w:r w:rsidRPr="00BC71B9">
        <w:rPr>
          <w:sz w:val="32"/>
          <w:szCs w:val="32"/>
        </w:rPr>
        <w:t>Level 2 DFD: Further decomposition of Level 1 processes, if necessary, to provide detailed insights into specific functionalities.</w:t>
      </w:r>
    </w:p>
    <w:p w14:paraId="5B6D745A" w14:textId="77777777" w:rsidR="007600E6" w:rsidRDefault="007600E6" w:rsidP="007600E6">
      <w:pPr>
        <w:rPr>
          <w:sz w:val="32"/>
          <w:szCs w:val="32"/>
        </w:rPr>
      </w:pPr>
      <w:r w:rsidRPr="00BC71B9">
        <w:rPr>
          <w:sz w:val="32"/>
          <w:szCs w:val="32"/>
        </w:rPr>
        <w:t>Level 0 DFD (Context Level)</w:t>
      </w:r>
    </w:p>
    <w:p w14:paraId="11159A75" w14:textId="77777777" w:rsidR="007600E6" w:rsidRDefault="007600E6" w:rsidP="007600E6">
      <w:pPr>
        <w:rPr>
          <w:sz w:val="32"/>
          <w:szCs w:val="32"/>
        </w:rPr>
      </w:pPr>
    </w:p>
    <w:p w14:paraId="04D3345A" w14:textId="77777777" w:rsidR="007600E6" w:rsidRDefault="007600E6" w:rsidP="007600E6">
      <w:pPr>
        <w:rPr>
          <w:sz w:val="32"/>
          <w:szCs w:val="32"/>
        </w:rPr>
      </w:pPr>
      <w:r>
        <w:rPr>
          <w:rFonts w:eastAsia="Times New Roman" w:cstheme="minorHAnsi"/>
          <w:noProof/>
          <w:color w:val="555555"/>
          <w:sz w:val="32"/>
          <w:szCs w:val="32"/>
        </w:rPr>
        <w:lastRenderedPageBreak/>
        <w:drawing>
          <wp:inline distT="0" distB="0" distL="0" distR="0" wp14:anchorId="3E2A7228" wp14:editId="7D6A4CB5">
            <wp:extent cx="5943600" cy="4451985"/>
            <wp:effectExtent l="0" t="0" r="0" b="5715"/>
            <wp:docPr id="6" name="Picture 6" descr="lev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vel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p>
    <w:p w14:paraId="358C1CDD" w14:textId="77777777" w:rsidR="007600E6" w:rsidRDefault="007600E6" w:rsidP="007600E6">
      <w:pPr>
        <w:rPr>
          <w:sz w:val="32"/>
          <w:szCs w:val="32"/>
        </w:rPr>
      </w:pPr>
    </w:p>
    <w:p w14:paraId="5B3C1EA7" w14:textId="77777777" w:rsidR="007600E6" w:rsidRDefault="007600E6" w:rsidP="007600E6">
      <w:pPr>
        <w:rPr>
          <w:sz w:val="32"/>
          <w:szCs w:val="32"/>
        </w:rPr>
      </w:pPr>
    </w:p>
    <w:p w14:paraId="2C70DABD" w14:textId="77777777" w:rsidR="007600E6" w:rsidRPr="00BC71B9" w:rsidRDefault="007600E6" w:rsidP="007600E6">
      <w:pPr>
        <w:rPr>
          <w:sz w:val="32"/>
          <w:szCs w:val="32"/>
        </w:rPr>
      </w:pPr>
    </w:p>
    <w:p w14:paraId="008457FC" w14:textId="77777777" w:rsidR="007600E6" w:rsidRDefault="007600E6" w:rsidP="007600E6">
      <w:r>
        <w:br w:type="page"/>
      </w:r>
    </w:p>
    <w:p w14:paraId="7030116C" w14:textId="77777777" w:rsidR="007600E6" w:rsidRPr="00BC71B9" w:rsidRDefault="007600E6" w:rsidP="007600E6">
      <w:pPr>
        <w:rPr>
          <w:sz w:val="32"/>
          <w:szCs w:val="32"/>
        </w:rPr>
      </w:pPr>
      <w:r w:rsidRPr="00BC71B9">
        <w:rPr>
          <w:sz w:val="32"/>
          <w:szCs w:val="32"/>
        </w:rPr>
        <w:lastRenderedPageBreak/>
        <w:t>Level 1 DFD</w:t>
      </w:r>
    </w:p>
    <w:p w14:paraId="7F1942E2" w14:textId="77777777" w:rsidR="007600E6" w:rsidRDefault="007600E6" w:rsidP="007600E6">
      <w:pPr>
        <w:rPr>
          <w:sz w:val="32"/>
          <w:szCs w:val="32"/>
        </w:rPr>
      </w:pPr>
      <w:r>
        <w:rPr>
          <w:noProof/>
          <w:sz w:val="32"/>
          <w:szCs w:val="32"/>
        </w:rPr>
        <w:drawing>
          <wp:inline distT="0" distB="0" distL="0" distR="0" wp14:anchorId="720DB655" wp14:editId="1318E161">
            <wp:extent cx="5943600" cy="4451985"/>
            <wp:effectExtent l="0" t="0" r="0" b="5715"/>
            <wp:docPr id="5" name="Picture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p>
    <w:p w14:paraId="0727DE01" w14:textId="77777777" w:rsidR="007600E6" w:rsidRDefault="007600E6" w:rsidP="007600E6">
      <w:r>
        <w:rPr>
          <w:rFonts w:eastAsia="Times New Roman" w:cstheme="minorHAnsi"/>
          <w:noProof/>
          <w:color w:val="555555"/>
          <w:sz w:val="32"/>
          <w:szCs w:val="32"/>
        </w:rPr>
        <w:lastRenderedPageBreak/>
        <w:drawing>
          <wp:inline distT="0" distB="0" distL="0" distR="0" wp14:anchorId="3C8AFB83" wp14:editId="3ADFB00D">
            <wp:extent cx="6240145" cy="4676140"/>
            <wp:effectExtent l="0" t="0" r="8255" b="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0145" cy="4676140"/>
                    </a:xfrm>
                    <a:prstGeom prst="rect">
                      <a:avLst/>
                    </a:prstGeom>
                    <a:noFill/>
                    <a:ln>
                      <a:noFill/>
                    </a:ln>
                  </pic:spPr>
                </pic:pic>
              </a:graphicData>
            </a:graphic>
          </wp:inline>
        </w:drawing>
      </w:r>
      <w:r>
        <w:br w:type="page"/>
      </w:r>
    </w:p>
    <w:p w14:paraId="1F7C7042" w14:textId="77777777" w:rsidR="007600E6" w:rsidRDefault="007600E6" w:rsidP="007600E6">
      <w:pPr>
        <w:rPr>
          <w:sz w:val="32"/>
          <w:szCs w:val="32"/>
        </w:rPr>
      </w:pPr>
    </w:p>
    <w:p w14:paraId="03EB47AE" w14:textId="77777777" w:rsidR="007600E6" w:rsidRPr="00BC71B9" w:rsidRDefault="007600E6" w:rsidP="007600E6">
      <w:pPr>
        <w:rPr>
          <w:sz w:val="32"/>
          <w:szCs w:val="32"/>
        </w:rPr>
      </w:pPr>
    </w:p>
    <w:p w14:paraId="74299E6C" w14:textId="77777777" w:rsidR="007600E6" w:rsidRDefault="007600E6" w:rsidP="007600E6">
      <w:pPr>
        <w:rPr>
          <w:sz w:val="32"/>
          <w:szCs w:val="32"/>
        </w:rPr>
      </w:pPr>
    </w:p>
    <w:p w14:paraId="7BAF889F" w14:textId="77777777" w:rsidR="007600E6" w:rsidRPr="00BC71B9" w:rsidRDefault="007600E6" w:rsidP="007600E6">
      <w:pPr>
        <w:rPr>
          <w:sz w:val="32"/>
          <w:szCs w:val="32"/>
        </w:rPr>
      </w:pPr>
      <w:r>
        <w:rPr>
          <w:rFonts w:eastAsia="Times New Roman" w:cstheme="minorHAnsi"/>
          <w:b/>
          <w:bCs/>
          <w:noProof/>
          <w:color w:val="555555"/>
          <w:sz w:val="32"/>
          <w:szCs w:val="32"/>
        </w:rPr>
        <w:drawing>
          <wp:inline distT="0" distB="0" distL="0" distR="0" wp14:anchorId="3271A5EF" wp14:editId="4CF7990A">
            <wp:extent cx="5943600" cy="4451985"/>
            <wp:effectExtent l="0" t="0" r="0" b="5715"/>
            <wp:docPr id="3" name="Picture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r w:rsidRPr="00BC71B9">
        <w:rPr>
          <w:sz w:val="32"/>
          <w:szCs w:val="32"/>
        </w:rPr>
        <w:br w:type="page"/>
      </w:r>
    </w:p>
    <w:p w14:paraId="1819317A" w14:textId="77777777" w:rsidR="007600E6" w:rsidRDefault="007600E6" w:rsidP="007600E6">
      <w:pPr>
        <w:pStyle w:val="Heading1"/>
      </w:pPr>
    </w:p>
    <w:p w14:paraId="198BD696" w14:textId="77777777" w:rsidR="007600E6" w:rsidRPr="00074C6D" w:rsidRDefault="007600E6" w:rsidP="007600E6">
      <w:pPr>
        <w:pStyle w:val="NoSpacing"/>
        <w:rPr>
          <w:b/>
          <w:bCs/>
          <w:sz w:val="36"/>
          <w:szCs w:val="36"/>
        </w:rPr>
      </w:pPr>
      <w:r w:rsidRPr="00074C6D">
        <w:rPr>
          <w:b/>
          <w:bCs/>
          <w:sz w:val="36"/>
          <w:szCs w:val="36"/>
        </w:rPr>
        <w:t>Summary</w:t>
      </w:r>
    </w:p>
    <w:p w14:paraId="24B3F3FD" w14:textId="77777777" w:rsidR="007600E6" w:rsidRDefault="007600E6" w:rsidP="007600E6">
      <w:r w:rsidRPr="00BC71B9">
        <w:rPr>
          <w:sz w:val="28"/>
          <w:szCs w:val="28"/>
        </w:rPr>
        <w:t>The Data Flow Diagram (DFD) provides a detailed view of the data flow within the e-commerce system, illustrating how data is processed and transferred between different components. This helps in identifying potential areas for optimization and ensuring that all functional requirements are met.</w:t>
      </w:r>
    </w:p>
    <w:p w14:paraId="26A3ECEE" w14:textId="77777777" w:rsidR="007600E6" w:rsidRDefault="007600E6" w:rsidP="007600E6"/>
    <w:p w14:paraId="79C52CE4" w14:textId="77777777" w:rsidR="007600E6" w:rsidRPr="004235C8" w:rsidRDefault="007600E6" w:rsidP="007600E6">
      <w:pPr>
        <w:pStyle w:val="IntenseQuote"/>
        <w:ind w:left="0"/>
        <w:rPr>
          <w:sz w:val="48"/>
          <w:szCs w:val="48"/>
        </w:rPr>
      </w:pPr>
      <w:r w:rsidRPr="004235C8">
        <w:rPr>
          <w:sz w:val="48"/>
          <w:szCs w:val="48"/>
        </w:rPr>
        <w:t xml:space="preserve">4.4 Entity Relationship Diagram (ERD    </w:t>
      </w:r>
    </w:p>
    <w:p w14:paraId="1C581D24" w14:textId="77777777" w:rsidR="007600E6" w:rsidRPr="00074C6D" w:rsidRDefault="007600E6" w:rsidP="007600E6">
      <w:pPr>
        <w:pStyle w:val="NoSpacing"/>
        <w:rPr>
          <w:b/>
          <w:bCs/>
          <w:sz w:val="36"/>
          <w:szCs w:val="36"/>
        </w:rPr>
      </w:pPr>
      <w:r w:rsidRPr="00074C6D">
        <w:rPr>
          <w:b/>
          <w:bCs/>
          <w:sz w:val="36"/>
          <w:szCs w:val="36"/>
        </w:rPr>
        <w:t>Purpose</w:t>
      </w:r>
    </w:p>
    <w:p w14:paraId="7B62C0B9" w14:textId="77777777" w:rsidR="007600E6" w:rsidRPr="004F6C73" w:rsidRDefault="007600E6" w:rsidP="007600E6">
      <w:pPr>
        <w:rPr>
          <w:sz w:val="32"/>
          <w:szCs w:val="32"/>
        </w:rPr>
      </w:pPr>
      <w:r w:rsidRPr="004F6C73">
        <w:rPr>
          <w:sz w:val="32"/>
          <w:szCs w:val="32"/>
        </w:rPr>
        <w:t>The Entity Relationship Diagram (ERD) models the data structure of the e-commerce system, illustrating the entities involved and the relationships between them. It helps in understanding how data is organized and how different entities interact within the system.</w:t>
      </w:r>
    </w:p>
    <w:p w14:paraId="16886076" w14:textId="77777777" w:rsidR="007600E6" w:rsidRPr="00074C6D" w:rsidRDefault="007600E6" w:rsidP="007600E6">
      <w:pPr>
        <w:pStyle w:val="NoSpacing"/>
        <w:rPr>
          <w:b/>
          <w:bCs/>
          <w:sz w:val="36"/>
          <w:szCs w:val="36"/>
        </w:rPr>
      </w:pPr>
      <w:r w:rsidRPr="00074C6D">
        <w:rPr>
          <w:b/>
          <w:bCs/>
          <w:sz w:val="36"/>
          <w:szCs w:val="36"/>
        </w:rPr>
        <w:t>Description</w:t>
      </w:r>
    </w:p>
    <w:p w14:paraId="08E94E09" w14:textId="77777777" w:rsidR="007600E6" w:rsidRDefault="007600E6" w:rsidP="007600E6">
      <w:pPr>
        <w:rPr>
          <w:sz w:val="32"/>
          <w:szCs w:val="32"/>
        </w:rPr>
      </w:pPr>
      <w:r w:rsidRPr="004F6C73">
        <w:rPr>
          <w:sz w:val="32"/>
          <w:szCs w:val="32"/>
        </w:rPr>
        <w:t>The ERD for the e-commerce website will include key entities such as Users, Products, Orders, and Payments. Each entity will have attributes that define its properties, and relationships will be established to show how these entities are connected.</w:t>
      </w:r>
    </w:p>
    <w:p w14:paraId="79636776" w14:textId="77777777" w:rsidR="007600E6" w:rsidRPr="004F6C73" w:rsidRDefault="007600E6" w:rsidP="007600E6">
      <w:pPr>
        <w:rPr>
          <w:sz w:val="32"/>
          <w:szCs w:val="32"/>
        </w:rPr>
      </w:pPr>
      <w:r w:rsidRPr="004F6C73">
        <w:rPr>
          <w:sz w:val="32"/>
          <w:szCs w:val="32"/>
        </w:rPr>
        <w:t>RD Diagram</w:t>
      </w:r>
    </w:p>
    <w:p w14:paraId="758522E8" w14:textId="77777777" w:rsidR="007600E6" w:rsidRPr="004F6C73" w:rsidRDefault="007600E6" w:rsidP="007600E6">
      <w:pPr>
        <w:rPr>
          <w:sz w:val="32"/>
          <w:szCs w:val="32"/>
        </w:rPr>
      </w:pPr>
      <w:r w:rsidRPr="004F6C73">
        <w:rPr>
          <w:sz w:val="32"/>
          <w:szCs w:val="32"/>
        </w:rPr>
        <w:lastRenderedPageBreak/>
        <w:t>Below is a simplified representation of the ERD for the e-commerce website:</w:t>
      </w:r>
    </w:p>
    <w:p w14:paraId="0F992707" w14:textId="77777777" w:rsidR="007600E6" w:rsidRDefault="007600E6" w:rsidP="007600E6">
      <w:pPr>
        <w:rPr>
          <w:sz w:val="32"/>
          <w:szCs w:val="32"/>
        </w:rPr>
      </w:pPr>
      <w:r>
        <w:rPr>
          <w:rFonts w:eastAsia="Times New Roman" w:cstheme="minorHAnsi"/>
          <w:b/>
          <w:bCs/>
          <w:noProof/>
          <w:color w:val="555555"/>
          <w:sz w:val="32"/>
          <w:szCs w:val="32"/>
        </w:rPr>
        <w:drawing>
          <wp:inline distT="0" distB="0" distL="0" distR="0" wp14:anchorId="51B6FEF5" wp14:editId="745FCD2D">
            <wp:extent cx="5943600" cy="4451985"/>
            <wp:effectExtent l="0" t="0" r="0" b="5715"/>
            <wp:docPr id="2" name="Picture 2"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p>
    <w:p w14:paraId="017AFE0E" w14:textId="77777777" w:rsidR="007600E6" w:rsidRPr="004F6C73" w:rsidRDefault="007600E6" w:rsidP="007600E6">
      <w:pPr>
        <w:pStyle w:val="Heading1"/>
        <w:rPr>
          <w:sz w:val="36"/>
          <w:szCs w:val="36"/>
        </w:rPr>
      </w:pPr>
      <w:r w:rsidRPr="004F6C73">
        <w:rPr>
          <w:sz w:val="36"/>
          <w:szCs w:val="36"/>
        </w:rPr>
        <w:t>Entities and Attributes</w:t>
      </w:r>
    </w:p>
    <w:p w14:paraId="66710FA3" w14:textId="77777777" w:rsidR="007600E6" w:rsidRPr="004F6C73" w:rsidRDefault="007600E6" w:rsidP="007600E6">
      <w:pPr>
        <w:rPr>
          <w:b/>
          <w:bCs/>
          <w:sz w:val="32"/>
          <w:szCs w:val="32"/>
        </w:rPr>
      </w:pPr>
      <w:r w:rsidRPr="004F6C73">
        <w:rPr>
          <w:b/>
          <w:bCs/>
          <w:sz w:val="32"/>
          <w:szCs w:val="32"/>
        </w:rPr>
        <w:t>1-Users:</w:t>
      </w:r>
    </w:p>
    <w:p w14:paraId="1A71D508" w14:textId="77777777" w:rsidR="007600E6" w:rsidRPr="004F6C73" w:rsidRDefault="007600E6" w:rsidP="007600E6">
      <w:pPr>
        <w:rPr>
          <w:sz w:val="32"/>
          <w:szCs w:val="32"/>
        </w:rPr>
      </w:pPr>
      <w:r w:rsidRPr="004F6C73">
        <w:rPr>
          <w:sz w:val="32"/>
          <w:szCs w:val="32"/>
        </w:rPr>
        <w:t xml:space="preserve">Attributes: </w:t>
      </w:r>
      <w:proofErr w:type="spellStart"/>
      <w:r w:rsidRPr="004F6C73">
        <w:rPr>
          <w:sz w:val="32"/>
          <w:szCs w:val="32"/>
        </w:rPr>
        <w:t>UserID</w:t>
      </w:r>
      <w:proofErr w:type="spellEnd"/>
      <w:r w:rsidRPr="004F6C73">
        <w:rPr>
          <w:sz w:val="32"/>
          <w:szCs w:val="32"/>
        </w:rPr>
        <w:t xml:space="preserve"> (Primary Key), Name, Email, Password, Address.</w:t>
      </w:r>
    </w:p>
    <w:p w14:paraId="1C0659AB" w14:textId="77777777" w:rsidR="007600E6" w:rsidRPr="004F6C73" w:rsidRDefault="007600E6" w:rsidP="007600E6">
      <w:pPr>
        <w:rPr>
          <w:b/>
          <w:bCs/>
          <w:sz w:val="32"/>
          <w:szCs w:val="32"/>
        </w:rPr>
      </w:pPr>
      <w:r w:rsidRPr="004F6C73">
        <w:rPr>
          <w:sz w:val="32"/>
          <w:szCs w:val="32"/>
        </w:rPr>
        <w:t xml:space="preserve">Description: Represents the customers who use the e-commerce </w:t>
      </w:r>
      <w:r w:rsidRPr="004F6C73">
        <w:rPr>
          <w:b/>
          <w:bCs/>
          <w:sz w:val="32"/>
          <w:szCs w:val="32"/>
        </w:rPr>
        <w:t>website.</w:t>
      </w:r>
    </w:p>
    <w:p w14:paraId="3AAAACB8" w14:textId="77777777" w:rsidR="007600E6" w:rsidRPr="004F6C73" w:rsidRDefault="007600E6" w:rsidP="007600E6">
      <w:pPr>
        <w:rPr>
          <w:b/>
          <w:bCs/>
          <w:sz w:val="32"/>
          <w:szCs w:val="32"/>
        </w:rPr>
      </w:pPr>
      <w:r w:rsidRPr="004F6C73">
        <w:rPr>
          <w:b/>
          <w:bCs/>
          <w:sz w:val="32"/>
          <w:szCs w:val="32"/>
        </w:rPr>
        <w:t>2-Products:</w:t>
      </w:r>
    </w:p>
    <w:p w14:paraId="40B0E024" w14:textId="77777777" w:rsidR="007600E6" w:rsidRPr="004F6C73" w:rsidRDefault="007600E6" w:rsidP="007600E6">
      <w:pPr>
        <w:rPr>
          <w:sz w:val="32"/>
          <w:szCs w:val="32"/>
        </w:rPr>
      </w:pPr>
      <w:r w:rsidRPr="004F6C73">
        <w:rPr>
          <w:sz w:val="32"/>
          <w:szCs w:val="32"/>
        </w:rPr>
        <w:t xml:space="preserve">Attributes: </w:t>
      </w:r>
      <w:proofErr w:type="spellStart"/>
      <w:r w:rsidRPr="004F6C73">
        <w:rPr>
          <w:sz w:val="32"/>
          <w:szCs w:val="32"/>
        </w:rPr>
        <w:t>ProductID</w:t>
      </w:r>
      <w:proofErr w:type="spellEnd"/>
      <w:r w:rsidRPr="004F6C73">
        <w:rPr>
          <w:sz w:val="32"/>
          <w:szCs w:val="32"/>
        </w:rPr>
        <w:t xml:space="preserve"> (Primary Key), Name, Description, Price, Stock.</w:t>
      </w:r>
    </w:p>
    <w:p w14:paraId="5C93A1FD" w14:textId="77777777" w:rsidR="007600E6" w:rsidRPr="004F6C73" w:rsidRDefault="007600E6" w:rsidP="007600E6">
      <w:pPr>
        <w:rPr>
          <w:sz w:val="32"/>
          <w:szCs w:val="32"/>
        </w:rPr>
      </w:pPr>
      <w:r w:rsidRPr="004F6C73">
        <w:rPr>
          <w:sz w:val="32"/>
          <w:szCs w:val="32"/>
        </w:rPr>
        <w:lastRenderedPageBreak/>
        <w:t>Description: Represents the products available for purchase on the website.</w:t>
      </w:r>
    </w:p>
    <w:p w14:paraId="26BA49BE" w14:textId="77777777" w:rsidR="007600E6" w:rsidRPr="004F6C73" w:rsidRDefault="007600E6" w:rsidP="007600E6">
      <w:pPr>
        <w:rPr>
          <w:b/>
          <w:bCs/>
          <w:sz w:val="32"/>
          <w:szCs w:val="32"/>
        </w:rPr>
      </w:pPr>
      <w:r w:rsidRPr="004F6C73">
        <w:rPr>
          <w:b/>
          <w:bCs/>
          <w:sz w:val="32"/>
          <w:szCs w:val="32"/>
        </w:rPr>
        <w:t>3-Orders:</w:t>
      </w:r>
    </w:p>
    <w:p w14:paraId="53ABC7E7" w14:textId="77777777" w:rsidR="007600E6" w:rsidRPr="004F6C73" w:rsidRDefault="007600E6" w:rsidP="007600E6">
      <w:pPr>
        <w:rPr>
          <w:sz w:val="32"/>
          <w:szCs w:val="32"/>
        </w:rPr>
      </w:pPr>
      <w:r w:rsidRPr="004F6C73">
        <w:rPr>
          <w:sz w:val="32"/>
          <w:szCs w:val="32"/>
        </w:rPr>
        <w:t xml:space="preserve">Attributes: </w:t>
      </w:r>
      <w:proofErr w:type="spellStart"/>
      <w:r w:rsidRPr="004F6C73">
        <w:rPr>
          <w:sz w:val="32"/>
          <w:szCs w:val="32"/>
        </w:rPr>
        <w:t>OrderID</w:t>
      </w:r>
      <w:proofErr w:type="spellEnd"/>
      <w:r w:rsidRPr="004F6C73">
        <w:rPr>
          <w:sz w:val="32"/>
          <w:szCs w:val="32"/>
        </w:rPr>
        <w:t xml:space="preserve"> (Primary Key), </w:t>
      </w:r>
      <w:proofErr w:type="spellStart"/>
      <w:r w:rsidRPr="004F6C73">
        <w:rPr>
          <w:sz w:val="32"/>
          <w:szCs w:val="32"/>
        </w:rPr>
        <w:t>UserID</w:t>
      </w:r>
      <w:proofErr w:type="spellEnd"/>
      <w:r w:rsidRPr="004F6C73">
        <w:rPr>
          <w:sz w:val="32"/>
          <w:szCs w:val="32"/>
        </w:rPr>
        <w:t xml:space="preserve"> (Foreign Key), </w:t>
      </w:r>
      <w:proofErr w:type="spellStart"/>
      <w:r w:rsidRPr="004F6C73">
        <w:rPr>
          <w:sz w:val="32"/>
          <w:szCs w:val="32"/>
        </w:rPr>
        <w:t>OrderDate</w:t>
      </w:r>
      <w:proofErr w:type="spellEnd"/>
      <w:r w:rsidRPr="004F6C73">
        <w:rPr>
          <w:sz w:val="32"/>
          <w:szCs w:val="32"/>
        </w:rPr>
        <w:t xml:space="preserve">, </w:t>
      </w:r>
      <w:proofErr w:type="spellStart"/>
      <w:r w:rsidRPr="004F6C73">
        <w:rPr>
          <w:sz w:val="32"/>
          <w:szCs w:val="32"/>
        </w:rPr>
        <w:t>TotalAmount</w:t>
      </w:r>
      <w:proofErr w:type="spellEnd"/>
      <w:r w:rsidRPr="004F6C73">
        <w:rPr>
          <w:sz w:val="32"/>
          <w:szCs w:val="32"/>
        </w:rPr>
        <w:t>.</w:t>
      </w:r>
    </w:p>
    <w:p w14:paraId="0020C682" w14:textId="77777777" w:rsidR="007600E6" w:rsidRPr="004F6C73" w:rsidRDefault="007600E6" w:rsidP="007600E6">
      <w:pPr>
        <w:rPr>
          <w:sz w:val="32"/>
          <w:szCs w:val="32"/>
        </w:rPr>
      </w:pPr>
      <w:r w:rsidRPr="004F6C73">
        <w:rPr>
          <w:sz w:val="32"/>
          <w:szCs w:val="32"/>
        </w:rPr>
        <w:t>Description: Represents the orders placed by users.</w:t>
      </w:r>
    </w:p>
    <w:p w14:paraId="046C17B0" w14:textId="77777777" w:rsidR="007600E6" w:rsidRPr="004F6C73" w:rsidRDefault="007600E6" w:rsidP="007600E6">
      <w:pPr>
        <w:rPr>
          <w:b/>
          <w:bCs/>
          <w:sz w:val="32"/>
          <w:szCs w:val="32"/>
        </w:rPr>
      </w:pPr>
      <w:r w:rsidRPr="004F6C73">
        <w:rPr>
          <w:b/>
          <w:bCs/>
          <w:sz w:val="32"/>
          <w:szCs w:val="32"/>
        </w:rPr>
        <w:t>4-OrderItems:</w:t>
      </w:r>
    </w:p>
    <w:p w14:paraId="41D55FBB" w14:textId="77777777" w:rsidR="007600E6" w:rsidRPr="004F6C73" w:rsidRDefault="007600E6" w:rsidP="007600E6">
      <w:pPr>
        <w:rPr>
          <w:sz w:val="32"/>
          <w:szCs w:val="32"/>
        </w:rPr>
      </w:pPr>
      <w:r w:rsidRPr="004F6C73">
        <w:rPr>
          <w:sz w:val="32"/>
          <w:szCs w:val="32"/>
        </w:rPr>
        <w:t xml:space="preserve">Attributes: </w:t>
      </w:r>
      <w:proofErr w:type="spellStart"/>
      <w:r w:rsidRPr="004F6C73">
        <w:rPr>
          <w:sz w:val="32"/>
          <w:szCs w:val="32"/>
        </w:rPr>
        <w:t>OrderItemID</w:t>
      </w:r>
      <w:proofErr w:type="spellEnd"/>
      <w:r w:rsidRPr="004F6C73">
        <w:rPr>
          <w:sz w:val="32"/>
          <w:szCs w:val="32"/>
        </w:rPr>
        <w:t xml:space="preserve"> (Primary Key), </w:t>
      </w:r>
      <w:proofErr w:type="spellStart"/>
      <w:r w:rsidRPr="004F6C73">
        <w:rPr>
          <w:sz w:val="32"/>
          <w:szCs w:val="32"/>
        </w:rPr>
        <w:t>OrderID</w:t>
      </w:r>
      <w:proofErr w:type="spellEnd"/>
      <w:r w:rsidRPr="004F6C73">
        <w:rPr>
          <w:sz w:val="32"/>
          <w:szCs w:val="32"/>
        </w:rPr>
        <w:t xml:space="preserve"> (Foreign Key), </w:t>
      </w:r>
      <w:proofErr w:type="spellStart"/>
      <w:r w:rsidRPr="004F6C73">
        <w:rPr>
          <w:sz w:val="32"/>
          <w:szCs w:val="32"/>
        </w:rPr>
        <w:t>ProductID</w:t>
      </w:r>
      <w:proofErr w:type="spellEnd"/>
      <w:r w:rsidRPr="004F6C73">
        <w:rPr>
          <w:sz w:val="32"/>
          <w:szCs w:val="32"/>
        </w:rPr>
        <w:t xml:space="preserve"> (Foreign Key), Quantity, Price.</w:t>
      </w:r>
    </w:p>
    <w:p w14:paraId="31C651E7" w14:textId="77777777" w:rsidR="007600E6" w:rsidRPr="004F6C73" w:rsidRDefault="007600E6" w:rsidP="007600E6">
      <w:pPr>
        <w:rPr>
          <w:sz w:val="32"/>
          <w:szCs w:val="32"/>
        </w:rPr>
      </w:pPr>
      <w:r w:rsidRPr="004F6C73">
        <w:rPr>
          <w:sz w:val="32"/>
          <w:szCs w:val="32"/>
        </w:rPr>
        <w:t>Description: Represents the individual items within an order.</w:t>
      </w:r>
    </w:p>
    <w:p w14:paraId="2040CAC2" w14:textId="77777777" w:rsidR="007600E6" w:rsidRPr="004F6C73" w:rsidRDefault="007600E6" w:rsidP="007600E6">
      <w:pPr>
        <w:rPr>
          <w:b/>
          <w:bCs/>
          <w:sz w:val="32"/>
          <w:szCs w:val="32"/>
        </w:rPr>
      </w:pPr>
      <w:r w:rsidRPr="004F6C73">
        <w:rPr>
          <w:b/>
          <w:bCs/>
          <w:sz w:val="32"/>
          <w:szCs w:val="32"/>
        </w:rPr>
        <w:t>5-Payments:</w:t>
      </w:r>
    </w:p>
    <w:p w14:paraId="70AF4506" w14:textId="77777777" w:rsidR="007600E6" w:rsidRPr="004F6C73" w:rsidRDefault="007600E6" w:rsidP="007600E6">
      <w:pPr>
        <w:rPr>
          <w:sz w:val="32"/>
          <w:szCs w:val="32"/>
        </w:rPr>
      </w:pPr>
      <w:r w:rsidRPr="004F6C73">
        <w:rPr>
          <w:sz w:val="32"/>
          <w:szCs w:val="32"/>
        </w:rPr>
        <w:t xml:space="preserve">Attributes: </w:t>
      </w:r>
      <w:proofErr w:type="spellStart"/>
      <w:r w:rsidRPr="004F6C73">
        <w:rPr>
          <w:sz w:val="32"/>
          <w:szCs w:val="32"/>
        </w:rPr>
        <w:t>PaymentID</w:t>
      </w:r>
      <w:proofErr w:type="spellEnd"/>
      <w:r w:rsidRPr="004F6C73">
        <w:rPr>
          <w:sz w:val="32"/>
          <w:szCs w:val="32"/>
        </w:rPr>
        <w:t xml:space="preserve"> (Primary Key), </w:t>
      </w:r>
      <w:proofErr w:type="spellStart"/>
      <w:r w:rsidRPr="004F6C73">
        <w:rPr>
          <w:sz w:val="32"/>
          <w:szCs w:val="32"/>
        </w:rPr>
        <w:t>OrderID</w:t>
      </w:r>
      <w:proofErr w:type="spellEnd"/>
      <w:r w:rsidRPr="004F6C73">
        <w:rPr>
          <w:sz w:val="32"/>
          <w:szCs w:val="32"/>
        </w:rPr>
        <w:t xml:space="preserve"> (Foreign Key), </w:t>
      </w:r>
      <w:proofErr w:type="spellStart"/>
      <w:r w:rsidRPr="004F6C73">
        <w:rPr>
          <w:sz w:val="32"/>
          <w:szCs w:val="32"/>
        </w:rPr>
        <w:t>PaymentDate</w:t>
      </w:r>
      <w:proofErr w:type="spellEnd"/>
      <w:r w:rsidRPr="004F6C73">
        <w:rPr>
          <w:sz w:val="32"/>
          <w:szCs w:val="32"/>
        </w:rPr>
        <w:t xml:space="preserve">, Amount, </w:t>
      </w:r>
      <w:proofErr w:type="spellStart"/>
      <w:r w:rsidRPr="004F6C73">
        <w:rPr>
          <w:sz w:val="32"/>
          <w:szCs w:val="32"/>
        </w:rPr>
        <w:t>PaymentMethod</w:t>
      </w:r>
      <w:proofErr w:type="spellEnd"/>
      <w:r w:rsidRPr="004F6C73">
        <w:rPr>
          <w:sz w:val="32"/>
          <w:szCs w:val="32"/>
        </w:rPr>
        <w:t>.</w:t>
      </w:r>
    </w:p>
    <w:p w14:paraId="0EF7DB23" w14:textId="77777777" w:rsidR="007600E6" w:rsidRPr="004F6C73" w:rsidRDefault="007600E6" w:rsidP="007600E6">
      <w:pPr>
        <w:rPr>
          <w:sz w:val="32"/>
          <w:szCs w:val="32"/>
        </w:rPr>
      </w:pPr>
      <w:r w:rsidRPr="004F6C73">
        <w:rPr>
          <w:sz w:val="32"/>
          <w:szCs w:val="32"/>
        </w:rPr>
        <w:t>Description: Represents the payments made for orders.</w:t>
      </w:r>
    </w:p>
    <w:p w14:paraId="559E8D2E" w14:textId="77777777" w:rsidR="007600E6" w:rsidRPr="004F6C73" w:rsidRDefault="007600E6" w:rsidP="007600E6">
      <w:pPr>
        <w:rPr>
          <w:sz w:val="32"/>
          <w:szCs w:val="32"/>
        </w:rPr>
      </w:pPr>
      <w:r w:rsidRPr="004F6C73">
        <w:rPr>
          <w:sz w:val="32"/>
          <w:szCs w:val="32"/>
        </w:rPr>
        <w:t>Relationships</w:t>
      </w:r>
    </w:p>
    <w:p w14:paraId="3E9AF1C8" w14:textId="77777777" w:rsidR="007600E6" w:rsidRPr="004F6C73" w:rsidRDefault="007600E6" w:rsidP="007600E6">
      <w:pPr>
        <w:rPr>
          <w:sz w:val="32"/>
          <w:szCs w:val="32"/>
        </w:rPr>
      </w:pPr>
      <w:r w:rsidRPr="004F6C73">
        <w:rPr>
          <w:sz w:val="32"/>
          <w:szCs w:val="32"/>
        </w:rPr>
        <w:t>Users to Orders: One-to-Many relationship (One user can place multiple orders).</w:t>
      </w:r>
    </w:p>
    <w:p w14:paraId="593A57DA" w14:textId="77777777" w:rsidR="007600E6" w:rsidRPr="004F6C73" w:rsidRDefault="007600E6" w:rsidP="007600E6">
      <w:pPr>
        <w:rPr>
          <w:sz w:val="32"/>
          <w:szCs w:val="32"/>
        </w:rPr>
      </w:pPr>
      <w:r w:rsidRPr="004F6C73">
        <w:rPr>
          <w:sz w:val="32"/>
          <w:szCs w:val="32"/>
        </w:rPr>
        <w:t xml:space="preserve">Orders to </w:t>
      </w:r>
      <w:proofErr w:type="spellStart"/>
      <w:r w:rsidRPr="004F6C73">
        <w:rPr>
          <w:sz w:val="32"/>
          <w:szCs w:val="32"/>
        </w:rPr>
        <w:t>OrderItems</w:t>
      </w:r>
      <w:proofErr w:type="spellEnd"/>
      <w:r w:rsidRPr="004F6C73">
        <w:rPr>
          <w:sz w:val="32"/>
          <w:szCs w:val="32"/>
        </w:rPr>
        <w:t>: One-to-Many relationship (One order can contain multiple order items).</w:t>
      </w:r>
    </w:p>
    <w:p w14:paraId="2E492A00" w14:textId="77777777" w:rsidR="007600E6" w:rsidRPr="004F6C73" w:rsidRDefault="007600E6" w:rsidP="007600E6">
      <w:pPr>
        <w:rPr>
          <w:sz w:val="32"/>
          <w:szCs w:val="32"/>
        </w:rPr>
      </w:pPr>
      <w:r w:rsidRPr="004F6C73">
        <w:rPr>
          <w:sz w:val="32"/>
          <w:szCs w:val="32"/>
        </w:rPr>
        <w:lastRenderedPageBreak/>
        <w:t xml:space="preserve">Products to </w:t>
      </w:r>
      <w:proofErr w:type="spellStart"/>
      <w:r w:rsidRPr="004F6C73">
        <w:rPr>
          <w:sz w:val="32"/>
          <w:szCs w:val="32"/>
        </w:rPr>
        <w:t>OrderItems</w:t>
      </w:r>
      <w:proofErr w:type="spellEnd"/>
      <w:r w:rsidRPr="004F6C73">
        <w:rPr>
          <w:sz w:val="32"/>
          <w:szCs w:val="32"/>
        </w:rPr>
        <w:t>: One-to-Many relationship (One product can appear in multiple order items).</w:t>
      </w:r>
    </w:p>
    <w:p w14:paraId="47DD19BE" w14:textId="77777777" w:rsidR="007600E6" w:rsidRPr="004F6C73" w:rsidRDefault="007600E6" w:rsidP="007600E6">
      <w:pPr>
        <w:rPr>
          <w:sz w:val="32"/>
          <w:szCs w:val="32"/>
        </w:rPr>
      </w:pPr>
      <w:r w:rsidRPr="004F6C73">
        <w:rPr>
          <w:sz w:val="32"/>
          <w:szCs w:val="32"/>
        </w:rPr>
        <w:t>Orders to Payments: One-to-One relationship (Each order has one payment).</w:t>
      </w:r>
    </w:p>
    <w:p w14:paraId="08315C67" w14:textId="77777777" w:rsidR="007600E6" w:rsidRPr="004235C8" w:rsidRDefault="007600E6" w:rsidP="007600E6">
      <w:pPr>
        <w:pStyle w:val="Heading1"/>
        <w:rPr>
          <w:sz w:val="44"/>
          <w:szCs w:val="44"/>
        </w:rPr>
      </w:pPr>
      <w:r w:rsidRPr="004235C8">
        <w:rPr>
          <w:sz w:val="44"/>
          <w:szCs w:val="44"/>
        </w:rPr>
        <w:t>Summary</w:t>
      </w:r>
    </w:p>
    <w:p w14:paraId="68B28EBE" w14:textId="77777777" w:rsidR="007600E6" w:rsidRDefault="007600E6" w:rsidP="007600E6">
      <w:pPr>
        <w:rPr>
          <w:sz w:val="32"/>
          <w:szCs w:val="32"/>
          <w:rtl/>
        </w:rPr>
      </w:pPr>
      <w:r w:rsidRPr="004F6C73">
        <w:rPr>
          <w:sz w:val="32"/>
          <w:szCs w:val="32"/>
        </w:rPr>
        <w:t>The Entity Relationship Diagram (ERD) provides a detailed view of the data structure and relationships within the e-commerce system. It serves as a blueprint for database design and helps ensure data integrity and efficient data management.</w:t>
      </w:r>
    </w:p>
    <w:p w14:paraId="251AF920" w14:textId="77777777" w:rsidR="00B4709E" w:rsidRDefault="00B4709E" w:rsidP="007600E6">
      <w:pPr>
        <w:rPr>
          <w:sz w:val="32"/>
          <w:szCs w:val="32"/>
          <w:rtl/>
        </w:rPr>
      </w:pPr>
    </w:p>
    <w:p w14:paraId="16D3FBE5" w14:textId="77777777" w:rsidR="00B4709E" w:rsidRDefault="00B4709E" w:rsidP="007600E6">
      <w:pPr>
        <w:rPr>
          <w:sz w:val="32"/>
          <w:szCs w:val="32"/>
        </w:rPr>
      </w:pPr>
    </w:p>
    <w:p w14:paraId="5D734DAA" w14:textId="77777777" w:rsidR="00B4709E" w:rsidRPr="00B4709E" w:rsidRDefault="00B4709E" w:rsidP="00B4709E">
      <w:pPr>
        <w:pStyle w:val="IntenseQuote"/>
        <w:ind w:left="0"/>
        <w:jc w:val="both"/>
        <w:rPr>
          <w:sz w:val="32"/>
          <w:szCs w:val="32"/>
          <w:rtl/>
          <w:lang w:bidi="ar-EG"/>
        </w:rPr>
      </w:pPr>
      <w:r>
        <w:rPr>
          <w:rStyle w:val="TitleChar"/>
        </w:rPr>
        <w:t>4.5</w:t>
      </w:r>
      <w:r w:rsidRPr="00CF58C6">
        <w:rPr>
          <w:rStyle w:val="TitleChar"/>
        </w:rPr>
        <w:t xml:space="preserve"> Summary</w:t>
      </w:r>
    </w:p>
    <w:p w14:paraId="2B776BEB" w14:textId="77777777" w:rsidR="00B4709E" w:rsidRPr="00CF58C6" w:rsidRDefault="00B4709E" w:rsidP="00B4709E">
      <w:pPr>
        <w:pStyle w:val="Heading1"/>
        <w:rPr>
          <w:szCs w:val="32"/>
        </w:rPr>
      </w:pPr>
      <w:r w:rsidRPr="00CF58C6">
        <w:rPr>
          <w:szCs w:val="32"/>
        </w:rPr>
        <w:t>Summary</w:t>
      </w:r>
    </w:p>
    <w:p w14:paraId="1F73E533" w14:textId="77777777" w:rsidR="00B4709E" w:rsidRPr="00CF58C6" w:rsidRDefault="00B4709E" w:rsidP="00B4709E">
      <w:pPr>
        <w:rPr>
          <w:sz w:val="32"/>
          <w:szCs w:val="32"/>
        </w:rPr>
      </w:pPr>
      <w:r w:rsidRPr="00CF58C6">
        <w:rPr>
          <w:sz w:val="32"/>
          <w:szCs w:val="32"/>
        </w:rPr>
        <w:t xml:space="preserve">This chapter presents the structured design of the E-Commerce System, providing a comprehensive blueprint for its development. The design process integrates key tools such as the Context Diagram, Data Flow Diagram (DFD), and Entity Relationship Diagram (ERD) to ensure </w:t>
      </w:r>
      <w:r w:rsidRPr="00CF58C6">
        <w:rPr>
          <w:sz w:val="32"/>
          <w:szCs w:val="32"/>
        </w:rPr>
        <w:lastRenderedPageBreak/>
        <w:t>clarity, efficiency, and proper representation of system components and processes.</w:t>
      </w:r>
    </w:p>
    <w:p w14:paraId="3C2C8C4D" w14:textId="77777777" w:rsidR="00B4709E" w:rsidRPr="00CF58C6" w:rsidRDefault="00B4709E" w:rsidP="00B4709E">
      <w:pPr>
        <w:pStyle w:val="Heading1"/>
      </w:pPr>
    </w:p>
    <w:p w14:paraId="140F3759" w14:textId="77777777" w:rsidR="00B4709E" w:rsidRPr="00CF58C6" w:rsidRDefault="00B4709E" w:rsidP="00B4709E">
      <w:pPr>
        <w:pStyle w:val="Heading1"/>
        <w:rPr>
          <w:szCs w:val="32"/>
        </w:rPr>
      </w:pPr>
      <w:r w:rsidRPr="00CF58C6">
        <w:rPr>
          <w:szCs w:val="32"/>
        </w:rPr>
        <w:t>Context Diagram:</w:t>
      </w:r>
    </w:p>
    <w:p w14:paraId="26CB0EDA" w14:textId="77777777" w:rsidR="00B4709E" w:rsidRPr="00CF58C6" w:rsidRDefault="00B4709E" w:rsidP="00B4709E">
      <w:pPr>
        <w:rPr>
          <w:sz w:val="32"/>
          <w:szCs w:val="32"/>
        </w:rPr>
      </w:pPr>
    </w:p>
    <w:p w14:paraId="5705798A" w14:textId="77777777" w:rsidR="00B4709E" w:rsidRPr="00CF58C6" w:rsidRDefault="00B4709E" w:rsidP="00B4709E">
      <w:pPr>
        <w:rPr>
          <w:sz w:val="32"/>
          <w:szCs w:val="32"/>
        </w:rPr>
      </w:pPr>
      <w:r w:rsidRPr="00CF58C6">
        <w:rPr>
          <w:sz w:val="32"/>
          <w:szCs w:val="32"/>
        </w:rPr>
        <w:t>The context diagram outlines the high-level interaction between the system and external entities, providing a bird's-eye view of the system boundaries.</w:t>
      </w:r>
    </w:p>
    <w:p w14:paraId="081493C1" w14:textId="77777777" w:rsidR="00B4709E" w:rsidRPr="00CF58C6" w:rsidRDefault="00B4709E" w:rsidP="00B4709E">
      <w:pPr>
        <w:rPr>
          <w:sz w:val="32"/>
          <w:szCs w:val="32"/>
        </w:rPr>
      </w:pPr>
      <w:r w:rsidRPr="00CF58C6">
        <w:rPr>
          <w:sz w:val="32"/>
          <w:szCs w:val="32"/>
        </w:rPr>
        <w:t>Key entities identified include:</w:t>
      </w:r>
    </w:p>
    <w:p w14:paraId="187506D1" w14:textId="77777777" w:rsidR="00B4709E" w:rsidRPr="00CF58C6" w:rsidRDefault="00B4709E" w:rsidP="00B4709E">
      <w:pPr>
        <w:rPr>
          <w:sz w:val="32"/>
          <w:szCs w:val="32"/>
        </w:rPr>
      </w:pPr>
      <w:r w:rsidRPr="00CF58C6">
        <w:rPr>
          <w:sz w:val="32"/>
          <w:szCs w:val="32"/>
        </w:rPr>
        <w:t>Customers: Place orders, make payments, and receive notifications.</w:t>
      </w:r>
    </w:p>
    <w:p w14:paraId="5C934023" w14:textId="77777777" w:rsidR="00B4709E" w:rsidRPr="00CF58C6" w:rsidRDefault="00B4709E" w:rsidP="00B4709E">
      <w:pPr>
        <w:rPr>
          <w:sz w:val="32"/>
          <w:szCs w:val="32"/>
        </w:rPr>
      </w:pPr>
      <w:r w:rsidRPr="00CF58C6">
        <w:rPr>
          <w:sz w:val="32"/>
          <w:szCs w:val="32"/>
        </w:rPr>
        <w:t>Suppliers: Update inventory and product availability.</w:t>
      </w:r>
    </w:p>
    <w:p w14:paraId="1810721B" w14:textId="77777777" w:rsidR="00B4709E" w:rsidRPr="00CF58C6" w:rsidRDefault="00B4709E" w:rsidP="00B4709E">
      <w:pPr>
        <w:rPr>
          <w:sz w:val="32"/>
          <w:szCs w:val="32"/>
        </w:rPr>
      </w:pPr>
      <w:r w:rsidRPr="00CF58C6">
        <w:rPr>
          <w:sz w:val="32"/>
          <w:szCs w:val="32"/>
        </w:rPr>
        <w:t>Administrators: Manage system operations, products, and user accounts.</w:t>
      </w:r>
    </w:p>
    <w:p w14:paraId="49F64528" w14:textId="77777777" w:rsidR="00B4709E" w:rsidRPr="00CF58C6" w:rsidRDefault="00B4709E" w:rsidP="00B4709E">
      <w:pPr>
        <w:rPr>
          <w:sz w:val="32"/>
          <w:szCs w:val="32"/>
        </w:rPr>
      </w:pPr>
      <w:r w:rsidRPr="00CF58C6">
        <w:rPr>
          <w:sz w:val="32"/>
          <w:szCs w:val="32"/>
        </w:rPr>
        <w:t>The primary data flows include order placement, order confirmation, payment updates, and inventory management.</w:t>
      </w:r>
    </w:p>
    <w:p w14:paraId="07C7F716" w14:textId="77777777" w:rsidR="00B4709E" w:rsidRPr="00CF58C6" w:rsidRDefault="00B4709E" w:rsidP="00B4709E">
      <w:pPr>
        <w:pStyle w:val="Heading1"/>
        <w:rPr>
          <w:szCs w:val="32"/>
        </w:rPr>
      </w:pPr>
      <w:r w:rsidRPr="00CF58C6">
        <w:rPr>
          <w:szCs w:val="32"/>
        </w:rPr>
        <w:t>Data Flow Diagram (DFD):</w:t>
      </w:r>
    </w:p>
    <w:p w14:paraId="1D5EBB85" w14:textId="77777777" w:rsidR="00B4709E" w:rsidRPr="00CF58C6" w:rsidRDefault="00B4709E" w:rsidP="00B4709E">
      <w:pPr>
        <w:rPr>
          <w:sz w:val="32"/>
          <w:szCs w:val="32"/>
        </w:rPr>
      </w:pPr>
    </w:p>
    <w:p w14:paraId="564C9D74" w14:textId="77777777" w:rsidR="00B4709E" w:rsidRPr="00CF58C6" w:rsidRDefault="00B4709E" w:rsidP="00B4709E">
      <w:pPr>
        <w:rPr>
          <w:sz w:val="32"/>
          <w:szCs w:val="32"/>
        </w:rPr>
      </w:pPr>
      <w:r w:rsidRPr="00CF58C6">
        <w:rPr>
          <w:sz w:val="32"/>
          <w:szCs w:val="32"/>
        </w:rPr>
        <w:t>The DFD systematically models the flow of data within the system.</w:t>
      </w:r>
    </w:p>
    <w:p w14:paraId="54415790" w14:textId="77777777" w:rsidR="00B4709E" w:rsidRPr="00CF58C6" w:rsidRDefault="00B4709E" w:rsidP="00B4709E">
      <w:pPr>
        <w:rPr>
          <w:sz w:val="32"/>
          <w:szCs w:val="32"/>
        </w:rPr>
      </w:pPr>
      <w:r w:rsidRPr="00CF58C6">
        <w:rPr>
          <w:sz w:val="32"/>
          <w:szCs w:val="32"/>
        </w:rPr>
        <w:t>At Level 0:</w:t>
      </w:r>
    </w:p>
    <w:p w14:paraId="69C902C8" w14:textId="77777777" w:rsidR="00B4709E" w:rsidRPr="00CF58C6" w:rsidRDefault="00B4709E" w:rsidP="00B4709E">
      <w:pPr>
        <w:rPr>
          <w:sz w:val="32"/>
          <w:szCs w:val="32"/>
        </w:rPr>
      </w:pPr>
      <w:r w:rsidRPr="00CF58C6">
        <w:rPr>
          <w:sz w:val="32"/>
          <w:szCs w:val="32"/>
        </w:rPr>
        <w:lastRenderedPageBreak/>
        <w:t>The system's core processes were identified, including order processing, payment handling, and inventory management.</w:t>
      </w:r>
    </w:p>
    <w:p w14:paraId="5F7C99D5" w14:textId="77777777" w:rsidR="00B4709E" w:rsidRPr="00CF58C6" w:rsidRDefault="00B4709E" w:rsidP="00B4709E">
      <w:pPr>
        <w:rPr>
          <w:sz w:val="32"/>
          <w:szCs w:val="32"/>
        </w:rPr>
      </w:pPr>
      <w:r w:rsidRPr="00CF58C6">
        <w:rPr>
          <w:sz w:val="32"/>
          <w:szCs w:val="32"/>
        </w:rPr>
        <w:t>At Level 1:</w:t>
      </w:r>
    </w:p>
    <w:p w14:paraId="4A265ECA" w14:textId="77777777" w:rsidR="00B4709E" w:rsidRPr="00CF58C6" w:rsidRDefault="00B4709E" w:rsidP="00B4709E">
      <w:pPr>
        <w:rPr>
          <w:sz w:val="32"/>
          <w:szCs w:val="32"/>
        </w:rPr>
      </w:pPr>
      <w:r w:rsidRPr="00CF58C6">
        <w:rPr>
          <w:sz w:val="32"/>
          <w:szCs w:val="32"/>
        </w:rPr>
        <w:t>Each core process was further decomposed to include detailed functions:</w:t>
      </w:r>
    </w:p>
    <w:p w14:paraId="3D0F4021" w14:textId="77777777" w:rsidR="00B4709E" w:rsidRPr="00CF58C6" w:rsidRDefault="00B4709E" w:rsidP="00B4709E">
      <w:pPr>
        <w:rPr>
          <w:sz w:val="32"/>
          <w:szCs w:val="32"/>
        </w:rPr>
      </w:pPr>
      <w:r w:rsidRPr="00CF58C6">
        <w:rPr>
          <w:sz w:val="32"/>
          <w:szCs w:val="32"/>
        </w:rPr>
        <w:t>Order Processing: Accepting orders, validating product availability, and generating order confirmations.</w:t>
      </w:r>
    </w:p>
    <w:p w14:paraId="0D1BF62D" w14:textId="77777777" w:rsidR="00B4709E" w:rsidRPr="00CF58C6" w:rsidRDefault="00B4709E" w:rsidP="00B4709E">
      <w:pPr>
        <w:rPr>
          <w:sz w:val="32"/>
          <w:szCs w:val="32"/>
        </w:rPr>
      </w:pPr>
      <w:r w:rsidRPr="00CF58C6">
        <w:rPr>
          <w:sz w:val="32"/>
          <w:szCs w:val="32"/>
        </w:rPr>
        <w:t>Inventory Management: Updating stock levels based on orders and supplier inputs.</w:t>
      </w:r>
    </w:p>
    <w:p w14:paraId="04BFDB11" w14:textId="77777777" w:rsidR="00B4709E" w:rsidRPr="00CF58C6" w:rsidRDefault="00B4709E" w:rsidP="00B4709E">
      <w:pPr>
        <w:rPr>
          <w:sz w:val="32"/>
          <w:szCs w:val="32"/>
        </w:rPr>
      </w:pPr>
      <w:r w:rsidRPr="00CF58C6">
        <w:rPr>
          <w:sz w:val="32"/>
          <w:szCs w:val="32"/>
        </w:rPr>
        <w:t>Payment Processing: Recording payment details and updating transaction history.</w:t>
      </w:r>
    </w:p>
    <w:p w14:paraId="4F43CFED" w14:textId="77777777" w:rsidR="00B4709E" w:rsidRPr="00CF58C6" w:rsidRDefault="00B4709E" w:rsidP="00B4709E">
      <w:pPr>
        <w:rPr>
          <w:sz w:val="32"/>
          <w:szCs w:val="32"/>
        </w:rPr>
      </w:pPr>
      <w:r w:rsidRPr="00CF58C6">
        <w:rPr>
          <w:sz w:val="32"/>
          <w:szCs w:val="32"/>
        </w:rPr>
        <w:t>Data stores such as "Orders Database," "Products Database," and "Customer Information" are linked to ensure smooth data flow and retrieval.</w:t>
      </w:r>
    </w:p>
    <w:p w14:paraId="778C8C23" w14:textId="77777777" w:rsidR="00B4709E" w:rsidRPr="00CF58C6" w:rsidRDefault="00B4709E" w:rsidP="00B4709E">
      <w:pPr>
        <w:pStyle w:val="Heading1"/>
        <w:rPr>
          <w:szCs w:val="32"/>
        </w:rPr>
      </w:pPr>
      <w:r w:rsidRPr="00CF58C6">
        <w:rPr>
          <w:szCs w:val="32"/>
        </w:rPr>
        <w:t>Entity Relationship Diagram (ERD):</w:t>
      </w:r>
    </w:p>
    <w:p w14:paraId="65E92122" w14:textId="77777777" w:rsidR="00B4709E" w:rsidRPr="00CF58C6" w:rsidRDefault="00B4709E" w:rsidP="00B4709E">
      <w:pPr>
        <w:rPr>
          <w:sz w:val="32"/>
          <w:szCs w:val="32"/>
        </w:rPr>
      </w:pPr>
    </w:p>
    <w:p w14:paraId="3BA91076" w14:textId="77777777" w:rsidR="00B4709E" w:rsidRPr="00CF58C6" w:rsidRDefault="00B4709E" w:rsidP="00B4709E">
      <w:pPr>
        <w:rPr>
          <w:sz w:val="32"/>
          <w:szCs w:val="32"/>
        </w:rPr>
      </w:pPr>
      <w:r w:rsidRPr="00CF58C6">
        <w:rPr>
          <w:sz w:val="32"/>
          <w:szCs w:val="32"/>
        </w:rPr>
        <w:t>The ERD establishes the system's database structure, defining entities, attributes, and relationships:</w:t>
      </w:r>
    </w:p>
    <w:p w14:paraId="5FE9430D" w14:textId="77777777" w:rsidR="00B4709E" w:rsidRPr="00CF58C6" w:rsidRDefault="00B4709E" w:rsidP="00B4709E">
      <w:pPr>
        <w:rPr>
          <w:sz w:val="32"/>
          <w:szCs w:val="32"/>
        </w:rPr>
      </w:pPr>
      <w:r w:rsidRPr="00CF58C6">
        <w:rPr>
          <w:sz w:val="32"/>
          <w:szCs w:val="32"/>
        </w:rPr>
        <w:t>Customers: Contain attributes such as customer ID, name, contact information, and payment details.</w:t>
      </w:r>
    </w:p>
    <w:p w14:paraId="12BE2ECE" w14:textId="77777777" w:rsidR="00B4709E" w:rsidRPr="00CF58C6" w:rsidRDefault="00B4709E" w:rsidP="00B4709E">
      <w:pPr>
        <w:rPr>
          <w:sz w:val="32"/>
          <w:szCs w:val="32"/>
        </w:rPr>
      </w:pPr>
      <w:r w:rsidRPr="00CF58C6">
        <w:rPr>
          <w:sz w:val="32"/>
          <w:szCs w:val="32"/>
        </w:rPr>
        <w:lastRenderedPageBreak/>
        <w:t>Products: Include product ID, name, price, stock quantity, and supplier details.</w:t>
      </w:r>
    </w:p>
    <w:p w14:paraId="25164996" w14:textId="77777777" w:rsidR="00B4709E" w:rsidRPr="00CF58C6" w:rsidRDefault="00B4709E" w:rsidP="00B4709E">
      <w:pPr>
        <w:rPr>
          <w:sz w:val="32"/>
          <w:szCs w:val="32"/>
        </w:rPr>
      </w:pPr>
      <w:r w:rsidRPr="00CF58C6">
        <w:rPr>
          <w:sz w:val="32"/>
          <w:szCs w:val="32"/>
        </w:rPr>
        <w:t>Orders: Record order ID, order date, status, and relationships with customers and products.</w:t>
      </w:r>
    </w:p>
    <w:p w14:paraId="6311D489" w14:textId="77777777" w:rsidR="00B4709E" w:rsidRPr="00CF58C6" w:rsidRDefault="00B4709E" w:rsidP="00B4709E">
      <w:pPr>
        <w:rPr>
          <w:sz w:val="32"/>
          <w:szCs w:val="32"/>
        </w:rPr>
      </w:pPr>
      <w:r w:rsidRPr="00CF58C6">
        <w:rPr>
          <w:sz w:val="32"/>
          <w:szCs w:val="32"/>
        </w:rPr>
        <w:t>Payments: Manage payment ID, amount, method, and association with orders.</w:t>
      </w:r>
    </w:p>
    <w:p w14:paraId="3E136BD4" w14:textId="77777777" w:rsidR="00B4709E" w:rsidRPr="00CF58C6" w:rsidRDefault="00B4709E" w:rsidP="00B4709E">
      <w:pPr>
        <w:rPr>
          <w:sz w:val="32"/>
          <w:szCs w:val="32"/>
        </w:rPr>
      </w:pPr>
      <w:r w:rsidRPr="00CF58C6">
        <w:rPr>
          <w:sz w:val="32"/>
          <w:szCs w:val="32"/>
        </w:rPr>
        <w:t>The relationships are structured to ensure data integrity and normalization:</w:t>
      </w:r>
    </w:p>
    <w:p w14:paraId="0A1C789D" w14:textId="77777777" w:rsidR="00B4709E" w:rsidRPr="00CF58C6" w:rsidRDefault="00B4709E" w:rsidP="00B4709E">
      <w:pPr>
        <w:rPr>
          <w:sz w:val="32"/>
          <w:szCs w:val="32"/>
        </w:rPr>
      </w:pPr>
      <w:r w:rsidRPr="00CF58C6">
        <w:rPr>
          <w:sz w:val="32"/>
          <w:szCs w:val="32"/>
        </w:rPr>
        <w:t>A Customer can place multiple Orders.</w:t>
      </w:r>
    </w:p>
    <w:p w14:paraId="014BD54A" w14:textId="77777777" w:rsidR="00B4709E" w:rsidRPr="00CF58C6" w:rsidRDefault="00B4709E" w:rsidP="00B4709E">
      <w:pPr>
        <w:rPr>
          <w:sz w:val="32"/>
          <w:szCs w:val="32"/>
        </w:rPr>
      </w:pPr>
      <w:r w:rsidRPr="00CF58C6">
        <w:rPr>
          <w:sz w:val="32"/>
          <w:szCs w:val="32"/>
        </w:rPr>
        <w:t>Each Order can contain one or more Products.</w:t>
      </w:r>
    </w:p>
    <w:p w14:paraId="5542187A" w14:textId="77777777" w:rsidR="00B4709E" w:rsidRPr="00CF58C6" w:rsidRDefault="00B4709E" w:rsidP="00B4709E">
      <w:pPr>
        <w:rPr>
          <w:sz w:val="32"/>
          <w:szCs w:val="32"/>
        </w:rPr>
      </w:pPr>
      <w:r w:rsidRPr="00CF58C6">
        <w:rPr>
          <w:sz w:val="32"/>
          <w:szCs w:val="32"/>
        </w:rPr>
        <w:t>Each Payment is tied to a specific Order.</w:t>
      </w:r>
    </w:p>
    <w:p w14:paraId="63B1DAAF" w14:textId="77777777" w:rsidR="00B4709E" w:rsidRPr="00CF58C6" w:rsidRDefault="00B4709E" w:rsidP="00B4709E">
      <w:pPr>
        <w:rPr>
          <w:sz w:val="32"/>
          <w:szCs w:val="32"/>
        </w:rPr>
      </w:pPr>
      <w:r w:rsidRPr="00CF58C6">
        <w:rPr>
          <w:sz w:val="32"/>
          <w:szCs w:val="32"/>
        </w:rPr>
        <w:t>These relationships enable efficient data retrieval for order tracking, product updates, and customer management.</w:t>
      </w:r>
    </w:p>
    <w:p w14:paraId="391F5320" w14:textId="77777777" w:rsidR="00B4709E" w:rsidRPr="00CF58C6" w:rsidRDefault="00B4709E" w:rsidP="00B4709E">
      <w:pPr>
        <w:pStyle w:val="Heading1"/>
        <w:rPr>
          <w:szCs w:val="32"/>
        </w:rPr>
      </w:pPr>
      <w:r w:rsidRPr="00CF58C6">
        <w:rPr>
          <w:szCs w:val="32"/>
        </w:rPr>
        <w:t>Key Design Considerations:</w:t>
      </w:r>
    </w:p>
    <w:p w14:paraId="01C4CD84" w14:textId="77777777" w:rsidR="00B4709E" w:rsidRPr="00CF58C6" w:rsidRDefault="00B4709E" w:rsidP="00B4709E">
      <w:pPr>
        <w:rPr>
          <w:sz w:val="32"/>
          <w:szCs w:val="32"/>
        </w:rPr>
      </w:pPr>
    </w:p>
    <w:p w14:paraId="760D0117" w14:textId="77777777" w:rsidR="00B4709E" w:rsidRPr="00CF58C6" w:rsidRDefault="00B4709E" w:rsidP="00B4709E">
      <w:pPr>
        <w:rPr>
          <w:sz w:val="32"/>
          <w:szCs w:val="32"/>
        </w:rPr>
      </w:pPr>
      <w:r w:rsidRPr="00CF58C6">
        <w:rPr>
          <w:sz w:val="32"/>
          <w:szCs w:val="32"/>
        </w:rPr>
        <w:t>Scalability: The design accommodates future growth, such as increased users, product catalog expansion, and new functionalities.</w:t>
      </w:r>
    </w:p>
    <w:p w14:paraId="6BEFBBC7" w14:textId="77777777" w:rsidR="00B4709E" w:rsidRPr="00CF58C6" w:rsidRDefault="00B4709E" w:rsidP="00B4709E">
      <w:pPr>
        <w:rPr>
          <w:sz w:val="32"/>
          <w:szCs w:val="32"/>
        </w:rPr>
      </w:pPr>
      <w:r w:rsidRPr="00CF58C6">
        <w:rPr>
          <w:sz w:val="32"/>
          <w:szCs w:val="32"/>
        </w:rPr>
        <w:t>Data Integrity: Relationships between entities ensure accurate and consistent data across the system.</w:t>
      </w:r>
    </w:p>
    <w:p w14:paraId="6703ABC4" w14:textId="77777777" w:rsidR="00B4709E" w:rsidRPr="00CF58C6" w:rsidRDefault="00B4709E" w:rsidP="00B4709E">
      <w:pPr>
        <w:rPr>
          <w:sz w:val="32"/>
          <w:szCs w:val="32"/>
        </w:rPr>
      </w:pPr>
      <w:r w:rsidRPr="00CF58C6">
        <w:rPr>
          <w:sz w:val="32"/>
          <w:szCs w:val="32"/>
        </w:rPr>
        <w:lastRenderedPageBreak/>
        <w:t>User Experience: The design prioritizes smooth interactions for customers, suppliers, and administrators.</w:t>
      </w:r>
    </w:p>
    <w:p w14:paraId="12E15C64" w14:textId="77777777" w:rsidR="00B4709E" w:rsidRPr="00CF58C6" w:rsidRDefault="00B4709E" w:rsidP="00B4709E">
      <w:pPr>
        <w:rPr>
          <w:sz w:val="32"/>
          <w:szCs w:val="32"/>
        </w:rPr>
      </w:pPr>
      <w:r w:rsidRPr="00CF58C6">
        <w:rPr>
          <w:sz w:val="32"/>
          <w:szCs w:val="32"/>
        </w:rPr>
        <w:t>By integrating these design tools, the system achieves a structured, modular approach, ensuring seamless communication between users and efficient management of core functionalities such as order placement, inventory tracking, and payment processing. This chapter forms the foundation for system implementation, offering a detailed roadmap for developers to follow.</w:t>
      </w:r>
    </w:p>
    <w:p w14:paraId="6AA2282A" w14:textId="77777777" w:rsidR="00B4709E" w:rsidRPr="00CF58C6" w:rsidRDefault="00B4709E" w:rsidP="00B4709E">
      <w:pPr>
        <w:rPr>
          <w:sz w:val="32"/>
          <w:szCs w:val="32"/>
        </w:rPr>
      </w:pPr>
    </w:p>
    <w:p w14:paraId="69EBCA2B" w14:textId="77777777" w:rsidR="00B4709E" w:rsidRDefault="00B4709E" w:rsidP="00B4709E"/>
    <w:p w14:paraId="15B7B794" w14:textId="77777777" w:rsidR="00B4709E" w:rsidRDefault="00B4709E" w:rsidP="00B4709E"/>
    <w:p w14:paraId="440A6815" w14:textId="77777777" w:rsidR="00B4709E" w:rsidRDefault="00B4709E" w:rsidP="00B4709E"/>
    <w:p w14:paraId="5E47B3C3" w14:textId="77777777" w:rsidR="00B4709E" w:rsidRDefault="00B4709E" w:rsidP="00B4709E"/>
    <w:p w14:paraId="7FC81A46" w14:textId="77777777" w:rsidR="00B4709E" w:rsidRDefault="00B4709E" w:rsidP="00B4709E"/>
    <w:p w14:paraId="3AA4F8D9" w14:textId="77777777" w:rsidR="00ED7EDF" w:rsidRDefault="00ED7EDF" w:rsidP="007600E6">
      <w:pPr>
        <w:spacing w:line="278" w:lineRule="auto"/>
        <w:jc w:val="left"/>
      </w:pPr>
      <w:r>
        <w:br w:type="page"/>
      </w:r>
    </w:p>
    <w:p w14:paraId="65EB7BC4" w14:textId="77777777" w:rsidR="00ED7EDF" w:rsidRDefault="00ED7EDF" w:rsidP="00ED7EDF">
      <w:pPr>
        <w:pStyle w:val="Title"/>
        <w:jc w:val="center"/>
      </w:pPr>
    </w:p>
    <w:p w14:paraId="15F7ED5D" w14:textId="77777777" w:rsidR="00ED7EDF" w:rsidRDefault="00ED7EDF" w:rsidP="00ED7EDF">
      <w:pPr>
        <w:pStyle w:val="Title"/>
        <w:jc w:val="center"/>
      </w:pPr>
    </w:p>
    <w:p w14:paraId="6359D67C" w14:textId="77777777" w:rsidR="00ED7EDF" w:rsidRDefault="00ED7EDF" w:rsidP="00ED7EDF">
      <w:pPr>
        <w:pStyle w:val="Title"/>
        <w:jc w:val="center"/>
      </w:pPr>
    </w:p>
    <w:p w14:paraId="08863AC0" w14:textId="77777777" w:rsidR="00ED7EDF" w:rsidRDefault="00ED7EDF" w:rsidP="00ED7EDF">
      <w:pPr>
        <w:pStyle w:val="Title"/>
        <w:jc w:val="center"/>
      </w:pPr>
    </w:p>
    <w:p w14:paraId="20889A37" w14:textId="77777777" w:rsidR="00ED7EDF" w:rsidRDefault="00ED7EDF" w:rsidP="00ED7EDF">
      <w:pPr>
        <w:pStyle w:val="Title"/>
        <w:jc w:val="center"/>
      </w:pPr>
    </w:p>
    <w:p w14:paraId="3390E7E1" w14:textId="77777777" w:rsidR="00ED7EDF" w:rsidRPr="00520B41" w:rsidRDefault="00ED7EDF" w:rsidP="00ED7EDF">
      <w:pPr>
        <w:pStyle w:val="Chaptertitle1"/>
      </w:pPr>
      <w:r w:rsidRPr="00520B41">
        <w:t xml:space="preserve">Chapter </w:t>
      </w:r>
      <w:r w:rsidR="00963023">
        <w:t>5</w:t>
      </w:r>
    </w:p>
    <w:p w14:paraId="591C698B" w14:textId="77777777" w:rsidR="00ED7EDF" w:rsidRPr="00520B41" w:rsidRDefault="00963023" w:rsidP="00ED7EDF">
      <w:pPr>
        <w:pStyle w:val="Chaptertitle"/>
      </w:pPr>
      <w:bookmarkStart w:id="6" w:name="_Toc197463976"/>
      <w:r w:rsidRPr="00963023">
        <w:t>Testing &amp; Evaluation</w:t>
      </w:r>
      <w:bookmarkEnd w:id="6"/>
    </w:p>
    <w:p w14:paraId="3209EC4A" w14:textId="77777777" w:rsidR="00ED7EDF" w:rsidRDefault="00ED7EDF" w:rsidP="00ED7EDF">
      <w:pPr>
        <w:spacing w:line="278" w:lineRule="auto"/>
        <w:jc w:val="left"/>
      </w:pPr>
      <w:r>
        <w:br w:type="page"/>
      </w:r>
    </w:p>
    <w:p w14:paraId="41BA90D9" w14:textId="77777777" w:rsidR="00ED7EDF" w:rsidRDefault="00ED7EDF" w:rsidP="00ED7EDF"/>
    <w:p w14:paraId="2D53B6FD" w14:textId="77777777" w:rsidR="00B4709E" w:rsidRPr="00EC3FD3" w:rsidRDefault="00B4709E" w:rsidP="00B4709E">
      <w:pPr>
        <w:pStyle w:val="IntenseQuote"/>
        <w:ind w:left="0"/>
        <w:jc w:val="both"/>
        <w:rPr>
          <w:rStyle w:val="IntenseReference"/>
          <w:smallCaps w:val="0"/>
          <w:color w:val="4472C4" w:themeColor="accent1"/>
          <w:sz w:val="52"/>
          <w:szCs w:val="52"/>
        </w:rPr>
      </w:pPr>
      <w:r w:rsidRPr="00EC3FD3">
        <w:rPr>
          <w:rStyle w:val="IntenseReference"/>
          <w:color w:val="4472C4" w:themeColor="accent1"/>
          <w:sz w:val="52"/>
          <w:szCs w:val="52"/>
        </w:rPr>
        <w:t>5.1</w:t>
      </w:r>
      <w:r>
        <w:rPr>
          <w:rStyle w:val="IntenseReference"/>
          <w:rFonts w:hint="cs"/>
          <w:color w:val="4472C4" w:themeColor="accent1"/>
          <w:sz w:val="52"/>
          <w:szCs w:val="52"/>
          <w:rtl/>
        </w:rPr>
        <w:t xml:space="preserve">  </w:t>
      </w:r>
      <w:r w:rsidRPr="00EC3FD3">
        <w:rPr>
          <w:rStyle w:val="IntenseReference"/>
          <w:color w:val="4472C4" w:themeColor="accent1"/>
          <w:sz w:val="52"/>
          <w:szCs w:val="52"/>
        </w:rPr>
        <w:t xml:space="preserve"> Introduction</w:t>
      </w:r>
    </w:p>
    <w:p w14:paraId="7F9FDFCC" w14:textId="77777777" w:rsidR="00B4709E" w:rsidRPr="00383822" w:rsidRDefault="00B4709E" w:rsidP="00B4709E">
      <w:pPr>
        <w:pStyle w:val="NoSpacing"/>
        <w:rPr>
          <w:sz w:val="40"/>
          <w:szCs w:val="40"/>
        </w:rPr>
      </w:pPr>
    </w:p>
    <w:p w14:paraId="335997C9" w14:textId="77777777" w:rsidR="00B4709E" w:rsidRPr="00EC3FD3" w:rsidRDefault="00B4709E" w:rsidP="00B4709E">
      <w:pPr>
        <w:pStyle w:val="NoSpacing"/>
        <w:rPr>
          <w:sz w:val="40"/>
          <w:szCs w:val="40"/>
        </w:rPr>
      </w:pPr>
      <w:r>
        <w:t xml:space="preserve">                                                                                                                                                                                                                                                                                                     </w:t>
      </w:r>
      <w:r w:rsidRPr="00B4709E">
        <w:rPr>
          <w:sz w:val="32"/>
          <w:szCs w:val="32"/>
        </w:rPr>
        <w:t>The system implementation phase is where the theoretical design of the e-commerce website is turned into a working system. It includes the actual coding and integration of the front-end, back-end, and database components to create a fully functional online store.</w:t>
      </w:r>
    </w:p>
    <w:p w14:paraId="0F20CB78" w14:textId="77777777" w:rsidR="00B4709E" w:rsidRPr="00B4709E" w:rsidRDefault="00B4709E" w:rsidP="00B4709E">
      <w:pPr>
        <w:pStyle w:val="NoSpacing"/>
        <w:rPr>
          <w:sz w:val="32"/>
          <w:szCs w:val="32"/>
        </w:rPr>
      </w:pPr>
      <w:r w:rsidRPr="00EC3FD3">
        <w:rPr>
          <w:sz w:val="40"/>
          <w:szCs w:val="40"/>
        </w:rPr>
        <w:t xml:space="preserve">                                                                                                                                                   </w:t>
      </w:r>
      <w:r w:rsidRPr="00B4709E">
        <w:rPr>
          <w:sz w:val="32"/>
          <w:szCs w:val="32"/>
        </w:rPr>
        <w:t xml:space="preserve">This website allows users to browse products, add them to the cart, register/login, and place orders. The implementation is done using web technologies like HTML, CSS, JavaScript, AJAX (for the front-end), and ASP.NET CORE WEB </w:t>
      </w:r>
      <w:proofErr w:type="gramStart"/>
      <w:r w:rsidRPr="00B4709E">
        <w:rPr>
          <w:sz w:val="32"/>
          <w:szCs w:val="32"/>
        </w:rPr>
        <w:t>API(</w:t>
      </w:r>
      <w:proofErr w:type="gramEnd"/>
      <w:r w:rsidRPr="00B4709E">
        <w:rPr>
          <w:sz w:val="32"/>
          <w:szCs w:val="32"/>
        </w:rPr>
        <w:t>for the back-end), along with MySQL for database management.</w:t>
      </w:r>
    </w:p>
    <w:p w14:paraId="782A7F13" w14:textId="77777777" w:rsidR="00B4709E" w:rsidRPr="00EC3FD3" w:rsidRDefault="00B4709E" w:rsidP="00B4709E">
      <w:pPr>
        <w:pStyle w:val="NoSpacing"/>
        <w:rPr>
          <w:sz w:val="40"/>
          <w:szCs w:val="40"/>
        </w:rPr>
      </w:pPr>
    </w:p>
    <w:p w14:paraId="1159FCDB" w14:textId="77777777" w:rsidR="00B4709E" w:rsidRDefault="00B4709E" w:rsidP="00B4709E">
      <w:pPr>
        <w:pStyle w:val="NoSpacing"/>
        <w:rPr>
          <w:sz w:val="40"/>
          <w:szCs w:val="40"/>
          <w:rtl/>
          <w:lang w:bidi="ar-EG"/>
        </w:rPr>
      </w:pPr>
      <w:r w:rsidRPr="00EC3FD3">
        <w:rPr>
          <w:sz w:val="40"/>
          <w:szCs w:val="40"/>
        </w:rPr>
        <w:t xml:space="preserve">                                                                                      </w:t>
      </w:r>
      <w:r>
        <w:rPr>
          <w:sz w:val="40"/>
          <w:szCs w:val="40"/>
        </w:rPr>
        <w:t xml:space="preserve">                          </w:t>
      </w:r>
    </w:p>
    <w:p w14:paraId="44462843" w14:textId="77777777" w:rsidR="00B4709E" w:rsidRPr="00EC3FD3" w:rsidRDefault="00B4709E" w:rsidP="00B4709E">
      <w:pPr>
        <w:pStyle w:val="IntenseQuote"/>
        <w:ind w:left="0"/>
        <w:rPr>
          <w:sz w:val="48"/>
          <w:szCs w:val="48"/>
        </w:rPr>
      </w:pPr>
      <w:r w:rsidRPr="00EC3FD3">
        <w:rPr>
          <w:sz w:val="48"/>
          <w:szCs w:val="48"/>
        </w:rPr>
        <w:t>5.2Database Implementation</w:t>
      </w:r>
    </w:p>
    <w:p w14:paraId="52836FD9" w14:textId="77777777" w:rsidR="00B4709E" w:rsidRPr="00383822" w:rsidRDefault="00B4709E" w:rsidP="00B4709E">
      <w:pPr>
        <w:pStyle w:val="NoSpacing"/>
        <w:rPr>
          <w:sz w:val="40"/>
          <w:szCs w:val="40"/>
        </w:rPr>
      </w:pPr>
    </w:p>
    <w:p w14:paraId="1766CC0C" w14:textId="77777777" w:rsidR="00B4709E" w:rsidRPr="00B4709E" w:rsidRDefault="00B4709E" w:rsidP="00B4709E">
      <w:pPr>
        <w:pStyle w:val="NoSpacing"/>
        <w:rPr>
          <w:sz w:val="32"/>
          <w:szCs w:val="32"/>
        </w:rPr>
      </w:pPr>
      <w:r w:rsidRPr="00B4709E">
        <w:rPr>
          <w:sz w:val="32"/>
          <w:szCs w:val="32"/>
        </w:rPr>
        <w:t>The database is the core of the e-commerce system. It stores all critical data related to users, products, orders, and transactions.</w:t>
      </w:r>
    </w:p>
    <w:p w14:paraId="5DAEB7A2" w14:textId="77777777" w:rsidR="00B4709E" w:rsidRPr="00B4709E" w:rsidRDefault="00B4709E" w:rsidP="00B4709E">
      <w:pPr>
        <w:pStyle w:val="NoSpacing"/>
        <w:rPr>
          <w:sz w:val="32"/>
          <w:szCs w:val="32"/>
        </w:rPr>
      </w:pPr>
    </w:p>
    <w:p w14:paraId="12C7A270" w14:textId="77777777" w:rsidR="00B4709E" w:rsidRPr="00383822" w:rsidRDefault="00B4709E" w:rsidP="00B4709E">
      <w:pPr>
        <w:pStyle w:val="NoSpacing"/>
        <w:rPr>
          <w:sz w:val="40"/>
          <w:szCs w:val="40"/>
        </w:rPr>
      </w:pPr>
      <w:r w:rsidRPr="00383822">
        <w:rPr>
          <w:rFonts w:ascii="Cambria" w:hAnsi="Cambria" w:cs="Cambria"/>
          <w:sz w:val="40"/>
          <w:szCs w:val="40"/>
        </w:rPr>
        <w:t>💾</w:t>
      </w:r>
      <w:r w:rsidRPr="00383822">
        <w:rPr>
          <w:sz w:val="40"/>
          <w:szCs w:val="40"/>
        </w:rPr>
        <w:t xml:space="preserve"> </w:t>
      </w:r>
      <w:r w:rsidRPr="00B4709E">
        <w:rPr>
          <w:b/>
          <w:bCs/>
          <w:sz w:val="36"/>
          <w:szCs w:val="36"/>
        </w:rPr>
        <w:t>Tools Used:</w:t>
      </w:r>
    </w:p>
    <w:p w14:paraId="0FAF5B56" w14:textId="77777777" w:rsidR="00B4709E" w:rsidRPr="00B4709E" w:rsidRDefault="00B4709E" w:rsidP="00B4709E">
      <w:pPr>
        <w:pStyle w:val="NoSpacing"/>
        <w:rPr>
          <w:sz w:val="32"/>
          <w:szCs w:val="32"/>
        </w:rPr>
      </w:pPr>
      <w:r w:rsidRPr="00383822">
        <w:rPr>
          <w:sz w:val="40"/>
          <w:szCs w:val="40"/>
        </w:rPr>
        <w:lastRenderedPageBreak/>
        <w:tab/>
        <w:t>•</w:t>
      </w:r>
      <w:r w:rsidRPr="00383822">
        <w:rPr>
          <w:sz w:val="40"/>
          <w:szCs w:val="40"/>
        </w:rPr>
        <w:tab/>
      </w:r>
      <w:r w:rsidRPr="00B4709E">
        <w:rPr>
          <w:sz w:val="32"/>
          <w:szCs w:val="32"/>
        </w:rPr>
        <w:t xml:space="preserve">Database Management System (DBMS): MySQL </w:t>
      </w:r>
    </w:p>
    <w:p w14:paraId="554FB201" w14:textId="77777777" w:rsidR="00B4709E" w:rsidRPr="00B4709E" w:rsidRDefault="00B4709E" w:rsidP="00B4709E">
      <w:pPr>
        <w:pStyle w:val="NoSpacing"/>
        <w:rPr>
          <w:sz w:val="32"/>
          <w:szCs w:val="32"/>
        </w:rPr>
      </w:pPr>
      <w:r w:rsidRPr="00383822">
        <w:rPr>
          <w:sz w:val="40"/>
          <w:szCs w:val="40"/>
        </w:rPr>
        <w:tab/>
        <w:t>•</w:t>
      </w:r>
      <w:r w:rsidRPr="00383822">
        <w:rPr>
          <w:sz w:val="40"/>
          <w:szCs w:val="40"/>
        </w:rPr>
        <w:tab/>
      </w:r>
      <w:r w:rsidRPr="00B4709E">
        <w:rPr>
          <w:sz w:val="32"/>
          <w:szCs w:val="32"/>
        </w:rPr>
        <w:t>Connection: Implemented via back-end (ASP.NET CORE WEB API)</w:t>
      </w:r>
    </w:p>
    <w:p w14:paraId="6D6CC04E" w14:textId="77777777" w:rsidR="00B4709E" w:rsidRPr="00383822" w:rsidRDefault="00B4709E" w:rsidP="00B4709E">
      <w:pPr>
        <w:pStyle w:val="NoSpacing"/>
        <w:rPr>
          <w:sz w:val="40"/>
          <w:szCs w:val="40"/>
        </w:rPr>
      </w:pPr>
    </w:p>
    <w:p w14:paraId="001A586A" w14:textId="77777777" w:rsidR="00B4709E" w:rsidRPr="00B4709E" w:rsidRDefault="00B4709E" w:rsidP="00B4709E">
      <w:pPr>
        <w:pStyle w:val="NoSpacing"/>
        <w:rPr>
          <w:sz w:val="36"/>
          <w:szCs w:val="36"/>
        </w:rPr>
      </w:pPr>
      <w:r w:rsidRPr="00383822">
        <w:rPr>
          <w:rFonts w:ascii="Cambria" w:hAnsi="Cambria" w:cs="Cambria"/>
          <w:sz w:val="40"/>
          <w:szCs w:val="40"/>
        </w:rPr>
        <w:t>✅</w:t>
      </w:r>
      <w:r w:rsidRPr="00383822">
        <w:rPr>
          <w:sz w:val="40"/>
          <w:szCs w:val="40"/>
        </w:rPr>
        <w:t xml:space="preserve"> </w:t>
      </w:r>
      <w:r w:rsidRPr="00B4709E">
        <w:rPr>
          <w:b/>
          <w:bCs/>
          <w:sz w:val="36"/>
          <w:szCs w:val="36"/>
        </w:rPr>
        <w:t>Main Tables/Collections:</w:t>
      </w:r>
    </w:p>
    <w:p w14:paraId="0DBE9987" w14:textId="77777777" w:rsidR="00B4709E" w:rsidRPr="00B4709E" w:rsidRDefault="00B4709E" w:rsidP="00B4709E">
      <w:pPr>
        <w:pStyle w:val="NoSpacing"/>
        <w:rPr>
          <w:sz w:val="36"/>
          <w:szCs w:val="36"/>
        </w:rPr>
      </w:pPr>
      <w:r w:rsidRPr="00383822">
        <w:rPr>
          <w:sz w:val="40"/>
          <w:szCs w:val="40"/>
        </w:rPr>
        <w:tab/>
        <w:t>•</w:t>
      </w:r>
      <w:r w:rsidRPr="00383822">
        <w:rPr>
          <w:sz w:val="40"/>
          <w:szCs w:val="40"/>
        </w:rPr>
        <w:tab/>
      </w:r>
      <w:r w:rsidRPr="00B4709E">
        <w:rPr>
          <w:sz w:val="36"/>
          <w:szCs w:val="36"/>
        </w:rPr>
        <w:t>Users Table</w:t>
      </w:r>
    </w:p>
    <w:p w14:paraId="64147A4D"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r>
      <w:proofErr w:type="spellStart"/>
      <w:r w:rsidRPr="00B4709E">
        <w:rPr>
          <w:sz w:val="36"/>
          <w:szCs w:val="36"/>
        </w:rPr>
        <w:t>user_id</w:t>
      </w:r>
      <w:proofErr w:type="spellEnd"/>
      <w:r w:rsidRPr="00B4709E">
        <w:rPr>
          <w:sz w:val="36"/>
          <w:szCs w:val="36"/>
        </w:rPr>
        <w:t xml:space="preserve"> (Primary Key)</w:t>
      </w:r>
    </w:p>
    <w:p w14:paraId="00A4D544"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t>name</w:t>
      </w:r>
    </w:p>
    <w:p w14:paraId="4E964FF8"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t>email</w:t>
      </w:r>
    </w:p>
    <w:p w14:paraId="7786B4C2"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t>password</w:t>
      </w:r>
    </w:p>
    <w:p w14:paraId="05D16FB7"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t>address</w:t>
      </w:r>
    </w:p>
    <w:p w14:paraId="4EB76F0F"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t>Products Table</w:t>
      </w:r>
    </w:p>
    <w:p w14:paraId="6E2C7966"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r>
      <w:proofErr w:type="spellStart"/>
      <w:r w:rsidRPr="00B4709E">
        <w:rPr>
          <w:sz w:val="36"/>
          <w:szCs w:val="36"/>
        </w:rPr>
        <w:t>product_id</w:t>
      </w:r>
      <w:proofErr w:type="spellEnd"/>
      <w:r w:rsidRPr="00B4709E">
        <w:rPr>
          <w:sz w:val="36"/>
          <w:szCs w:val="36"/>
        </w:rPr>
        <w:t xml:space="preserve"> (Primary Key)</w:t>
      </w:r>
    </w:p>
    <w:p w14:paraId="3B3A2DEC"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t>name</w:t>
      </w:r>
    </w:p>
    <w:p w14:paraId="420097EB"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t>description</w:t>
      </w:r>
    </w:p>
    <w:p w14:paraId="2BD0DC67"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t>price</w:t>
      </w:r>
    </w:p>
    <w:p w14:paraId="06A42095"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t>category</w:t>
      </w:r>
    </w:p>
    <w:p w14:paraId="61829A57"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r>
      <w:proofErr w:type="spellStart"/>
      <w:r w:rsidRPr="00B4709E">
        <w:rPr>
          <w:sz w:val="36"/>
          <w:szCs w:val="36"/>
        </w:rPr>
        <w:t>stock_quantity</w:t>
      </w:r>
      <w:proofErr w:type="spellEnd"/>
    </w:p>
    <w:p w14:paraId="6A67EDDE"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r>
      <w:proofErr w:type="spellStart"/>
      <w:r w:rsidRPr="00B4709E">
        <w:rPr>
          <w:sz w:val="36"/>
          <w:szCs w:val="36"/>
        </w:rPr>
        <w:t>image_url</w:t>
      </w:r>
      <w:proofErr w:type="spellEnd"/>
    </w:p>
    <w:p w14:paraId="301D5DED"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t>Orders Table</w:t>
      </w:r>
    </w:p>
    <w:p w14:paraId="71A925BC"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r>
      <w:proofErr w:type="spellStart"/>
      <w:r w:rsidRPr="00B4709E">
        <w:rPr>
          <w:sz w:val="36"/>
          <w:szCs w:val="36"/>
        </w:rPr>
        <w:t>order_id</w:t>
      </w:r>
      <w:proofErr w:type="spellEnd"/>
      <w:r w:rsidRPr="00B4709E">
        <w:rPr>
          <w:sz w:val="36"/>
          <w:szCs w:val="36"/>
        </w:rPr>
        <w:t xml:space="preserve"> (Primary Key)</w:t>
      </w:r>
    </w:p>
    <w:p w14:paraId="011998EF"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r>
      <w:proofErr w:type="spellStart"/>
      <w:r w:rsidRPr="00B4709E">
        <w:rPr>
          <w:sz w:val="36"/>
          <w:szCs w:val="36"/>
        </w:rPr>
        <w:t>user_id</w:t>
      </w:r>
      <w:proofErr w:type="spellEnd"/>
      <w:r w:rsidRPr="00B4709E">
        <w:rPr>
          <w:sz w:val="36"/>
          <w:szCs w:val="36"/>
        </w:rPr>
        <w:t xml:space="preserve"> (Foreign Key)</w:t>
      </w:r>
    </w:p>
    <w:p w14:paraId="4E0CB136"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r>
      <w:proofErr w:type="spellStart"/>
      <w:r w:rsidRPr="00B4709E">
        <w:rPr>
          <w:sz w:val="36"/>
          <w:szCs w:val="36"/>
        </w:rPr>
        <w:t>order_date</w:t>
      </w:r>
      <w:proofErr w:type="spellEnd"/>
    </w:p>
    <w:p w14:paraId="57F73AC9"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r>
      <w:proofErr w:type="spellStart"/>
      <w:r w:rsidRPr="00B4709E">
        <w:rPr>
          <w:sz w:val="36"/>
          <w:szCs w:val="36"/>
        </w:rPr>
        <w:t>total_amount</w:t>
      </w:r>
      <w:proofErr w:type="spellEnd"/>
    </w:p>
    <w:p w14:paraId="429711FA"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r>
      <w:proofErr w:type="spellStart"/>
      <w:r w:rsidRPr="00B4709E">
        <w:rPr>
          <w:sz w:val="36"/>
          <w:szCs w:val="36"/>
        </w:rPr>
        <w:t>order_status</w:t>
      </w:r>
      <w:proofErr w:type="spellEnd"/>
    </w:p>
    <w:p w14:paraId="38997F4F"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r>
      <w:proofErr w:type="spellStart"/>
      <w:r w:rsidRPr="00B4709E">
        <w:rPr>
          <w:sz w:val="36"/>
          <w:szCs w:val="36"/>
        </w:rPr>
        <w:t>Order_Details</w:t>
      </w:r>
      <w:proofErr w:type="spellEnd"/>
      <w:r w:rsidRPr="00B4709E">
        <w:rPr>
          <w:sz w:val="36"/>
          <w:szCs w:val="36"/>
        </w:rPr>
        <w:t xml:space="preserve"> Table</w:t>
      </w:r>
    </w:p>
    <w:p w14:paraId="73B5CB38"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r>
      <w:proofErr w:type="spellStart"/>
      <w:r w:rsidRPr="00B4709E">
        <w:rPr>
          <w:sz w:val="36"/>
          <w:szCs w:val="36"/>
        </w:rPr>
        <w:t>order_detail_id</w:t>
      </w:r>
      <w:proofErr w:type="spellEnd"/>
      <w:r w:rsidRPr="00B4709E">
        <w:rPr>
          <w:sz w:val="36"/>
          <w:szCs w:val="36"/>
        </w:rPr>
        <w:t xml:space="preserve"> (Primary Key)</w:t>
      </w:r>
    </w:p>
    <w:p w14:paraId="20421529"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r>
      <w:proofErr w:type="spellStart"/>
      <w:r w:rsidRPr="00B4709E">
        <w:rPr>
          <w:sz w:val="36"/>
          <w:szCs w:val="36"/>
        </w:rPr>
        <w:t>order_id</w:t>
      </w:r>
      <w:proofErr w:type="spellEnd"/>
      <w:r w:rsidRPr="00B4709E">
        <w:rPr>
          <w:sz w:val="36"/>
          <w:szCs w:val="36"/>
        </w:rPr>
        <w:t xml:space="preserve"> (Foreign Key)</w:t>
      </w:r>
    </w:p>
    <w:p w14:paraId="22329C70" w14:textId="77777777" w:rsidR="00B4709E" w:rsidRPr="00B4709E" w:rsidRDefault="00B4709E" w:rsidP="00B4709E">
      <w:pPr>
        <w:pStyle w:val="NoSpacing"/>
        <w:rPr>
          <w:sz w:val="36"/>
          <w:szCs w:val="36"/>
        </w:rPr>
      </w:pPr>
      <w:r w:rsidRPr="00B4709E">
        <w:rPr>
          <w:sz w:val="36"/>
          <w:szCs w:val="36"/>
        </w:rPr>
        <w:lastRenderedPageBreak/>
        <w:tab/>
        <w:t>•</w:t>
      </w:r>
      <w:r w:rsidRPr="00B4709E">
        <w:rPr>
          <w:sz w:val="36"/>
          <w:szCs w:val="36"/>
        </w:rPr>
        <w:tab/>
      </w:r>
      <w:proofErr w:type="spellStart"/>
      <w:r w:rsidRPr="00B4709E">
        <w:rPr>
          <w:sz w:val="36"/>
          <w:szCs w:val="36"/>
        </w:rPr>
        <w:t>product_id</w:t>
      </w:r>
      <w:proofErr w:type="spellEnd"/>
      <w:r w:rsidRPr="00B4709E">
        <w:rPr>
          <w:sz w:val="36"/>
          <w:szCs w:val="36"/>
        </w:rPr>
        <w:t xml:space="preserve"> (Foreign Key)</w:t>
      </w:r>
    </w:p>
    <w:p w14:paraId="0AA846AA"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t>quantity</w:t>
      </w:r>
    </w:p>
    <w:p w14:paraId="74AB904B"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t>price</w:t>
      </w:r>
    </w:p>
    <w:p w14:paraId="74CB7159"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t>Cart Table</w:t>
      </w:r>
    </w:p>
    <w:p w14:paraId="3BC856F2"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r>
      <w:proofErr w:type="spellStart"/>
      <w:r w:rsidRPr="00B4709E">
        <w:rPr>
          <w:sz w:val="36"/>
          <w:szCs w:val="36"/>
        </w:rPr>
        <w:t>cart_id</w:t>
      </w:r>
      <w:proofErr w:type="spellEnd"/>
      <w:r w:rsidRPr="00B4709E">
        <w:rPr>
          <w:sz w:val="36"/>
          <w:szCs w:val="36"/>
        </w:rPr>
        <w:t xml:space="preserve"> (Primary Key)</w:t>
      </w:r>
    </w:p>
    <w:p w14:paraId="0FBC663F"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r>
      <w:proofErr w:type="spellStart"/>
      <w:r w:rsidRPr="00B4709E">
        <w:rPr>
          <w:sz w:val="36"/>
          <w:szCs w:val="36"/>
        </w:rPr>
        <w:t>user_id</w:t>
      </w:r>
      <w:proofErr w:type="spellEnd"/>
      <w:r w:rsidRPr="00B4709E">
        <w:rPr>
          <w:sz w:val="36"/>
          <w:szCs w:val="36"/>
        </w:rPr>
        <w:t xml:space="preserve"> (Foreign Key)</w:t>
      </w:r>
    </w:p>
    <w:p w14:paraId="49AB3AAE"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r>
      <w:proofErr w:type="spellStart"/>
      <w:r w:rsidRPr="00B4709E">
        <w:rPr>
          <w:sz w:val="36"/>
          <w:szCs w:val="36"/>
        </w:rPr>
        <w:t>product_id</w:t>
      </w:r>
      <w:proofErr w:type="spellEnd"/>
      <w:r w:rsidRPr="00B4709E">
        <w:rPr>
          <w:sz w:val="36"/>
          <w:szCs w:val="36"/>
        </w:rPr>
        <w:t xml:space="preserve"> (Foreign Key)</w:t>
      </w:r>
    </w:p>
    <w:p w14:paraId="48F6FD1A"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t>quantity</w:t>
      </w:r>
    </w:p>
    <w:p w14:paraId="4658AAC2" w14:textId="77777777" w:rsidR="00B4709E" w:rsidRPr="00B4709E" w:rsidRDefault="00B4709E" w:rsidP="00B4709E">
      <w:pPr>
        <w:pStyle w:val="NoSpacing"/>
        <w:rPr>
          <w:sz w:val="36"/>
          <w:szCs w:val="36"/>
        </w:rPr>
      </w:pPr>
    </w:p>
    <w:p w14:paraId="529BA5EC" w14:textId="77777777" w:rsidR="00B4709E" w:rsidRPr="00B4709E" w:rsidRDefault="00B4709E" w:rsidP="00B4709E">
      <w:pPr>
        <w:pStyle w:val="NoSpacing"/>
        <w:rPr>
          <w:sz w:val="40"/>
          <w:szCs w:val="40"/>
        </w:rPr>
      </w:pPr>
      <w:r w:rsidRPr="00B4709E">
        <w:rPr>
          <w:rFonts w:ascii="Cambria" w:hAnsi="Cambria" w:cs="Cambria"/>
          <w:sz w:val="40"/>
          <w:szCs w:val="40"/>
        </w:rPr>
        <w:t>🔄</w:t>
      </w:r>
      <w:r w:rsidRPr="00B4709E">
        <w:rPr>
          <w:sz w:val="40"/>
          <w:szCs w:val="40"/>
        </w:rPr>
        <w:t xml:space="preserve"> </w:t>
      </w:r>
      <w:r w:rsidRPr="00B4709E">
        <w:rPr>
          <w:b/>
          <w:bCs/>
          <w:sz w:val="40"/>
          <w:szCs w:val="40"/>
        </w:rPr>
        <w:t>Relationships:</w:t>
      </w:r>
    </w:p>
    <w:p w14:paraId="38393995" w14:textId="77777777" w:rsidR="00B4709E" w:rsidRPr="00B4709E" w:rsidRDefault="00B4709E" w:rsidP="00B4709E">
      <w:pPr>
        <w:pStyle w:val="NoSpacing"/>
        <w:rPr>
          <w:sz w:val="36"/>
          <w:szCs w:val="36"/>
        </w:rPr>
      </w:pPr>
      <w:r w:rsidRPr="00383822">
        <w:rPr>
          <w:sz w:val="40"/>
          <w:szCs w:val="40"/>
        </w:rPr>
        <w:tab/>
        <w:t>•</w:t>
      </w:r>
      <w:r w:rsidRPr="00383822">
        <w:rPr>
          <w:sz w:val="40"/>
          <w:szCs w:val="40"/>
        </w:rPr>
        <w:tab/>
      </w:r>
      <w:r w:rsidRPr="00B4709E">
        <w:rPr>
          <w:sz w:val="36"/>
          <w:szCs w:val="36"/>
        </w:rPr>
        <w:t>One user can have many orders</w:t>
      </w:r>
    </w:p>
    <w:p w14:paraId="0662E3B9" w14:textId="77777777" w:rsidR="00B4709E" w:rsidRPr="00B4709E" w:rsidRDefault="00B4709E" w:rsidP="00B4709E">
      <w:pPr>
        <w:pStyle w:val="NoSpacing"/>
        <w:rPr>
          <w:sz w:val="36"/>
          <w:szCs w:val="36"/>
        </w:rPr>
      </w:pPr>
      <w:r w:rsidRPr="00B4709E">
        <w:rPr>
          <w:sz w:val="36"/>
          <w:szCs w:val="36"/>
        </w:rPr>
        <w:tab/>
        <w:t>•</w:t>
      </w:r>
      <w:r w:rsidRPr="00B4709E">
        <w:rPr>
          <w:sz w:val="36"/>
          <w:szCs w:val="36"/>
        </w:rPr>
        <w:tab/>
        <w:t>One order can include many products</w:t>
      </w:r>
    </w:p>
    <w:p w14:paraId="1AC6D47A" w14:textId="77777777" w:rsidR="00B4709E" w:rsidRPr="00383822" w:rsidRDefault="00B4709E" w:rsidP="00B4709E">
      <w:pPr>
        <w:pStyle w:val="NoSpacing"/>
        <w:rPr>
          <w:sz w:val="40"/>
          <w:szCs w:val="40"/>
        </w:rPr>
      </w:pPr>
      <w:r w:rsidRPr="00B4709E">
        <w:rPr>
          <w:sz w:val="36"/>
          <w:szCs w:val="36"/>
        </w:rPr>
        <w:tab/>
        <w:t>•</w:t>
      </w:r>
      <w:r w:rsidRPr="00B4709E">
        <w:rPr>
          <w:sz w:val="36"/>
          <w:szCs w:val="36"/>
        </w:rPr>
        <w:tab/>
        <w:t>Products are linked to categories</w:t>
      </w:r>
    </w:p>
    <w:p w14:paraId="58D1FC7F" w14:textId="77777777" w:rsidR="00B4709E" w:rsidRPr="00383822" w:rsidRDefault="00B4709E" w:rsidP="00B4709E">
      <w:pPr>
        <w:pStyle w:val="NoSpacing"/>
        <w:rPr>
          <w:sz w:val="40"/>
          <w:szCs w:val="40"/>
        </w:rPr>
      </w:pPr>
    </w:p>
    <w:p w14:paraId="0AD08C7A" w14:textId="77777777" w:rsidR="00B4709E" w:rsidRPr="00383822" w:rsidRDefault="00B4709E" w:rsidP="00B4709E">
      <w:pPr>
        <w:pStyle w:val="NoSpacing"/>
        <w:rPr>
          <w:sz w:val="40"/>
          <w:szCs w:val="40"/>
        </w:rPr>
      </w:pPr>
      <w:r w:rsidRPr="00383822">
        <w:rPr>
          <w:rFonts w:ascii="Times New Roman" w:hAnsi="Times New Roman" w:cs="Times New Roman"/>
          <w:sz w:val="40"/>
          <w:szCs w:val="40"/>
        </w:rPr>
        <w:t>⸻</w:t>
      </w:r>
    </w:p>
    <w:p w14:paraId="7DA9CCDA" w14:textId="77777777" w:rsidR="00B4709E" w:rsidRPr="00EC3FD3" w:rsidRDefault="00B4709E" w:rsidP="00B4709E">
      <w:pPr>
        <w:pStyle w:val="IntenseQuote"/>
        <w:ind w:left="0"/>
        <w:jc w:val="both"/>
        <w:rPr>
          <w:sz w:val="48"/>
          <w:szCs w:val="48"/>
        </w:rPr>
      </w:pPr>
      <w:r w:rsidRPr="00EC3FD3">
        <w:rPr>
          <w:sz w:val="48"/>
          <w:szCs w:val="48"/>
        </w:rPr>
        <w:t>5.3 Graphical User Interface (GUI) Implementation</w:t>
      </w:r>
    </w:p>
    <w:p w14:paraId="7624D1A9" w14:textId="77777777" w:rsidR="00B4709E" w:rsidRPr="00383822" w:rsidRDefault="00B4709E" w:rsidP="00B4709E">
      <w:pPr>
        <w:pStyle w:val="NoSpacing"/>
        <w:rPr>
          <w:sz w:val="40"/>
          <w:szCs w:val="40"/>
        </w:rPr>
      </w:pPr>
    </w:p>
    <w:p w14:paraId="7D8C3401" w14:textId="77777777" w:rsidR="00B4709E" w:rsidRPr="00B4709E" w:rsidRDefault="00B4709E" w:rsidP="00B4709E">
      <w:pPr>
        <w:pStyle w:val="NoSpacing"/>
        <w:rPr>
          <w:sz w:val="36"/>
          <w:szCs w:val="36"/>
        </w:rPr>
      </w:pPr>
      <w:r w:rsidRPr="00B4709E">
        <w:rPr>
          <w:sz w:val="36"/>
          <w:szCs w:val="36"/>
        </w:rPr>
        <w:t>The Graphical User Interface is the part of the system that interacts with the user. It’s designed to be clean, responsive, and user-friendly to ensure a good shopping experience.</w:t>
      </w:r>
    </w:p>
    <w:p w14:paraId="06B4150F" w14:textId="77777777" w:rsidR="00B4709E" w:rsidRPr="00383822" w:rsidRDefault="00B4709E" w:rsidP="00B4709E">
      <w:pPr>
        <w:pStyle w:val="NoSpacing"/>
        <w:rPr>
          <w:sz w:val="40"/>
          <w:szCs w:val="40"/>
        </w:rPr>
      </w:pPr>
    </w:p>
    <w:p w14:paraId="45989C51" w14:textId="77777777" w:rsidR="00B4709E" w:rsidRPr="00383822" w:rsidRDefault="00B4709E" w:rsidP="00B4709E">
      <w:pPr>
        <w:pStyle w:val="NoSpacing"/>
        <w:rPr>
          <w:sz w:val="40"/>
          <w:szCs w:val="40"/>
        </w:rPr>
      </w:pPr>
      <w:r w:rsidRPr="00383822">
        <w:rPr>
          <w:rFonts w:ascii="Cambria" w:hAnsi="Cambria" w:cs="Cambria"/>
          <w:sz w:val="40"/>
          <w:szCs w:val="40"/>
        </w:rPr>
        <w:t>🛠</w:t>
      </w:r>
      <w:r w:rsidRPr="00383822">
        <w:rPr>
          <w:sz w:val="40"/>
          <w:szCs w:val="40"/>
        </w:rPr>
        <w:t xml:space="preserve"> </w:t>
      </w:r>
      <w:r w:rsidRPr="00B4709E">
        <w:rPr>
          <w:b/>
          <w:bCs/>
          <w:sz w:val="36"/>
          <w:szCs w:val="36"/>
        </w:rPr>
        <w:t>Tools &amp; Technologies</w:t>
      </w:r>
      <w:r w:rsidRPr="00B4709E">
        <w:rPr>
          <w:sz w:val="36"/>
          <w:szCs w:val="36"/>
        </w:rPr>
        <w:t>:</w:t>
      </w:r>
    </w:p>
    <w:p w14:paraId="0AB1AE4A" w14:textId="77777777" w:rsidR="00B4709E" w:rsidRPr="00383822" w:rsidRDefault="00B4709E" w:rsidP="00B4709E">
      <w:pPr>
        <w:pStyle w:val="NoSpacing"/>
        <w:rPr>
          <w:sz w:val="40"/>
          <w:szCs w:val="40"/>
        </w:rPr>
      </w:pPr>
      <w:r w:rsidRPr="00383822">
        <w:rPr>
          <w:sz w:val="40"/>
          <w:szCs w:val="40"/>
        </w:rPr>
        <w:lastRenderedPageBreak/>
        <w:tab/>
        <w:t>•</w:t>
      </w:r>
      <w:r w:rsidRPr="00383822">
        <w:rPr>
          <w:sz w:val="40"/>
          <w:szCs w:val="40"/>
        </w:rPr>
        <w:tab/>
      </w:r>
      <w:r w:rsidRPr="00B4709E">
        <w:rPr>
          <w:sz w:val="32"/>
          <w:szCs w:val="32"/>
        </w:rPr>
        <w:t>HTML5, CSS3 – for basic structure and styling</w:t>
      </w:r>
    </w:p>
    <w:p w14:paraId="5D77FEB5" w14:textId="77777777" w:rsidR="00B4709E" w:rsidRPr="00B4709E" w:rsidRDefault="00B4709E" w:rsidP="00B4709E">
      <w:pPr>
        <w:pStyle w:val="NoSpacing"/>
        <w:rPr>
          <w:sz w:val="32"/>
          <w:szCs w:val="32"/>
        </w:rPr>
      </w:pPr>
      <w:r w:rsidRPr="00383822">
        <w:rPr>
          <w:sz w:val="40"/>
          <w:szCs w:val="40"/>
        </w:rPr>
        <w:tab/>
        <w:t>•</w:t>
      </w:r>
      <w:r w:rsidRPr="00383822">
        <w:rPr>
          <w:sz w:val="40"/>
          <w:szCs w:val="40"/>
        </w:rPr>
        <w:tab/>
      </w:r>
      <w:r w:rsidRPr="00B4709E">
        <w:rPr>
          <w:sz w:val="32"/>
          <w:szCs w:val="32"/>
        </w:rPr>
        <w:t>JavaScript – for dynamic interactions</w:t>
      </w:r>
    </w:p>
    <w:p w14:paraId="5F735DF0" w14:textId="77777777" w:rsidR="00B4709E" w:rsidRPr="00383822" w:rsidRDefault="00B4709E" w:rsidP="00B4709E">
      <w:pPr>
        <w:pStyle w:val="NoSpacing"/>
        <w:rPr>
          <w:sz w:val="40"/>
          <w:szCs w:val="40"/>
        </w:rPr>
      </w:pPr>
      <w:r w:rsidRPr="00B4709E">
        <w:rPr>
          <w:sz w:val="32"/>
          <w:szCs w:val="32"/>
        </w:rPr>
        <w:tab/>
        <w:t>•</w:t>
      </w:r>
      <w:r w:rsidRPr="00B4709E">
        <w:rPr>
          <w:sz w:val="32"/>
          <w:szCs w:val="32"/>
        </w:rPr>
        <w:tab/>
        <w:t>Bootstrap – for responsive design</w:t>
      </w:r>
    </w:p>
    <w:p w14:paraId="67E7A783" w14:textId="77777777" w:rsidR="00B4709E" w:rsidRPr="00383822" w:rsidRDefault="00B4709E" w:rsidP="00B4709E">
      <w:pPr>
        <w:pStyle w:val="NoSpacing"/>
        <w:rPr>
          <w:sz w:val="40"/>
          <w:szCs w:val="40"/>
        </w:rPr>
      </w:pPr>
    </w:p>
    <w:p w14:paraId="3D1238F0" w14:textId="77777777" w:rsidR="00B4709E" w:rsidRPr="00B4709E" w:rsidRDefault="00B4709E" w:rsidP="00B4709E">
      <w:pPr>
        <w:pStyle w:val="NoSpacing"/>
        <w:rPr>
          <w:b/>
          <w:bCs/>
          <w:sz w:val="36"/>
          <w:szCs w:val="36"/>
        </w:rPr>
      </w:pPr>
      <w:r w:rsidRPr="00B4709E">
        <w:rPr>
          <w:rFonts w:ascii="Cambria" w:hAnsi="Cambria" w:cs="Cambria"/>
          <w:b/>
          <w:bCs/>
          <w:sz w:val="36"/>
          <w:szCs w:val="36"/>
        </w:rPr>
        <w:t>🖥</w:t>
      </w:r>
      <w:r w:rsidRPr="00B4709E">
        <w:rPr>
          <w:b/>
          <w:bCs/>
          <w:sz w:val="36"/>
          <w:szCs w:val="36"/>
        </w:rPr>
        <w:t xml:space="preserve"> Main Pages:</w:t>
      </w:r>
    </w:p>
    <w:p w14:paraId="7F1F1BB0" w14:textId="77777777" w:rsidR="00B4709E" w:rsidRPr="00B4709E" w:rsidRDefault="00B4709E" w:rsidP="00B4709E">
      <w:pPr>
        <w:pStyle w:val="NoSpacing"/>
        <w:rPr>
          <w:sz w:val="32"/>
          <w:szCs w:val="32"/>
        </w:rPr>
      </w:pPr>
      <w:r w:rsidRPr="00383822">
        <w:rPr>
          <w:sz w:val="40"/>
          <w:szCs w:val="40"/>
        </w:rPr>
        <w:tab/>
        <w:t>•</w:t>
      </w:r>
      <w:r w:rsidRPr="00383822">
        <w:rPr>
          <w:sz w:val="40"/>
          <w:szCs w:val="40"/>
        </w:rPr>
        <w:tab/>
      </w:r>
      <w:r w:rsidRPr="00B4709E">
        <w:rPr>
          <w:sz w:val="32"/>
          <w:szCs w:val="32"/>
        </w:rPr>
        <w:t>Home Page:</w:t>
      </w:r>
    </w:p>
    <w:p w14:paraId="67761A3C" w14:textId="77777777" w:rsidR="00B4709E" w:rsidRPr="00B4709E" w:rsidRDefault="00B4709E" w:rsidP="00B4709E">
      <w:pPr>
        <w:pStyle w:val="NoSpacing"/>
        <w:rPr>
          <w:sz w:val="32"/>
          <w:szCs w:val="32"/>
        </w:rPr>
      </w:pPr>
      <w:r w:rsidRPr="00B4709E">
        <w:rPr>
          <w:sz w:val="32"/>
          <w:szCs w:val="32"/>
        </w:rPr>
        <w:tab/>
        <w:t>•</w:t>
      </w:r>
      <w:r w:rsidRPr="00B4709E">
        <w:rPr>
          <w:sz w:val="32"/>
          <w:szCs w:val="32"/>
        </w:rPr>
        <w:tab/>
        <w:t>Displays featured products and categories.</w:t>
      </w:r>
    </w:p>
    <w:p w14:paraId="38D94DD5" w14:textId="77777777" w:rsidR="00B4709E" w:rsidRPr="00383822" w:rsidRDefault="00B4709E" w:rsidP="00B4709E">
      <w:pPr>
        <w:pStyle w:val="NoSpacing"/>
        <w:rPr>
          <w:sz w:val="40"/>
          <w:szCs w:val="40"/>
        </w:rPr>
      </w:pPr>
      <w:r w:rsidRPr="00B4709E">
        <w:rPr>
          <w:sz w:val="32"/>
          <w:szCs w:val="32"/>
        </w:rPr>
        <w:tab/>
        <w:t>•</w:t>
      </w:r>
      <w:r w:rsidRPr="00B4709E">
        <w:rPr>
          <w:sz w:val="32"/>
          <w:szCs w:val="32"/>
        </w:rPr>
        <w:tab/>
        <w:t xml:space="preserve">Navigation bar includes links to login, register, </w:t>
      </w:r>
      <w:r w:rsidRPr="00383822">
        <w:rPr>
          <w:sz w:val="40"/>
          <w:szCs w:val="40"/>
        </w:rPr>
        <w:t>cart, etc.</w:t>
      </w:r>
    </w:p>
    <w:p w14:paraId="038BBCA6" w14:textId="77777777" w:rsidR="00B4709E" w:rsidRPr="00B4709E" w:rsidRDefault="00B4709E" w:rsidP="00B4709E">
      <w:pPr>
        <w:pStyle w:val="NoSpacing"/>
        <w:rPr>
          <w:sz w:val="32"/>
          <w:szCs w:val="32"/>
        </w:rPr>
      </w:pPr>
      <w:r w:rsidRPr="00383822">
        <w:rPr>
          <w:sz w:val="40"/>
          <w:szCs w:val="40"/>
        </w:rPr>
        <w:tab/>
      </w:r>
      <w:r w:rsidRPr="00B4709E">
        <w:rPr>
          <w:sz w:val="32"/>
          <w:szCs w:val="32"/>
        </w:rPr>
        <w:t>•</w:t>
      </w:r>
      <w:r w:rsidRPr="00383822">
        <w:rPr>
          <w:sz w:val="40"/>
          <w:szCs w:val="40"/>
        </w:rPr>
        <w:tab/>
      </w:r>
      <w:r w:rsidRPr="00B4709E">
        <w:rPr>
          <w:sz w:val="32"/>
          <w:szCs w:val="32"/>
        </w:rPr>
        <w:t>Product Listing Page:</w:t>
      </w:r>
    </w:p>
    <w:p w14:paraId="22D0DEBC" w14:textId="77777777" w:rsidR="00B4709E" w:rsidRPr="00B4709E" w:rsidRDefault="00B4709E" w:rsidP="00B4709E">
      <w:pPr>
        <w:pStyle w:val="NoSpacing"/>
        <w:rPr>
          <w:sz w:val="32"/>
          <w:szCs w:val="32"/>
        </w:rPr>
      </w:pPr>
      <w:r w:rsidRPr="00B4709E">
        <w:rPr>
          <w:sz w:val="32"/>
          <w:szCs w:val="32"/>
        </w:rPr>
        <w:tab/>
        <w:t>•</w:t>
      </w:r>
      <w:r w:rsidRPr="00B4709E">
        <w:rPr>
          <w:sz w:val="32"/>
          <w:szCs w:val="32"/>
        </w:rPr>
        <w:tab/>
        <w:t>Shows products by category or search results.</w:t>
      </w:r>
    </w:p>
    <w:p w14:paraId="41FD8F24" w14:textId="77777777" w:rsidR="00B4709E" w:rsidRPr="00B4709E" w:rsidRDefault="00B4709E" w:rsidP="00B4709E">
      <w:pPr>
        <w:pStyle w:val="NoSpacing"/>
        <w:rPr>
          <w:sz w:val="32"/>
          <w:szCs w:val="32"/>
        </w:rPr>
      </w:pPr>
      <w:r w:rsidRPr="00B4709E">
        <w:rPr>
          <w:sz w:val="32"/>
          <w:szCs w:val="32"/>
        </w:rPr>
        <w:tab/>
        <w:t>•</w:t>
      </w:r>
      <w:r w:rsidRPr="00B4709E">
        <w:rPr>
          <w:sz w:val="32"/>
          <w:szCs w:val="32"/>
        </w:rPr>
        <w:tab/>
        <w:t>Includes filters (price, category, etc.)</w:t>
      </w:r>
    </w:p>
    <w:p w14:paraId="37691E70" w14:textId="77777777" w:rsidR="00B4709E" w:rsidRPr="00B4709E" w:rsidRDefault="00B4709E" w:rsidP="00B4709E">
      <w:pPr>
        <w:pStyle w:val="NoSpacing"/>
        <w:rPr>
          <w:sz w:val="32"/>
          <w:szCs w:val="32"/>
        </w:rPr>
      </w:pPr>
      <w:r w:rsidRPr="00B4709E">
        <w:rPr>
          <w:sz w:val="32"/>
          <w:szCs w:val="32"/>
        </w:rPr>
        <w:tab/>
        <w:t>•</w:t>
      </w:r>
      <w:r w:rsidRPr="00B4709E">
        <w:rPr>
          <w:sz w:val="32"/>
          <w:szCs w:val="32"/>
        </w:rPr>
        <w:tab/>
        <w:t>Product Details Page:</w:t>
      </w:r>
    </w:p>
    <w:p w14:paraId="56C177AB" w14:textId="77777777" w:rsidR="00B4709E" w:rsidRPr="00383822" w:rsidRDefault="00B4709E" w:rsidP="00B4709E">
      <w:pPr>
        <w:pStyle w:val="NoSpacing"/>
        <w:rPr>
          <w:sz w:val="40"/>
          <w:szCs w:val="40"/>
        </w:rPr>
      </w:pPr>
      <w:r w:rsidRPr="00B4709E">
        <w:rPr>
          <w:sz w:val="32"/>
          <w:szCs w:val="32"/>
        </w:rPr>
        <w:tab/>
        <w:t>•</w:t>
      </w:r>
      <w:r w:rsidRPr="00B4709E">
        <w:rPr>
          <w:sz w:val="32"/>
          <w:szCs w:val="32"/>
        </w:rPr>
        <w:tab/>
        <w:t xml:space="preserve">Shows image, description, price, stock </w:t>
      </w:r>
      <w:r w:rsidRPr="00383822">
        <w:rPr>
          <w:sz w:val="40"/>
          <w:szCs w:val="40"/>
        </w:rPr>
        <w:t>availability.</w:t>
      </w:r>
    </w:p>
    <w:p w14:paraId="5718B1D0" w14:textId="77777777" w:rsidR="00B4709E" w:rsidRPr="00B4709E" w:rsidRDefault="00B4709E" w:rsidP="00B4709E">
      <w:pPr>
        <w:pStyle w:val="NoSpacing"/>
        <w:rPr>
          <w:sz w:val="32"/>
          <w:szCs w:val="32"/>
        </w:rPr>
      </w:pPr>
      <w:r w:rsidRPr="00383822">
        <w:rPr>
          <w:sz w:val="40"/>
          <w:szCs w:val="40"/>
        </w:rPr>
        <w:tab/>
      </w:r>
      <w:r w:rsidRPr="00B4709E">
        <w:rPr>
          <w:sz w:val="32"/>
          <w:szCs w:val="32"/>
        </w:rPr>
        <w:t>•</w:t>
      </w:r>
      <w:r w:rsidRPr="00B4709E">
        <w:rPr>
          <w:sz w:val="32"/>
          <w:szCs w:val="32"/>
        </w:rPr>
        <w:tab/>
        <w:t>“Add to Cart” button functionality implemented.</w:t>
      </w:r>
    </w:p>
    <w:p w14:paraId="696A5878" w14:textId="77777777" w:rsidR="00B4709E" w:rsidRPr="00B4709E" w:rsidRDefault="00B4709E" w:rsidP="00B4709E">
      <w:pPr>
        <w:pStyle w:val="NoSpacing"/>
        <w:rPr>
          <w:sz w:val="32"/>
          <w:szCs w:val="32"/>
        </w:rPr>
      </w:pPr>
      <w:r w:rsidRPr="00B4709E">
        <w:rPr>
          <w:sz w:val="32"/>
          <w:szCs w:val="32"/>
        </w:rPr>
        <w:tab/>
        <w:t>•</w:t>
      </w:r>
      <w:r w:rsidRPr="00B4709E">
        <w:rPr>
          <w:sz w:val="32"/>
          <w:szCs w:val="32"/>
        </w:rPr>
        <w:tab/>
        <w:t>Cart Page:</w:t>
      </w:r>
    </w:p>
    <w:p w14:paraId="2FD0E09E" w14:textId="77777777" w:rsidR="00B4709E" w:rsidRPr="00B4709E" w:rsidRDefault="00B4709E" w:rsidP="00B4709E">
      <w:pPr>
        <w:pStyle w:val="NoSpacing"/>
        <w:rPr>
          <w:sz w:val="32"/>
          <w:szCs w:val="32"/>
        </w:rPr>
      </w:pPr>
      <w:r w:rsidRPr="00B4709E">
        <w:rPr>
          <w:sz w:val="32"/>
          <w:szCs w:val="32"/>
        </w:rPr>
        <w:tab/>
        <w:t>•</w:t>
      </w:r>
      <w:r w:rsidRPr="00B4709E">
        <w:rPr>
          <w:sz w:val="32"/>
          <w:szCs w:val="32"/>
        </w:rPr>
        <w:tab/>
        <w:t>Lists added products, quantity, and total price.</w:t>
      </w:r>
    </w:p>
    <w:p w14:paraId="7B45CBE3" w14:textId="77777777" w:rsidR="00B4709E" w:rsidRPr="00B4709E" w:rsidRDefault="00B4709E" w:rsidP="00B4709E">
      <w:pPr>
        <w:pStyle w:val="NoSpacing"/>
        <w:rPr>
          <w:sz w:val="32"/>
          <w:szCs w:val="32"/>
        </w:rPr>
      </w:pPr>
      <w:r w:rsidRPr="00B4709E">
        <w:rPr>
          <w:sz w:val="32"/>
          <w:szCs w:val="32"/>
        </w:rPr>
        <w:tab/>
        <w:t>•</w:t>
      </w:r>
      <w:r w:rsidRPr="00B4709E">
        <w:rPr>
          <w:sz w:val="32"/>
          <w:szCs w:val="32"/>
        </w:rPr>
        <w:tab/>
        <w:t>Allows updating quantities or removing items.</w:t>
      </w:r>
    </w:p>
    <w:p w14:paraId="3FABB009" w14:textId="77777777" w:rsidR="00B4709E" w:rsidRPr="00B4709E" w:rsidRDefault="00B4709E" w:rsidP="00B4709E">
      <w:pPr>
        <w:pStyle w:val="NoSpacing"/>
        <w:rPr>
          <w:sz w:val="32"/>
          <w:szCs w:val="32"/>
        </w:rPr>
      </w:pPr>
      <w:r w:rsidRPr="00B4709E">
        <w:rPr>
          <w:sz w:val="32"/>
          <w:szCs w:val="32"/>
        </w:rPr>
        <w:tab/>
        <w:t>•</w:t>
      </w:r>
      <w:r w:rsidRPr="00B4709E">
        <w:rPr>
          <w:sz w:val="32"/>
          <w:szCs w:val="32"/>
        </w:rPr>
        <w:tab/>
        <w:t>User Registration/Login Page:</w:t>
      </w:r>
    </w:p>
    <w:p w14:paraId="388D2AC1" w14:textId="77777777" w:rsidR="00B4709E" w:rsidRPr="00B4709E" w:rsidRDefault="00B4709E" w:rsidP="00B4709E">
      <w:pPr>
        <w:pStyle w:val="NoSpacing"/>
        <w:rPr>
          <w:sz w:val="32"/>
          <w:szCs w:val="32"/>
        </w:rPr>
      </w:pPr>
      <w:r w:rsidRPr="00B4709E">
        <w:rPr>
          <w:sz w:val="32"/>
          <w:szCs w:val="32"/>
        </w:rPr>
        <w:tab/>
        <w:t>•</w:t>
      </w:r>
      <w:r w:rsidRPr="00B4709E">
        <w:rPr>
          <w:sz w:val="32"/>
          <w:szCs w:val="32"/>
        </w:rPr>
        <w:tab/>
        <w:t>Form validation implemented.</w:t>
      </w:r>
    </w:p>
    <w:p w14:paraId="1AADEDA8" w14:textId="77777777" w:rsidR="00B4709E" w:rsidRPr="00B4709E" w:rsidRDefault="00B4709E" w:rsidP="00B4709E">
      <w:pPr>
        <w:pStyle w:val="NoSpacing"/>
        <w:rPr>
          <w:sz w:val="32"/>
          <w:szCs w:val="32"/>
        </w:rPr>
      </w:pPr>
      <w:r w:rsidRPr="00B4709E">
        <w:rPr>
          <w:sz w:val="32"/>
          <w:szCs w:val="32"/>
        </w:rPr>
        <w:tab/>
        <w:t>•</w:t>
      </w:r>
      <w:r w:rsidRPr="00B4709E">
        <w:rPr>
          <w:sz w:val="32"/>
          <w:szCs w:val="32"/>
        </w:rPr>
        <w:tab/>
        <w:t>On successful login, user is redirected to the dashboard or home.</w:t>
      </w:r>
    </w:p>
    <w:p w14:paraId="1D82FAB5" w14:textId="77777777" w:rsidR="00B4709E" w:rsidRPr="00B4709E" w:rsidRDefault="00B4709E" w:rsidP="00B4709E">
      <w:pPr>
        <w:pStyle w:val="NoSpacing"/>
        <w:rPr>
          <w:sz w:val="32"/>
          <w:szCs w:val="32"/>
        </w:rPr>
      </w:pPr>
      <w:r w:rsidRPr="00B4709E">
        <w:rPr>
          <w:sz w:val="32"/>
          <w:szCs w:val="32"/>
        </w:rPr>
        <w:tab/>
        <w:t>•</w:t>
      </w:r>
      <w:r w:rsidRPr="00B4709E">
        <w:rPr>
          <w:sz w:val="32"/>
          <w:szCs w:val="32"/>
        </w:rPr>
        <w:tab/>
        <w:t>Checkout Page:</w:t>
      </w:r>
    </w:p>
    <w:p w14:paraId="44D8BFD4" w14:textId="77777777" w:rsidR="00B4709E" w:rsidRPr="00B4709E" w:rsidRDefault="00B4709E" w:rsidP="00B4709E">
      <w:pPr>
        <w:pStyle w:val="NoSpacing"/>
        <w:rPr>
          <w:sz w:val="32"/>
          <w:szCs w:val="32"/>
        </w:rPr>
      </w:pPr>
      <w:r w:rsidRPr="00B4709E">
        <w:rPr>
          <w:sz w:val="32"/>
          <w:szCs w:val="32"/>
        </w:rPr>
        <w:tab/>
        <w:t>•</w:t>
      </w:r>
      <w:r w:rsidRPr="00B4709E">
        <w:rPr>
          <w:sz w:val="32"/>
          <w:szCs w:val="32"/>
        </w:rPr>
        <w:tab/>
        <w:t>Collects shipping info and confirms the order.</w:t>
      </w:r>
    </w:p>
    <w:p w14:paraId="4A440C32" w14:textId="77777777" w:rsidR="00B4709E" w:rsidRPr="00B4709E" w:rsidRDefault="00B4709E" w:rsidP="00B4709E">
      <w:pPr>
        <w:pStyle w:val="NoSpacing"/>
        <w:rPr>
          <w:sz w:val="32"/>
          <w:szCs w:val="32"/>
        </w:rPr>
      </w:pPr>
      <w:r w:rsidRPr="00B4709E">
        <w:rPr>
          <w:sz w:val="32"/>
          <w:szCs w:val="32"/>
        </w:rPr>
        <w:tab/>
        <w:t>•</w:t>
      </w:r>
      <w:r w:rsidRPr="00B4709E">
        <w:rPr>
          <w:sz w:val="32"/>
          <w:szCs w:val="32"/>
        </w:rPr>
        <w:tab/>
        <w:t>Integrates with backend to place the order and update</w:t>
      </w:r>
    </w:p>
    <w:p w14:paraId="2F94AE63" w14:textId="77777777" w:rsidR="00B4709E" w:rsidRPr="00B4709E" w:rsidRDefault="00B4709E" w:rsidP="00B4709E">
      <w:pPr>
        <w:pStyle w:val="NoSpacing"/>
        <w:rPr>
          <w:sz w:val="32"/>
          <w:szCs w:val="32"/>
        </w:rPr>
      </w:pPr>
    </w:p>
    <w:p w14:paraId="75F2C5BB" w14:textId="77777777" w:rsidR="00B4709E" w:rsidRDefault="00B4709E" w:rsidP="00B4709E">
      <w:pPr>
        <w:pStyle w:val="IntenseQuote"/>
        <w:ind w:left="0"/>
        <w:rPr>
          <w:sz w:val="48"/>
          <w:szCs w:val="48"/>
        </w:rPr>
      </w:pPr>
    </w:p>
    <w:p w14:paraId="7D9898DB" w14:textId="77777777" w:rsidR="00B4709E" w:rsidRDefault="00B4709E" w:rsidP="00B4709E">
      <w:pPr>
        <w:pStyle w:val="IntenseQuote"/>
        <w:ind w:left="0"/>
        <w:rPr>
          <w:sz w:val="48"/>
          <w:szCs w:val="48"/>
        </w:rPr>
      </w:pPr>
    </w:p>
    <w:p w14:paraId="622D088F" w14:textId="77777777" w:rsidR="00B4709E" w:rsidRPr="00EC3FD3" w:rsidRDefault="00B4709E" w:rsidP="00B4709E">
      <w:pPr>
        <w:pStyle w:val="IntenseQuote"/>
        <w:ind w:left="0"/>
        <w:rPr>
          <w:sz w:val="48"/>
          <w:szCs w:val="48"/>
        </w:rPr>
      </w:pPr>
      <w:r w:rsidRPr="00EC3FD3">
        <w:rPr>
          <w:sz w:val="48"/>
          <w:szCs w:val="48"/>
        </w:rPr>
        <w:lastRenderedPageBreak/>
        <w:t>5.4 Other Components Implementation</w:t>
      </w:r>
    </w:p>
    <w:p w14:paraId="74AE51A7" w14:textId="77777777" w:rsidR="00B4709E" w:rsidRDefault="00B4709E" w:rsidP="00B4709E">
      <w:pPr>
        <w:pStyle w:val="NoSpacing"/>
        <w:rPr>
          <w:sz w:val="40"/>
          <w:szCs w:val="40"/>
        </w:rPr>
      </w:pPr>
    </w:p>
    <w:p w14:paraId="5E7F6F99" w14:textId="77777777" w:rsidR="00B4709E" w:rsidRPr="00B4709E" w:rsidRDefault="00B4709E" w:rsidP="00B4709E">
      <w:pPr>
        <w:pStyle w:val="NoSpacing"/>
        <w:rPr>
          <w:sz w:val="32"/>
          <w:szCs w:val="32"/>
        </w:rPr>
      </w:pPr>
      <w:r w:rsidRPr="00B4709E">
        <w:rPr>
          <w:sz w:val="32"/>
          <w:szCs w:val="32"/>
        </w:rPr>
        <w:t>Beyond the core modules such as product listings, shopping cart, and checkout, several other components were implemented to enhance the functionality, usability, and security of the eCommerce website. These components include:</w:t>
      </w:r>
    </w:p>
    <w:p w14:paraId="59E92B34" w14:textId="77777777" w:rsidR="00B4709E" w:rsidRPr="00B4709E" w:rsidRDefault="00B4709E" w:rsidP="00B4709E">
      <w:pPr>
        <w:pStyle w:val="NoSpacing"/>
        <w:rPr>
          <w:sz w:val="28"/>
          <w:szCs w:val="28"/>
        </w:rPr>
      </w:pPr>
    </w:p>
    <w:p w14:paraId="612B55EF" w14:textId="77777777" w:rsidR="00B4709E" w:rsidRPr="00B4709E" w:rsidRDefault="00B4709E" w:rsidP="00B4709E">
      <w:pPr>
        <w:pStyle w:val="NoSpacing"/>
        <w:rPr>
          <w:b/>
          <w:bCs/>
          <w:sz w:val="36"/>
          <w:szCs w:val="36"/>
        </w:rPr>
      </w:pPr>
      <w:r w:rsidRPr="00B4709E">
        <w:rPr>
          <w:b/>
          <w:bCs/>
          <w:sz w:val="36"/>
          <w:szCs w:val="36"/>
        </w:rPr>
        <w:t>User Management System</w:t>
      </w:r>
    </w:p>
    <w:p w14:paraId="568CAF2E" w14:textId="77777777" w:rsidR="00B4709E" w:rsidRPr="00B4709E" w:rsidRDefault="00B4709E" w:rsidP="00B4709E">
      <w:pPr>
        <w:pStyle w:val="NoSpacing"/>
        <w:rPr>
          <w:sz w:val="32"/>
          <w:szCs w:val="32"/>
        </w:rPr>
      </w:pPr>
      <w:r w:rsidRPr="00B4709E">
        <w:rPr>
          <w:sz w:val="32"/>
          <w:szCs w:val="32"/>
        </w:rPr>
        <w:t>This allows users to register, log in, manage their profile, and view their order history. Administrators have extended privileges to manage user accounts and permissions. Role-based access control ensures that only authorized users can perform certain actions.</w:t>
      </w:r>
    </w:p>
    <w:p w14:paraId="6E294D20" w14:textId="77777777" w:rsidR="00B4709E" w:rsidRPr="00383822" w:rsidRDefault="00B4709E" w:rsidP="00B4709E">
      <w:pPr>
        <w:pStyle w:val="NoSpacing"/>
        <w:rPr>
          <w:sz w:val="40"/>
          <w:szCs w:val="40"/>
        </w:rPr>
      </w:pPr>
    </w:p>
    <w:p w14:paraId="4180C786" w14:textId="77777777" w:rsidR="00B4709E" w:rsidRPr="00B4709E" w:rsidRDefault="00B4709E" w:rsidP="00B4709E">
      <w:pPr>
        <w:pStyle w:val="NoSpacing"/>
        <w:rPr>
          <w:b/>
          <w:bCs/>
          <w:sz w:val="36"/>
          <w:szCs w:val="36"/>
        </w:rPr>
      </w:pPr>
      <w:r w:rsidRPr="00B4709E">
        <w:rPr>
          <w:b/>
          <w:bCs/>
          <w:sz w:val="36"/>
          <w:szCs w:val="36"/>
        </w:rPr>
        <w:t>Product Review and Rating System</w:t>
      </w:r>
    </w:p>
    <w:p w14:paraId="0473461C" w14:textId="77777777" w:rsidR="00B4709E" w:rsidRPr="00B4709E" w:rsidRDefault="00B4709E" w:rsidP="00B4709E">
      <w:pPr>
        <w:pStyle w:val="NoSpacing"/>
        <w:rPr>
          <w:sz w:val="32"/>
          <w:szCs w:val="32"/>
        </w:rPr>
      </w:pPr>
      <w:r w:rsidRPr="00B4709E">
        <w:rPr>
          <w:sz w:val="32"/>
          <w:szCs w:val="32"/>
        </w:rPr>
        <w:t>Customers can leave reviews and ratings for products they have purchased. This helps future buyers make informed decisions and promotes customer engagement. The system includes moderation features for quality control.</w:t>
      </w:r>
    </w:p>
    <w:p w14:paraId="55555F43" w14:textId="77777777" w:rsidR="00B4709E" w:rsidRPr="00B4709E" w:rsidRDefault="00B4709E" w:rsidP="00B4709E">
      <w:pPr>
        <w:pStyle w:val="NoSpacing"/>
        <w:rPr>
          <w:sz w:val="36"/>
          <w:szCs w:val="36"/>
        </w:rPr>
      </w:pPr>
    </w:p>
    <w:p w14:paraId="473464EE" w14:textId="77777777" w:rsidR="00B4709E" w:rsidRPr="00B4709E" w:rsidRDefault="00B4709E" w:rsidP="00B4709E">
      <w:pPr>
        <w:pStyle w:val="NoSpacing"/>
        <w:rPr>
          <w:b/>
          <w:bCs/>
          <w:sz w:val="36"/>
          <w:szCs w:val="36"/>
        </w:rPr>
      </w:pPr>
      <w:r w:rsidRPr="00B4709E">
        <w:rPr>
          <w:b/>
          <w:bCs/>
          <w:sz w:val="36"/>
          <w:szCs w:val="36"/>
        </w:rPr>
        <w:t>Search and Filtering</w:t>
      </w:r>
    </w:p>
    <w:p w14:paraId="4010E543" w14:textId="77777777" w:rsidR="00B4709E" w:rsidRPr="00383822" w:rsidRDefault="00B4709E" w:rsidP="00B4709E">
      <w:pPr>
        <w:pStyle w:val="NoSpacing"/>
        <w:rPr>
          <w:sz w:val="40"/>
          <w:szCs w:val="40"/>
        </w:rPr>
      </w:pPr>
      <w:r w:rsidRPr="00B4709E">
        <w:rPr>
          <w:sz w:val="32"/>
          <w:szCs w:val="32"/>
        </w:rPr>
        <w:t>Advanced search functionality was implemented to allow users to search by product name, category, brand, or keywords. Filters such as price range, ratings, and availability enhance the shopping experience</w:t>
      </w:r>
      <w:r w:rsidRPr="00383822">
        <w:rPr>
          <w:sz w:val="40"/>
          <w:szCs w:val="40"/>
        </w:rPr>
        <w:t>.</w:t>
      </w:r>
    </w:p>
    <w:p w14:paraId="63381D45" w14:textId="77777777" w:rsidR="00B4709E" w:rsidRPr="00383822" w:rsidRDefault="00B4709E" w:rsidP="00B4709E">
      <w:pPr>
        <w:pStyle w:val="NoSpacing"/>
        <w:rPr>
          <w:sz w:val="40"/>
          <w:szCs w:val="40"/>
        </w:rPr>
      </w:pPr>
    </w:p>
    <w:p w14:paraId="7AC7C96A" w14:textId="77777777" w:rsidR="00B4709E" w:rsidRPr="00B4709E" w:rsidRDefault="00B4709E" w:rsidP="00B4709E">
      <w:pPr>
        <w:pStyle w:val="NoSpacing"/>
        <w:rPr>
          <w:b/>
          <w:bCs/>
          <w:sz w:val="36"/>
          <w:szCs w:val="36"/>
        </w:rPr>
      </w:pPr>
      <w:r w:rsidRPr="00B4709E">
        <w:rPr>
          <w:b/>
          <w:bCs/>
          <w:sz w:val="36"/>
          <w:szCs w:val="36"/>
        </w:rPr>
        <w:t>Admin Dashboard</w:t>
      </w:r>
    </w:p>
    <w:p w14:paraId="5D86D02E" w14:textId="77777777" w:rsidR="00B4709E" w:rsidRPr="00B4709E" w:rsidRDefault="00B4709E" w:rsidP="00B4709E">
      <w:pPr>
        <w:pStyle w:val="NoSpacing"/>
        <w:rPr>
          <w:sz w:val="32"/>
          <w:szCs w:val="32"/>
        </w:rPr>
      </w:pPr>
      <w:r w:rsidRPr="00B4709E">
        <w:rPr>
          <w:sz w:val="32"/>
          <w:szCs w:val="32"/>
        </w:rPr>
        <w:t xml:space="preserve">A secure backend panel enables administrators to manage product listings, track orders, process returns, manage categories, and generate </w:t>
      </w:r>
      <w:r w:rsidRPr="00B4709E">
        <w:rPr>
          <w:sz w:val="32"/>
          <w:szCs w:val="32"/>
        </w:rPr>
        <w:lastRenderedPageBreak/>
        <w:t>reports. This component ensures smooth day-to-day management of the online store.</w:t>
      </w:r>
    </w:p>
    <w:p w14:paraId="17ED6B7A" w14:textId="77777777" w:rsidR="00B4709E" w:rsidRPr="00383822" w:rsidRDefault="00B4709E" w:rsidP="00B4709E">
      <w:pPr>
        <w:pStyle w:val="NoSpacing"/>
        <w:rPr>
          <w:sz w:val="40"/>
          <w:szCs w:val="40"/>
        </w:rPr>
      </w:pPr>
    </w:p>
    <w:p w14:paraId="0A40D6FA" w14:textId="77777777" w:rsidR="00B4709E" w:rsidRPr="00B4709E" w:rsidRDefault="00B4709E" w:rsidP="00B4709E">
      <w:pPr>
        <w:pStyle w:val="NoSpacing"/>
        <w:rPr>
          <w:b/>
          <w:bCs/>
          <w:sz w:val="36"/>
          <w:szCs w:val="36"/>
        </w:rPr>
      </w:pPr>
      <w:r w:rsidRPr="00B4709E">
        <w:rPr>
          <w:b/>
          <w:bCs/>
          <w:sz w:val="36"/>
          <w:szCs w:val="36"/>
        </w:rPr>
        <w:t>Wishlist and Favorites</w:t>
      </w:r>
    </w:p>
    <w:p w14:paraId="7483FC60" w14:textId="77777777" w:rsidR="00B4709E" w:rsidRPr="00B4709E" w:rsidRDefault="00B4709E" w:rsidP="00B4709E">
      <w:pPr>
        <w:pStyle w:val="NoSpacing"/>
        <w:rPr>
          <w:sz w:val="32"/>
          <w:szCs w:val="32"/>
        </w:rPr>
      </w:pPr>
      <w:r w:rsidRPr="00B4709E">
        <w:rPr>
          <w:sz w:val="32"/>
          <w:szCs w:val="32"/>
        </w:rPr>
        <w:t xml:space="preserve">Registered users can add products to a </w:t>
      </w:r>
      <w:proofErr w:type="spellStart"/>
      <w:r w:rsidRPr="00B4709E">
        <w:rPr>
          <w:sz w:val="32"/>
          <w:szCs w:val="32"/>
        </w:rPr>
        <w:t>wishlist</w:t>
      </w:r>
      <w:proofErr w:type="spellEnd"/>
      <w:r w:rsidRPr="00B4709E">
        <w:rPr>
          <w:sz w:val="32"/>
          <w:szCs w:val="32"/>
        </w:rPr>
        <w:t xml:space="preserve"> or mark them as favorites for future reference. This feature improves user engagement and potentially increases conversion rates.</w:t>
      </w:r>
    </w:p>
    <w:p w14:paraId="0675DAA0" w14:textId="77777777" w:rsidR="00B4709E" w:rsidRPr="00383822" w:rsidRDefault="00B4709E" w:rsidP="00B4709E">
      <w:pPr>
        <w:pStyle w:val="NoSpacing"/>
        <w:rPr>
          <w:sz w:val="40"/>
          <w:szCs w:val="40"/>
        </w:rPr>
      </w:pPr>
    </w:p>
    <w:p w14:paraId="7250E764" w14:textId="77777777" w:rsidR="00B4709E" w:rsidRPr="00B4709E" w:rsidRDefault="00B4709E" w:rsidP="00B4709E">
      <w:pPr>
        <w:pStyle w:val="NoSpacing"/>
        <w:rPr>
          <w:b/>
          <w:bCs/>
          <w:sz w:val="36"/>
          <w:szCs w:val="36"/>
        </w:rPr>
      </w:pPr>
      <w:r w:rsidRPr="00B4709E">
        <w:rPr>
          <w:b/>
          <w:bCs/>
          <w:sz w:val="36"/>
          <w:szCs w:val="36"/>
        </w:rPr>
        <w:t>Order Tracking System</w:t>
      </w:r>
    </w:p>
    <w:p w14:paraId="24C9DB2B" w14:textId="77777777" w:rsidR="00B4709E" w:rsidRPr="00B4709E" w:rsidRDefault="00B4709E" w:rsidP="00B4709E">
      <w:pPr>
        <w:pStyle w:val="NoSpacing"/>
        <w:rPr>
          <w:sz w:val="32"/>
          <w:szCs w:val="32"/>
        </w:rPr>
      </w:pPr>
      <w:r w:rsidRPr="00B4709E">
        <w:rPr>
          <w:sz w:val="32"/>
          <w:szCs w:val="32"/>
        </w:rPr>
        <w:t>Once an order is placed, users can view the status of their shipment. This component was implemented to improve transparency and customer satisfaction.</w:t>
      </w:r>
    </w:p>
    <w:p w14:paraId="6EE9D390" w14:textId="77777777" w:rsidR="00B4709E" w:rsidRPr="00383822" w:rsidRDefault="00B4709E" w:rsidP="00B4709E">
      <w:pPr>
        <w:pStyle w:val="NoSpacing"/>
        <w:rPr>
          <w:sz w:val="40"/>
          <w:szCs w:val="40"/>
        </w:rPr>
      </w:pPr>
    </w:p>
    <w:p w14:paraId="1B663E71" w14:textId="77777777" w:rsidR="00B4709E" w:rsidRPr="00B4709E" w:rsidRDefault="00B4709E" w:rsidP="00B4709E">
      <w:pPr>
        <w:pStyle w:val="NoSpacing"/>
        <w:rPr>
          <w:b/>
          <w:bCs/>
          <w:sz w:val="36"/>
          <w:szCs w:val="36"/>
        </w:rPr>
      </w:pPr>
      <w:r w:rsidRPr="00B4709E">
        <w:rPr>
          <w:b/>
          <w:bCs/>
          <w:sz w:val="36"/>
          <w:szCs w:val="36"/>
        </w:rPr>
        <w:t>Payment Gateway Integration</w:t>
      </w:r>
    </w:p>
    <w:p w14:paraId="3C7623BB" w14:textId="77777777" w:rsidR="00B4709E" w:rsidRPr="00B4709E" w:rsidRDefault="00B4709E" w:rsidP="00B4709E">
      <w:pPr>
        <w:pStyle w:val="NoSpacing"/>
        <w:rPr>
          <w:sz w:val="32"/>
          <w:szCs w:val="32"/>
        </w:rPr>
      </w:pPr>
      <w:r w:rsidRPr="00B4709E">
        <w:rPr>
          <w:sz w:val="32"/>
          <w:szCs w:val="32"/>
        </w:rPr>
        <w:t xml:space="preserve">Secure payment methods were integrated using APIs (e.g., Stripe, PayPal, or </w:t>
      </w:r>
      <w:proofErr w:type="spellStart"/>
      <w:r w:rsidRPr="00B4709E">
        <w:rPr>
          <w:sz w:val="32"/>
          <w:szCs w:val="32"/>
        </w:rPr>
        <w:t>Razorpay</w:t>
      </w:r>
      <w:proofErr w:type="spellEnd"/>
      <w:r w:rsidRPr="00B4709E">
        <w:rPr>
          <w:sz w:val="32"/>
          <w:szCs w:val="32"/>
        </w:rPr>
        <w:t>). The system supports multiple currencies and ensures safe processing through encrypted transactions.</w:t>
      </w:r>
    </w:p>
    <w:p w14:paraId="1B459CFF" w14:textId="77777777" w:rsidR="00B4709E" w:rsidRPr="00B4709E" w:rsidRDefault="00B4709E" w:rsidP="00B4709E">
      <w:pPr>
        <w:pStyle w:val="NoSpacing"/>
        <w:rPr>
          <w:sz w:val="32"/>
          <w:szCs w:val="32"/>
        </w:rPr>
      </w:pPr>
    </w:p>
    <w:p w14:paraId="58A490DE" w14:textId="77777777" w:rsidR="00B4709E" w:rsidRPr="00B4709E" w:rsidRDefault="00B4709E" w:rsidP="00B4709E">
      <w:pPr>
        <w:pStyle w:val="NoSpacing"/>
        <w:rPr>
          <w:b/>
          <w:bCs/>
          <w:sz w:val="36"/>
          <w:szCs w:val="36"/>
        </w:rPr>
      </w:pPr>
      <w:r w:rsidRPr="00B4709E">
        <w:rPr>
          <w:b/>
          <w:bCs/>
          <w:sz w:val="36"/>
          <w:szCs w:val="36"/>
        </w:rPr>
        <w:t>Notification System</w:t>
      </w:r>
    </w:p>
    <w:p w14:paraId="3C567143" w14:textId="77777777" w:rsidR="00B4709E" w:rsidRPr="00B4709E" w:rsidRDefault="00B4709E" w:rsidP="00B4709E">
      <w:pPr>
        <w:pStyle w:val="NoSpacing"/>
        <w:rPr>
          <w:sz w:val="32"/>
          <w:szCs w:val="32"/>
        </w:rPr>
      </w:pPr>
      <w:r w:rsidRPr="00B4709E">
        <w:rPr>
          <w:sz w:val="32"/>
          <w:szCs w:val="32"/>
        </w:rPr>
        <w:t>Users receive real-time notifications and emails regarding order confirmation, shipping updates, and promotional offers. This component was built using SMTP and in-app notification frameworks.</w:t>
      </w:r>
    </w:p>
    <w:p w14:paraId="5B43DE4C" w14:textId="77777777" w:rsidR="00B4709E" w:rsidRPr="00EC3FD3" w:rsidRDefault="00B4709E" w:rsidP="00B4709E">
      <w:pPr>
        <w:pStyle w:val="NoSpacing"/>
        <w:rPr>
          <w:b/>
          <w:bCs/>
          <w:sz w:val="40"/>
          <w:szCs w:val="40"/>
        </w:rPr>
      </w:pPr>
    </w:p>
    <w:p w14:paraId="55B3E3F9" w14:textId="77777777" w:rsidR="00B4709E" w:rsidRPr="00B4709E" w:rsidRDefault="00B4709E" w:rsidP="00B4709E">
      <w:pPr>
        <w:pStyle w:val="NoSpacing"/>
        <w:rPr>
          <w:b/>
          <w:bCs/>
          <w:sz w:val="36"/>
          <w:szCs w:val="36"/>
        </w:rPr>
      </w:pPr>
      <w:r w:rsidRPr="00B4709E">
        <w:rPr>
          <w:b/>
          <w:bCs/>
          <w:sz w:val="36"/>
          <w:szCs w:val="36"/>
        </w:rPr>
        <w:t>Security Features</w:t>
      </w:r>
    </w:p>
    <w:p w14:paraId="713DA38B" w14:textId="77777777" w:rsidR="00B4709E" w:rsidRPr="00B4709E" w:rsidRDefault="00B4709E" w:rsidP="00B4709E">
      <w:pPr>
        <w:pStyle w:val="NoSpacing"/>
        <w:rPr>
          <w:sz w:val="32"/>
          <w:szCs w:val="32"/>
        </w:rPr>
      </w:pPr>
      <w:r w:rsidRPr="00B4709E">
        <w:rPr>
          <w:sz w:val="32"/>
          <w:szCs w:val="32"/>
        </w:rPr>
        <w:t>Security measures such as SSL encryption, secure password hashing, input validation, and protection against CSRF/XSS attacks were implemented. These steps are crucial for protecting user data and building trust.</w:t>
      </w:r>
    </w:p>
    <w:p w14:paraId="64B7EE66" w14:textId="77777777" w:rsidR="00B4709E" w:rsidRPr="00B4709E" w:rsidRDefault="00B4709E" w:rsidP="00B4709E">
      <w:pPr>
        <w:pStyle w:val="NoSpacing"/>
        <w:rPr>
          <w:sz w:val="36"/>
          <w:szCs w:val="36"/>
        </w:rPr>
      </w:pPr>
    </w:p>
    <w:p w14:paraId="7F41B643" w14:textId="77777777" w:rsidR="00B4709E" w:rsidRPr="00B4709E" w:rsidRDefault="00B4709E" w:rsidP="00B4709E">
      <w:pPr>
        <w:pStyle w:val="NoSpacing"/>
        <w:rPr>
          <w:b/>
          <w:bCs/>
          <w:sz w:val="36"/>
          <w:szCs w:val="36"/>
        </w:rPr>
      </w:pPr>
      <w:r w:rsidRPr="00B4709E">
        <w:rPr>
          <w:b/>
          <w:bCs/>
          <w:sz w:val="36"/>
          <w:szCs w:val="36"/>
        </w:rPr>
        <w:t>Mobile Responsiveness</w:t>
      </w:r>
    </w:p>
    <w:p w14:paraId="16FA282C" w14:textId="77777777" w:rsidR="00B4709E" w:rsidRDefault="00B4709E" w:rsidP="00B4709E">
      <w:pPr>
        <w:pStyle w:val="NoSpacing"/>
        <w:rPr>
          <w:sz w:val="32"/>
          <w:szCs w:val="32"/>
          <w:rtl/>
        </w:rPr>
      </w:pPr>
      <w:r w:rsidRPr="00B4709E">
        <w:rPr>
          <w:sz w:val="32"/>
          <w:szCs w:val="32"/>
        </w:rPr>
        <w:lastRenderedPageBreak/>
        <w:t>The platform was designed with a responsive layout to ensure compatibility with different screen sizes and devices. CSS media queries and frontend frameworks were used to enhance mobile usability.</w:t>
      </w:r>
    </w:p>
    <w:p w14:paraId="15E3CEF8" w14:textId="77777777" w:rsidR="00B4709E" w:rsidRPr="00B4709E" w:rsidRDefault="00B4709E" w:rsidP="00B4709E">
      <w:pPr>
        <w:pStyle w:val="NoSpacing"/>
        <w:rPr>
          <w:sz w:val="32"/>
          <w:szCs w:val="32"/>
        </w:rPr>
      </w:pPr>
    </w:p>
    <w:p w14:paraId="5F87AF4C" w14:textId="77777777" w:rsidR="00B4709E" w:rsidRPr="00EC3FD3" w:rsidRDefault="00B4709E" w:rsidP="00B4709E">
      <w:pPr>
        <w:pStyle w:val="IntenseQuote"/>
        <w:ind w:left="0"/>
        <w:jc w:val="both"/>
        <w:rPr>
          <w:sz w:val="48"/>
          <w:szCs w:val="48"/>
        </w:rPr>
      </w:pPr>
      <w:r w:rsidRPr="00EC3FD3">
        <w:rPr>
          <w:sz w:val="48"/>
          <w:szCs w:val="48"/>
        </w:rPr>
        <w:t>5.5 Summary</w:t>
      </w:r>
    </w:p>
    <w:p w14:paraId="735CE114" w14:textId="77777777" w:rsidR="00B4709E" w:rsidRDefault="00B4709E" w:rsidP="00B4709E">
      <w:pPr>
        <w:pStyle w:val="NoSpacing"/>
        <w:rPr>
          <w:sz w:val="40"/>
          <w:szCs w:val="40"/>
        </w:rPr>
      </w:pPr>
    </w:p>
    <w:p w14:paraId="4D33C0BD" w14:textId="77777777" w:rsidR="00B4709E" w:rsidRPr="00B4709E" w:rsidRDefault="00B4709E" w:rsidP="00B4709E">
      <w:pPr>
        <w:pStyle w:val="NoSpacing"/>
        <w:rPr>
          <w:sz w:val="32"/>
          <w:szCs w:val="32"/>
        </w:rPr>
      </w:pPr>
      <w:r w:rsidRPr="00B4709E">
        <w:rPr>
          <w:sz w:val="32"/>
          <w:szCs w:val="32"/>
        </w:rPr>
        <w:t xml:space="preserve">This chapter outlined the various components implemented to support the core functionalities of the eCommerce website. By integrating user management, advanced search, payment processing, and security features, the system ensures a seamless and secure shopping experience. These additional modules collectively contribute to the efficiency, scalability, and user-friendliness of the platform, ensuring that both customers and administrators can interact with the system effectively. The successful implementation of these components prepares the system for deployment and further expansion.   </w:t>
      </w:r>
    </w:p>
    <w:p w14:paraId="5575F1E5" w14:textId="77777777" w:rsidR="00B4709E" w:rsidRPr="00B4709E" w:rsidRDefault="00B4709E" w:rsidP="00B4709E">
      <w:pPr>
        <w:pStyle w:val="NoSpacing"/>
        <w:rPr>
          <w:sz w:val="32"/>
          <w:szCs w:val="32"/>
        </w:rPr>
      </w:pPr>
    </w:p>
    <w:p w14:paraId="28CDB2DD" w14:textId="77777777" w:rsidR="00B4709E" w:rsidRPr="00B4709E" w:rsidRDefault="00B4709E" w:rsidP="00B4709E">
      <w:pPr>
        <w:pStyle w:val="NoSpacing"/>
        <w:rPr>
          <w:sz w:val="32"/>
          <w:szCs w:val="32"/>
        </w:rPr>
      </w:pPr>
    </w:p>
    <w:p w14:paraId="76538580" w14:textId="77777777" w:rsidR="00B4709E" w:rsidRPr="00B4709E" w:rsidRDefault="00B4709E" w:rsidP="00B4709E">
      <w:pPr>
        <w:pStyle w:val="NoSpacing"/>
        <w:rPr>
          <w:sz w:val="32"/>
          <w:szCs w:val="32"/>
        </w:rPr>
      </w:pPr>
    </w:p>
    <w:p w14:paraId="7D3568B2" w14:textId="77777777" w:rsidR="00B4709E" w:rsidRDefault="00B4709E" w:rsidP="00B4709E">
      <w:pPr>
        <w:pStyle w:val="NoSpacing"/>
        <w:rPr>
          <w:sz w:val="40"/>
          <w:szCs w:val="40"/>
        </w:rPr>
      </w:pPr>
    </w:p>
    <w:p w14:paraId="04FE75C5" w14:textId="77777777" w:rsidR="00963023" w:rsidRDefault="00963023" w:rsidP="00963023"/>
    <w:p w14:paraId="30F8B8D8" w14:textId="77777777" w:rsidR="00963023" w:rsidRDefault="00963023" w:rsidP="00963023"/>
    <w:p w14:paraId="50D80BBD" w14:textId="77777777" w:rsidR="00963023" w:rsidRDefault="00963023" w:rsidP="00963023"/>
    <w:p w14:paraId="0B472043" w14:textId="77777777" w:rsidR="00ED7EDF" w:rsidRDefault="00ED7EDF" w:rsidP="00ED7EDF">
      <w:pPr>
        <w:spacing w:line="278" w:lineRule="auto"/>
        <w:jc w:val="left"/>
      </w:pPr>
      <w:r>
        <w:br w:type="page"/>
      </w:r>
    </w:p>
    <w:p w14:paraId="42AD7292" w14:textId="77777777" w:rsidR="00963023" w:rsidRDefault="00963023" w:rsidP="00ED7EDF">
      <w:pPr>
        <w:spacing w:line="278" w:lineRule="auto"/>
        <w:jc w:val="left"/>
      </w:pPr>
    </w:p>
    <w:p w14:paraId="131128C7" w14:textId="77777777" w:rsidR="00ED7EDF" w:rsidRDefault="00ED7EDF" w:rsidP="00ED7EDF">
      <w:pPr>
        <w:pStyle w:val="Title"/>
        <w:jc w:val="center"/>
      </w:pPr>
    </w:p>
    <w:p w14:paraId="145616B0" w14:textId="77777777" w:rsidR="00ED7EDF" w:rsidRDefault="00ED7EDF" w:rsidP="00ED7EDF">
      <w:pPr>
        <w:pStyle w:val="Title"/>
        <w:jc w:val="center"/>
      </w:pPr>
    </w:p>
    <w:p w14:paraId="45B120D9" w14:textId="77777777" w:rsidR="00ED7EDF" w:rsidRDefault="00ED7EDF" w:rsidP="00ED7EDF">
      <w:pPr>
        <w:pStyle w:val="Title"/>
        <w:jc w:val="center"/>
      </w:pPr>
    </w:p>
    <w:p w14:paraId="3746068A" w14:textId="77777777" w:rsidR="00ED7EDF" w:rsidRDefault="00ED7EDF" w:rsidP="00ED7EDF">
      <w:pPr>
        <w:pStyle w:val="Title"/>
        <w:jc w:val="center"/>
      </w:pPr>
    </w:p>
    <w:p w14:paraId="1475B094" w14:textId="77777777" w:rsidR="00ED7EDF" w:rsidRDefault="00ED7EDF" w:rsidP="00ED7EDF">
      <w:pPr>
        <w:pStyle w:val="Title"/>
        <w:jc w:val="center"/>
      </w:pPr>
    </w:p>
    <w:p w14:paraId="0203EC72" w14:textId="77777777" w:rsidR="00ED7EDF" w:rsidRPr="00520B41" w:rsidRDefault="00ED7EDF" w:rsidP="00ED7EDF">
      <w:pPr>
        <w:pStyle w:val="Chaptertitle1"/>
      </w:pPr>
      <w:r w:rsidRPr="00520B41">
        <w:t xml:space="preserve">Chapter </w:t>
      </w:r>
      <w:r w:rsidR="00963023">
        <w:t>6</w:t>
      </w:r>
    </w:p>
    <w:p w14:paraId="6B927A3F" w14:textId="77777777" w:rsidR="00ED7EDF" w:rsidRPr="00520B41" w:rsidRDefault="00963023" w:rsidP="00ED7EDF">
      <w:pPr>
        <w:pStyle w:val="Chaptertitle"/>
      </w:pPr>
      <w:bookmarkStart w:id="7" w:name="_Toc197463977"/>
      <w:r w:rsidRPr="00963023">
        <w:t>Results &amp; Discussion</w:t>
      </w:r>
      <w:bookmarkEnd w:id="7"/>
    </w:p>
    <w:p w14:paraId="6D68C2DD" w14:textId="77777777" w:rsidR="00ED7EDF" w:rsidRDefault="00ED7EDF" w:rsidP="00ED7EDF">
      <w:pPr>
        <w:spacing w:line="278" w:lineRule="auto"/>
        <w:jc w:val="left"/>
      </w:pPr>
      <w:r>
        <w:br w:type="page"/>
      </w:r>
    </w:p>
    <w:p w14:paraId="6708927E" w14:textId="77777777" w:rsidR="00ED7EDF" w:rsidRDefault="00ED7EDF" w:rsidP="00ED7EDF"/>
    <w:p w14:paraId="4EE8CF81" w14:textId="77777777" w:rsidR="00B4709E" w:rsidRPr="00040CB0" w:rsidRDefault="00B4709E" w:rsidP="00B4709E">
      <w:pPr>
        <w:pStyle w:val="IntenseQuote"/>
        <w:ind w:left="0"/>
        <w:jc w:val="both"/>
        <w:rPr>
          <w:sz w:val="48"/>
          <w:szCs w:val="48"/>
        </w:rPr>
      </w:pPr>
      <w:r w:rsidRPr="00040CB0">
        <w:rPr>
          <w:sz w:val="48"/>
          <w:szCs w:val="48"/>
        </w:rPr>
        <w:t>6.1 Introduction</w:t>
      </w:r>
    </w:p>
    <w:p w14:paraId="546D58A3" w14:textId="77777777" w:rsidR="00B4709E" w:rsidRPr="00B4709E" w:rsidRDefault="00B4709E" w:rsidP="00B4709E">
      <w:pPr>
        <w:rPr>
          <w:rStyle w:val="NoSpacingChar"/>
          <w:sz w:val="32"/>
          <w:szCs w:val="32"/>
        </w:rPr>
      </w:pPr>
      <w:r w:rsidRPr="00B4709E">
        <w:rPr>
          <w:rStyle w:val="NoSpacingChar"/>
          <w:sz w:val="32"/>
          <w:szCs w:val="32"/>
        </w:rPr>
        <w:t>This chapter discusses the testing strategies and installation procedures implemented for the e-commerce website specialized in selling home furniture. It is crucial to ensure that the system meets all the predefined requirements, both functionally and non-functionally, and delivers a smooth and efficient user experience.</w:t>
      </w:r>
      <w:r w:rsidRPr="00B4709E">
        <w:rPr>
          <w:rStyle w:val="NoSpacingChar"/>
          <w:sz w:val="32"/>
          <w:szCs w:val="32"/>
        </w:rPr>
        <w:br/>
      </w:r>
      <w:r w:rsidRPr="00B4709E">
        <w:rPr>
          <w:rStyle w:val="NoSpacingChar"/>
          <w:sz w:val="32"/>
          <w:szCs w:val="32"/>
        </w:rPr>
        <w:br/>
        <w:t xml:space="preserve">System testing is the final phase of development, where the complete system is tested to verify that it works as intended. The testing process includes various methods like heuristic evaluation, cooperative evaluation, validation against requirements, and performance testing. These methods help in identifying bugs, usability issues, and inconsistencies that may affect the </w:t>
      </w:r>
      <w:proofErr w:type="spellStart"/>
      <w:r w:rsidRPr="00B4709E">
        <w:rPr>
          <w:rStyle w:val="NoSpacingChar"/>
          <w:sz w:val="32"/>
          <w:szCs w:val="32"/>
        </w:rPr>
        <w:t>enduser</w:t>
      </w:r>
      <w:proofErr w:type="spellEnd"/>
      <w:r w:rsidRPr="00B4709E">
        <w:rPr>
          <w:rStyle w:val="NoSpacingChar"/>
          <w:sz w:val="32"/>
          <w:szCs w:val="32"/>
        </w:rPr>
        <w:t xml:space="preserve">                                        </w:t>
      </w:r>
      <w:r w:rsidRPr="00B4709E">
        <w:rPr>
          <w:rStyle w:val="NoSpacingChar"/>
          <w:sz w:val="32"/>
          <w:szCs w:val="32"/>
        </w:rPr>
        <w:br/>
      </w:r>
      <w:r w:rsidRPr="00B4709E">
        <w:rPr>
          <w:rStyle w:val="NoSpacingChar"/>
          <w:sz w:val="32"/>
          <w:szCs w:val="32"/>
        </w:rPr>
        <w:br/>
        <w:t xml:space="preserve">As the website targets customers seeking to purchase home furniture online, it is essential to test critical components such as product search, filtering, checkout process, payment gateway, and customer support features. Security and responsiveness are also key aspects that have been thoroughly tested. Following successful testing, the system was </w:t>
      </w:r>
      <w:r w:rsidRPr="00B4709E">
        <w:rPr>
          <w:rStyle w:val="NoSpacingChar"/>
          <w:sz w:val="32"/>
          <w:szCs w:val="32"/>
        </w:rPr>
        <w:lastRenderedPageBreak/>
        <w:t>deployed on a production server and made publicly accessible, ensuring real-time operation and data management.</w:t>
      </w:r>
    </w:p>
    <w:p w14:paraId="01EE37B7" w14:textId="77777777" w:rsidR="00B4709E" w:rsidRPr="00040CB0" w:rsidRDefault="00B4709E" w:rsidP="00B4709E">
      <w:pPr>
        <w:pStyle w:val="IntenseQuote"/>
        <w:ind w:left="0"/>
        <w:jc w:val="both"/>
        <w:rPr>
          <w:sz w:val="48"/>
          <w:szCs w:val="48"/>
        </w:rPr>
      </w:pPr>
      <w:r w:rsidRPr="00040CB0">
        <w:rPr>
          <w:sz w:val="48"/>
          <w:szCs w:val="48"/>
        </w:rPr>
        <w:t>6.2 Heuristic Evaluation</w:t>
      </w:r>
    </w:p>
    <w:p w14:paraId="2ADC1A6F" w14:textId="77777777" w:rsidR="00B4709E" w:rsidRPr="00B4709E" w:rsidRDefault="00B4709E" w:rsidP="00B4709E">
      <w:pPr>
        <w:rPr>
          <w:sz w:val="32"/>
          <w:szCs w:val="32"/>
        </w:rPr>
      </w:pPr>
      <w:r w:rsidRPr="00B4709E">
        <w:rPr>
          <w:sz w:val="32"/>
          <w:szCs w:val="32"/>
        </w:rPr>
        <w:t>Heuristic evaluation is a usability inspection method used to identify usability problems in the user interface design. For the furniture e-commerce website, this evaluation was conducted based on Jakob Nielsen's 10 usability heuristics, which are industry-standard principles.</w:t>
      </w:r>
      <w:r w:rsidRPr="00B4709E">
        <w:rPr>
          <w:sz w:val="32"/>
          <w:szCs w:val="32"/>
        </w:rPr>
        <w:br/>
      </w:r>
      <w:r w:rsidRPr="00B4709E">
        <w:rPr>
          <w:sz w:val="32"/>
          <w:szCs w:val="32"/>
        </w:rPr>
        <w:br/>
      </w:r>
      <w:r w:rsidRPr="00B4709E">
        <w:rPr>
          <w:b/>
          <w:bCs/>
          <w:sz w:val="32"/>
          <w:szCs w:val="32"/>
        </w:rPr>
        <w:t>1. Visibility of System Status:</w:t>
      </w:r>
      <w:r w:rsidRPr="00B4709E">
        <w:rPr>
          <w:sz w:val="32"/>
          <w:szCs w:val="32"/>
        </w:rPr>
        <w:t xml:space="preserve"> The website provides timely feedback to users, such as loading indicators and confirmation messages after actions like adding products to the cart or placing an order.</w:t>
      </w:r>
      <w:r w:rsidRPr="00B4709E">
        <w:rPr>
          <w:sz w:val="32"/>
          <w:szCs w:val="32"/>
        </w:rPr>
        <w:br/>
      </w:r>
      <w:r w:rsidRPr="00B4709E">
        <w:rPr>
          <w:b/>
          <w:bCs/>
          <w:sz w:val="32"/>
          <w:szCs w:val="32"/>
        </w:rPr>
        <w:t>2. Match Between System and the Real World:</w:t>
      </w:r>
      <w:r w:rsidRPr="00B4709E">
        <w:rPr>
          <w:sz w:val="32"/>
          <w:szCs w:val="32"/>
        </w:rPr>
        <w:t xml:space="preserve"> Product categories are labeled in everyday language, using familiar terms like 'Sofas', 'Dining Tables', and 'Wardrobes'.</w:t>
      </w:r>
      <w:r w:rsidRPr="00B4709E">
        <w:rPr>
          <w:sz w:val="32"/>
          <w:szCs w:val="32"/>
        </w:rPr>
        <w:br/>
      </w:r>
      <w:r w:rsidRPr="00B4709E">
        <w:rPr>
          <w:b/>
          <w:bCs/>
          <w:sz w:val="32"/>
          <w:szCs w:val="32"/>
        </w:rPr>
        <w:t>3. User Control and Freedom:</w:t>
      </w:r>
      <w:r w:rsidRPr="00B4709E">
        <w:rPr>
          <w:sz w:val="32"/>
          <w:szCs w:val="32"/>
        </w:rPr>
        <w:t xml:space="preserve"> Users can easily navigate between pages, undo actions such as removing an item from the cart, and return to previous steps during the checkout process.</w:t>
      </w:r>
      <w:r w:rsidRPr="00B4709E">
        <w:rPr>
          <w:sz w:val="32"/>
          <w:szCs w:val="32"/>
        </w:rPr>
        <w:br/>
      </w:r>
      <w:r w:rsidRPr="00B4709E">
        <w:rPr>
          <w:b/>
          <w:bCs/>
          <w:sz w:val="32"/>
          <w:szCs w:val="32"/>
        </w:rPr>
        <w:t xml:space="preserve">4. Consistency and Standards: </w:t>
      </w:r>
      <w:r w:rsidRPr="00B4709E">
        <w:rPr>
          <w:sz w:val="32"/>
          <w:szCs w:val="32"/>
        </w:rPr>
        <w:t>The user interface maintains a consistent layout, color scheme, and button styles, ensuring familiarity throughout the shopping experience.</w:t>
      </w:r>
      <w:r w:rsidRPr="00B4709E">
        <w:rPr>
          <w:sz w:val="32"/>
          <w:szCs w:val="32"/>
        </w:rPr>
        <w:br/>
      </w:r>
      <w:r w:rsidRPr="00B4709E">
        <w:rPr>
          <w:b/>
          <w:bCs/>
          <w:sz w:val="32"/>
          <w:szCs w:val="32"/>
        </w:rPr>
        <w:lastRenderedPageBreak/>
        <w:t>5. Error Prevention:</w:t>
      </w:r>
      <w:r w:rsidRPr="00B4709E">
        <w:rPr>
          <w:sz w:val="32"/>
          <w:szCs w:val="32"/>
        </w:rPr>
        <w:t xml:space="preserve"> The website uses form validation to prevent incorrect inputs during registration, login, and checkout, reducing the risk of user errors.</w:t>
      </w:r>
      <w:r w:rsidRPr="00B4709E">
        <w:rPr>
          <w:sz w:val="32"/>
          <w:szCs w:val="32"/>
        </w:rPr>
        <w:br/>
      </w:r>
      <w:r w:rsidRPr="00B4709E">
        <w:rPr>
          <w:b/>
          <w:bCs/>
          <w:sz w:val="32"/>
          <w:szCs w:val="32"/>
        </w:rPr>
        <w:t>6. Recognition Rather Than Recall:</w:t>
      </w:r>
      <w:r w:rsidRPr="00B4709E">
        <w:rPr>
          <w:sz w:val="32"/>
          <w:szCs w:val="32"/>
        </w:rPr>
        <w:t xml:space="preserve"> Navigation menus and breadcrumb trails help users track their location within the site without needing to remember previous steps.</w:t>
      </w:r>
      <w:r w:rsidRPr="00B4709E">
        <w:rPr>
          <w:sz w:val="32"/>
          <w:szCs w:val="32"/>
        </w:rPr>
        <w:br/>
      </w:r>
      <w:r w:rsidRPr="00B4709E">
        <w:rPr>
          <w:b/>
          <w:bCs/>
          <w:sz w:val="32"/>
          <w:szCs w:val="32"/>
        </w:rPr>
        <w:t>7. Flexibility and Efficiency of Use:</w:t>
      </w:r>
      <w:r w:rsidRPr="00B4709E">
        <w:rPr>
          <w:sz w:val="32"/>
          <w:szCs w:val="32"/>
        </w:rPr>
        <w:t xml:space="preserve"> Experienced users can utilize features like saved payment details and order history for faster checkouts.</w:t>
      </w:r>
      <w:r w:rsidRPr="00B4709E">
        <w:rPr>
          <w:sz w:val="32"/>
          <w:szCs w:val="32"/>
        </w:rPr>
        <w:br/>
      </w:r>
      <w:r w:rsidRPr="00B4709E">
        <w:rPr>
          <w:b/>
          <w:bCs/>
          <w:sz w:val="32"/>
          <w:szCs w:val="32"/>
        </w:rPr>
        <w:t>8. Aesthetic and Minimalist Design:</w:t>
      </w:r>
      <w:r w:rsidRPr="00B4709E">
        <w:rPr>
          <w:sz w:val="32"/>
          <w:szCs w:val="32"/>
        </w:rPr>
        <w:t xml:space="preserve"> The UI avoids unnecessary information and focuses on high-quality images of furniture items, price tags, and concise product descriptions.</w:t>
      </w:r>
      <w:r w:rsidRPr="00B4709E">
        <w:rPr>
          <w:sz w:val="32"/>
          <w:szCs w:val="32"/>
        </w:rPr>
        <w:br/>
      </w:r>
      <w:r w:rsidRPr="00B4709E">
        <w:rPr>
          <w:b/>
          <w:bCs/>
          <w:sz w:val="32"/>
          <w:szCs w:val="32"/>
        </w:rPr>
        <w:t>9. Help Users Recognize, Diagnose, and Recover from Errors:</w:t>
      </w:r>
      <w:r w:rsidRPr="00B4709E">
        <w:rPr>
          <w:sz w:val="32"/>
          <w:szCs w:val="32"/>
        </w:rPr>
        <w:t xml:space="preserve"> When users enter incorrect information, clear error messages guide them in resolving the issues.</w:t>
      </w:r>
      <w:r w:rsidRPr="00B4709E">
        <w:rPr>
          <w:sz w:val="32"/>
          <w:szCs w:val="32"/>
        </w:rPr>
        <w:br/>
      </w:r>
      <w:r w:rsidRPr="00B4709E">
        <w:rPr>
          <w:b/>
          <w:bCs/>
          <w:sz w:val="32"/>
          <w:szCs w:val="32"/>
        </w:rPr>
        <w:t>10. Help and Documentation:</w:t>
      </w:r>
      <w:r w:rsidRPr="00B4709E">
        <w:rPr>
          <w:sz w:val="32"/>
          <w:szCs w:val="32"/>
        </w:rPr>
        <w:t xml:space="preserve"> A help center and FAQ section are provided, along with a live chat feature for customer support.</w:t>
      </w:r>
      <w:r w:rsidRPr="00B4709E">
        <w:rPr>
          <w:sz w:val="32"/>
          <w:szCs w:val="32"/>
        </w:rPr>
        <w:br/>
      </w:r>
      <w:r w:rsidRPr="00B4709E">
        <w:rPr>
          <w:sz w:val="32"/>
          <w:szCs w:val="32"/>
        </w:rPr>
        <w:br/>
        <w:t>The heuristic evaluation revealed areas for improvement such as button labeling and spacing, which were refined to enhance overall usability.</w:t>
      </w:r>
    </w:p>
    <w:p w14:paraId="58EEDB95" w14:textId="77777777" w:rsidR="00B4709E" w:rsidRPr="00040CB0" w:rsidRDefault="00B4709E" w:rsidP="00B4709E">
      <w:pPr>
        <w:pStyle w:val="IntenseQuote"/>
        <w:ind w:left="0"/>
        <w:jc w:val="both"/>
        <w:rPr>
          <w:sz w:val="44"/>
          <w:szCs w:val="44"/>
        </w:rPr>
      </w:pPr>
      <w:r w:rsidRPr="00040CB0">
        <w:rPr>
          <w:sz w:val="44"/>
          <w:szCs w:val="44"/>
        </w:rPr>
        <w:t>6.3 Cooperative Evaluation</w:t>
      </w:r>
    </w:p>
    <w:p w14:paraId="5E6ACA01" w14:textId="77777777" w:rsidR="00B4709E" w:rsidRPr="00B4709E" w:rsidRDefault="00B4709E" w:rsidP="00B4709E">
      <w:pPr>
        <w:rPr>
          <w:sz w:val="32"/>
          <w:szCs w:val="32"/>
        </w:rPr>
      </w:pPr>
      <w:r w:rsidRPr="00B4709E">
        <w:rPr>
          <w:sz w:val="32"/>
          <w:szCs w:val="32"/>
        </w:rPr>
        <w:lastRenderedPageBreak/>
        <w:t>Cooperative evaluation involves observing real users as they interact with the system and asking them to verbalize their thoughts. This method was essential in understanding user behavior, preferences, and difficulties while navigating the website.</w:t>
      </w:r>
      <w:r w:rsidRPr="00B4709E">
        <w:rPr>
          <w:sz w:val="32"/>
          <w:szCs w:val="32"/>
        </w:rPr>
        <w:br/>
      </w:r>
      <w:r w:rsidRPr="00B4709E">
        <w:rPr>
          <w:sz w:val="32"/>
          <w:szCs w:val="32"/>
        </w:rPr>
        <w:br/>
        <w:t>Participants from different age groups and backgrounds were selected to perform a variety of tasks such as:</w:t>
      </w:r>
      <w:r w:rsidRPr="00B4709E">
        <w:rPr>
          <w:sz w:val="32"/>
          <w:szCs w:val="32"/>
        </w:rPr>
        <w:br/>
      </w:r>
      <w:r w:rsidRPr="00B4709E">
        <w:rPr>
          <w:sz w:val="32"/>
          <w:szCs w:val="32"/>
        </w:rPr>
        <w:br/>
        <w:t>- Browsing products by category and applying filters based on material, price, and color.</w:t>
      </w:r>
      <w:r w:rsidRPr="00B4709E">
        <w:rPr>
          <w:sz w:val="32"/>
          <w:szCs w:val="32"/>
        </w:rPr>
        <w:br/>
        <w:t>- Viewing detailed product descriptions and customer reviews.</w:t>
      </w:r>
      <w:r w:rsidRPr="00B4709E">
        <w:rPr>
          <w:sz w:val="32"/>
          <w:szCs w:val="32"/>
        </w:rPr>
        <w:br/>
        <w:t>- Adding and removing items from the shopping cart.</w:t>
      </w:r>
      <w:r w:rsidRPr="00B4709E">
        <w:rPr>
          <w:sz w:val="32"/>
          <w:szCs w:val="32"/>
        </w:rPr>
        <w:br/>
        <w:t>- Creating an account and completing the checkout process.</w:t>
      </w:r>
      <w:r w:rsidRPr="00B4709E">
        <w:rPr>
          <w:sz w:val="32"/>
          <w:szCs w:val="32"/>
        </w:rPr>
        <w:br/>
        <w:t>- Using the search function to find specific items like "modern wooden coffee table".</w:t>
      </w:r>
      <w:r w:rsidRPr="00B4709E">
        <w:rPr>
          <w:sz w:val="32"/>
          <w:szCs w:val="32"/>
        </w:rPr>
        <w:br/>
      </w:r>
      <w:r w:rsidRPr="00B4709E">
        <w:rPr>
          <w:sz w:val="32"/>
          <w:szCs w:val="32"/>
        </w:rPr>
        <w:br/>
        <w:t>Feedback from users indicated that the website was generally intuitive and visually appealing. However, several suggestions were made, including:</w:t>
      </w:r>
      <w:r w:rsidRPr="00B4709E">
        <w:rPr>
          <w:sz w:val="32"/>
          <w:szCs w:val="32"/>
        </w:rPr>
        <w:br/>
      </w:r>
      <w:r w:rsidRPr="00B4709E">
        <w:rPr>
          <w:sz w:val="32"/>
          <w:szCs w:val="32"/>
        </w:rPr>
        <w:br/>
        <w:t>- Making discount tags more noticeable.</w:t>
      </w:r>
      <w:r w:rsidRPr="00B4709E">
        <w:rPr>
          <w:sz w:val="32"/>
          <w:szCs w:val="32"/>
        </w:rPr>
        <w:br/>
        <w:t>- Improving the visibility of the search bar on mobile devices.</w:t>
      </w:r>
      <w:r w:rsidRPr="00B4709E">
        <w:rPr>
          <w:sz w:val="32"/>
          <w:szCs w:val="32"/>
        </w:rPr>
        <w:br/>
        <w:t>- Adding hover effects to clickable product cards for better interactivity.</w:t>
      </w:r>
      <w:r w:rsidRPr="00B4709E">
        <w:rPr>
          <w:sz w:val="32"/>
          <w:szCs w:val="32"/>
        </w:rPr>
        <w:br/>
      </w:r>
      <w:r w:rsidRPr="00B4709E">
        <w:rPr>
          <w:sz w:val="32"/>
          <w:szCs w:val="32"/>
        </w:rPr>
        <w:lastRenderedPageBreak/>
        <w:t>- Allowing users to sort by 'Most Popular' or 'Customer Ratings'.</w:t>
      </w:r>
      <w:r w:rsidRPr="00B4709E">
        <w:rPr>
          <w:sz w:val="32"/>
          <w:szCs w:val="32"/>
        </w:rPr>
        <w:br/>
      </w:r>
      <w:r w:rsidRPr="00B4709E">
        <w:rPr>
          <w:sz w:val="32"/>
          <w:szCs w:val="32"/>
        </w:rPr>
        <w:br/>
        <w:t>The development team addressed these suggestions by enhancing the UI/UX and implementing the requested features, which led to a more satisfying user experience.</w:t>
      </w:r>
    </w:p>
    <w:p w14:paraId="41D47143" w14:textId="77777777" w:rsidR="00B4709E" w:rsidRPr="00040CB0" w:rsidRDefault="00B4709E" w:rsidP="00B4709E">
      <w:pPr>
        <w:pStyle w:val="IntenseQuote"/>
        <w:ind w:left="0"/>
        <w:jc w:val="both"/>
        <w:rPr>
          <w:sz w:val="40"/>
          <w:szCs w:val="40"/>
        </w:rPr>
      </w:pPr>
      <w:r w:rsidRPr="00040CB0">
        <w:rPr>
          <w:sz w:val="40"/>
          <w:szCs w:val="40"/>
        </w:rPr>
        <w:t>6.4 Requirements Validation and Completeness</w:t>
      </w:r>
    </w:p>
    <w:p w14:paraId="0E09FC92" w14:textId="77777777" w:rsidR="00B4709E" w:rsidRPr="00B4709E" w:rsidRDefault="00B4709E" w:rsidP="00B4709E">
      <w:pPr>
        <w:pStyle w:val="ListParagraph"/>
        <w:ind w:left="360"/>
        <w:rPr>
          <w:sz w:val="32"/>
          <w:szCs w:val="32"/>
        </w:rPr>
      </w:pPr>
    </w:p>
    <w:p w14:paraId="302B2FBA" w14:textId="77777777" w:rsidR="00B4709E" w:rsidRPr="00B4709E" w:rsidRDefault="00B4709E" w:rsidP="00B4709E">
      <w:pPr>
        <w:rPr>
          <w:sz w:val="32"/>
          <w:szCs w:val="32"/>
        </w:rPr>
      </w:pPr>
      <w:r w:rsidRPr="00B4709E">
        <w:rPr>
          <w:sz w:val="32"/>
          <w:szCs w:val="32"/>
        </w:rPr>
        <w:t>To ensure that the system was developed in alignment with the initial specifications, a comprehensive requirements validation process was carried out. This process checked for completeness, accuracy, and consistency across all functionalities described in the Software Requirements Specification (SRS).</w:t>
      </w:r>
      <w:r w:rsidRPr="00B4709E">
        <w:rPr>
          <w:sz w:val="32"/>
          <w:szCs w:val="32"/>
        </w:rPr>
        <w:br/>
      </w:r>
      <w:r w:rsidRPr="00B4709E">
        <w:rPr>
          <w:sz w:val="32"/>
          <w:szCs w:val="32"/>
        </w:rPr>
        <w:br/>
        <w:t>The validation was done using a Requirement Traceability Matrix (RTM), mapping each functional and non-functional requirement to its implementation and corresponding test case. This helped identify any missing or partially fulfilled requirements.</w:t>
      </w:r>
      <w:r w:rsidRPr="00B4709E">
        <w:rPr>
          <w:sz w:val="32"/>
          <w:szCs w:val="32"/>
        </w:rPr>
        <w:br/>
      </w:r>
      <w:r w:rsidRPr="00B4709E">
        <w:rPr>
          <w:sz w:val="32"/>
          <w:szCs w:val="32"/>
        </w:rPr>
        <w:br/>
        <w:t>Examples of validated features include:</w:t>
      </w:r>
      <w:r w:rsidRPr="00B4709E">
        <w:rPr>
          <w:sz w:val="32"/>
          <w:szCs w:val="32"/>
        </w:rPr>
        <w:br/>
      </w:r>
      <w:r w:rsidRPr="00B4709E">
        <w:rPr>
          <w:sz w:val="32"/>
          <w:szCs w:val="32"/>
        </w:rPr>
        <w:br/>
      </w:r>
      <w:r w:rsidRPr="00B4709E">
        <w:rPr>
          <w:sz w:val="32"/>
          <w:szCs w:val="32"/>
        </w:rPr>
        <w:lastRenderedPageBreak/>
        <w:t>- Secure user authentication and profile management.</w:t>
      </w:r>
      <w:r w:rsidRPr="00B4709E">
        <w:rPr>
          <w:sz w:val="32"/>
          <w:szCs w:val="32"/>
        </w:rPr>
        <w:br/>
        <w:t>- Real-time inventory updates when a product is purchased.</w:t>
      </w:r>
      <w:r w:rsidRPr="00B4709E">
        <w:rPr>
          <w:sz w:val="32"/>
          <w:szCs w:val="32"/>
        </w:rPr>
        <w:br/>
        <w:t>- Advanced filtering and search mechanisms for users to find products easily.</w:t>
      </w:r>
      <w:r w:rsidRPr="00B4709E">
        <w:rPr>
          <w:sz w:val="32"/>
          <w:szCs w:val="32"/>
        </w:rPr>
        <w:br/>
        <w:t>- Integration with secure payment gateways for online transactions.</w:t>
      </w:r>
      <w:r w:rsidRPr="00B4709E">
        <w:rPr>
          <w:sz w:val="32"/>
          <w:szCs w:val="32"/>
        </w:rPr>
        <w:br/>
        <w:t>- Mobile responsiveness ensuring optimal performance across devices.</w:t>
      </w:r>
      <w:r w:rsidRPr="00B4709E">
        <w:rPr>
          <w:sz w:val="32"/>
          <w:szCs w:val="32"/>
        </w:rPr>
        <w:br/>
        <w:t>- Page load speed optimization and caching strategies.</w:t>
      </w:r>
      <w:r w:rsidRPr="00B4709E">
        <w:rPr>
          <w:sz w:val="32"/>
          <w:szCs w:val="32"/>
        </w:rPr>
        <w:br/>
        <w:t>- Secure handling of customer data compliant with data protection policies.</w:t>
      </w:r>
      <w:r w:rsidRPr="00B4709E">
        <w:rPr>
          <w:sz w:val="32"/>
          <w:szCs w:val="32"/>
        </w:rPr>
        <w:br/>
      </w:r>
      <w:r w:rsidRPr="00B4709E">
        <w:rPr>
          <w:sz w:val="32"/>
          <w:szCs w:val="32"/>
        </w:rPr>
        <w:br/>
        <w:t>Each requirement was reviewed, and acceptance testing was conducted with stakeholders to confirm that their business needs were fully addressed. This ensured the project met its goals before deployment.</w:t>
      </w:r>
    </w:p>
    <w:p w14:paraId="03D2BF60" w14:textId="77777777" w:rsidR="00B4709E" w:rsidRPr="00040CB0" w:rsidRDefault="00B4709E" w:rsidP="00B4709E">
      <w:pPr>
        <w:pStyle w:val="IntenseQuote"/>
        <w:ind w:left="0"/>
        <w:jc w:val="both"/>
        <w:rPr>
          <w:sz w:val="44"/>
          <w:szCs w:val="44"/>
        </w:rPr>
      </w:pPr>
      <w:r w:rsidRPr="00040CB0">
        <w:rPr>
          <w:sz w:val="44"/>
          <w:szCs w:val="44"/>
        </w:rPr>
        <w:t>6.5 System Installation</w:t>
      </w:r>
    </w:p>
    <w:p w14:paraId="47048052" w14:textId="77777777" w:rsidR="00B4709E" w:rsidRDefault="00B4709E" w:rsidP="00B4709E">
      <w:pPr>
        <w:rPr>
          <w:sz w:val="32"/>
          <w:szCs w:val="32"/>
          <w:rtl/>
        </w:rPr>
      </w:pPr>
      <w:r w:rsidRPr="00B4709E">
        <w:rPr>
          <w:sz w:val="32"/>
          <w:szCs w:val="32"/>
        </w:rPr>
        <w:t>Once the testing and validation phases were successfully completed, the system was prepared for deployment. The installation process involved several technical and administrative tasks to ensure the website operated smoothly in a production environment.</w:t>
      </w:r>
      <w:r w:rsidRPr="00B4709E">
        <w:rPr>
          <w:sz w:val="32"/>
          <w:szCs w:val="32"/>
        </w:rPr>
        <w:br/>
      </w:r>
      <w:r w:rsidRPr="00B4709E">
        <w:rPr>
          <w:sz w:val="32"/>
          <w:szCs w:val="32"/>
        </w:rPr>
        <w:br/>
        <w:t>The following steps were taken:</w:t>
      </w:r>
      <w:r w:rsidRPr="00B4709E">
        <w:rPr>
          <w:sz w:val="32"/>
          <w:szCs w:val="32"/>
        </w:rPr>
        <w:br/>
      </w:r>
      <w:r w:rsidRPr="00B4709E">
        <w:rPr>
          <w:sz w:val="32"/>
          <w:szCs w:val="32"/>
        </w:rPr>
        <w:br/>
      </w:r>
      <w:r w:rsidRPr="00B4709E">
        <w:rPr>
          <w:b/>
          <w:bCs/>
          <w:sz w:val="32"/>
          <w:szCs w:val="32"/>
        </w:rPr>
        <w:lastRenderedPageBreak/>
        <w:t>1. Hosting Environment Setup:</w:t>
      </w:r>
      <w:r w:rsidRPr="00B4709E">
        <w:rPr>
          <w:sz w:val="32"/>
          <w:szCs w:val="32"/>
        </w:rPr>
        <w:t xml:space="preserve"> A VPS (Virtual Private Server) running Ubuntu OS was provisioned, and a LAMP (Linux, Apache, MySQL, PHP) stack was installed.</w:t>
      </w:r>
      <w:r w:rsidRPr="00B4709E">
        <w:rPr>
          <w:sz w:val="32"/>
          <w:szCs w:val="32"/>
        </w:rPr>
        <w:br/>
      </w:r>
      <w:r w:rsidRPr="00B4709E">
        <w:rPr>
          <w:b/>
          <w:bCs/>
          <w:sz w:val="32"/>
          <w:szCs w:val="32"/>
        </w:rPr>
        <w:t>2. Domain Configuration:</w:t>
      </w:r>
      <w:r w:rsidRPr="00B4709E">
        <w:rPr>
          <w:sz w:val="32"/>
          <w:szCs w:val="32"/>
        </w:rPr>
        <w:t xml:space="preserve"> A custom domain name was registered, and DNS settings were updated to point to the new server.</w:t>
      </w:r>
      <w:r w:rsidRPr="00B4709E">
        <w:rPr>
          <w:sz w:val="32"/>
          <w:szCs w:val="32"/>
        </w:rPr>
        <w:br/>
      </w:r>
      <w:r w:rsidRPr="00B4709E">
        <w:rPr>
          <w:b/>
          <w:bCs/>
          <w:sz w:val="32"/>
          <w:szCs w:val="32"/>
        </w:rPr>
        <w:t>3. Application Deployment:</w:t>
      </w:r>
      <w:r w:rsidRPr="00B4709E">
        <w:rPr>
          <w:sz w:val="32"/>
          <w:szCs w:val="32"/>
        </w:rPr>
        <w:t xml:space="preserve"> The source code and media files were uploaded to the web server. Environment variables and configurations were set up according to deployment best practices.</w:t>
      </w:r>
      <w:r w:rsidRPr="00B4709E">
        <w:rPr>
          <w:sz w:val="32"/>
          <w:szCs w:val="32"/>
        </w:rPr>
        <w:br/>
      </w:r>
      <w:r w:rsidRPr="00B4709E">
        <w:rPr>
          <w:b/>
          <w:bCs/>
          <w:sz w:val="32"/>
          <w:szCs w:val="32"/>
        </w:rPr>
        <w:t>4. Database Initialization:</w:t>
      </w:r>
      <w:r w:rsidRPr="00B4709E">
        <w:rPr>
          <w:sz w:val="32"/>
          <w:szCs w:val="32"/>
        </w:rPr>
        <w:t xml:space="preserve"> A MySQL database was created, and the initial schema and data for furniture products, users, and orders were imported.</w:t>
      </w:r>
      <w:r w:rsidRPr="00B4709E">
        <w:rPr>
          <w:sz w:val="32"/>
          <w:szCs w:val="32"/>
        </w:rPr>
        <w:br/>
      </w:r>
      <w:r w:rsidRPr="00B4709E">
        <w:rPr>
          <w:b/>
          <w:bCs/>
          <w:sz w:val="32"/>
          <w:szCs w:val="32"/>
        </w:rPr>
        <w:t>5. Security Measures:</w:t>
      </w:r>
      <w:r w:rsidRPr="00B4709E">
        <w:rPr>
          <w:sz w:val="32"/>
          <w:szCs w:val="32"/>
        </w:rPr>
        <w:t xml:space="preserve"> SSL certificates were installed using Let’s Encrypt to ensure HTTPS access. Firewalls and IP restrictions were configured for admin areas.</w:t>
      </w:r>
      <w:r w:rsidRPr="00B4709E">
        <w:rPr>
          <w:sz w:val="32"/>
          <w:szCs w:val="32"/>
        </w:rPr>
        <w:br/>
      </w:r>
      <w:r w:rsidRPr="00B4709E">
        <w:rPr>
          <w:b/>
          <w:bCs/>
          <w:sz w:val="32"/>
          <w:szCs w:val="32"/>
        </w:rPr>
        <w:t>6. Backup &amp; Recovery:</w:t>
      </w:r>
      <w:r w:rsidRPr="00B4709E">
        <w:rPr>
          <w:sz w:val="32"/>
          <w:szCs w:val="32"/>
        </w:rPr>
        <w:t xml:space="preserve"> Scheduled backups were configured for both the database and file system to prevent data loss.</w:t>
      </w:r>
      <w:r w:rsidRPr="00B4709E">
        <w:rPr>
          <w:sz w:val="32"/>
          <w:szCs w:val="32"/>
        </w:rPr>
        <w:br/>
      </w:r>
      <w:r w:rsidRPr="00B4709E">
        <w:rPr>
          <w:b/>
          <w:bCs/>
          <w:sz w:val="32"/>
          <w:szCs w:val="32"/>
        </w:rPr>
        <w:t>7. Monitoring and Logging:</w:t>
      </w:r>
      <w:r w:rsidRPr="00B4709E">
        <w:rPr>
          <w:sz w:val="32"/>
          <w:szCs w:val="32"/>
        </w:rPr>
        <w:t xml:space="preserve"> Server health, error logs, and analytics tools were set up to monitor traffic and performance.</w:t>
      </w:r>
      <w:r w:rsidRPr="00B4709E">
        <w:rPr>
          <w:sz w:val="32"/>
          <w:szCs w:val="32"/>
        </w:rPr>
        <w:br/>
      </w:r>
      <w:r w:rsidRPr="00B4709E">
        <w:rPr>
          <w:sz w:val="32"/>
          <w:szCs w:val="32"/>
        </w:rPr>
        <w:br/>
        <w:t>A final round of live environment testing was carried out to confirm that the system operated as expected, with no performance or stability issues.</w:t>
      </w:r>
    </w:p>
    <w:p w14:paraId="12BB9758" w14:textId="77777777" w:rsidR="00B4709E" w:rsidRPr="00B4709E" w:rsidRDefault="00B4709E" w:rsidP="00B4709E">
      <w:pPr>
        <w:rPr>
          <w:sz w:val="32"/>
          <w:szCs w:val="32"/>
        </w:rPr>
      </w:pPr>
    </w:p>
    <w:p w14:paraId="41A9BE5F" w14:textId="77777777" w:rsidR="00B4709E" w:rsidRDefault="00B4709E" w:rsidP="00B4709E">
      <w:pPr>
        <w:pStyle w:val="IntenseQuote"/>
        <w:pBdr>
          <w:bottom w:val="single" w:sz="4" w:space="1" w:color="2F5496" w:themeColor="accent1" w:themeShade="BF"/>
        </w:pBdr>
        <w:ind w:left="0"/>
        <w:jc w:val="both"/>
        <w:rPr>
          <w:sz w:val="44"/>
          <w:szCs w:val="44"/>
          <w:rtl/>
        </w:rPr>
      </w:pPr>
      <w:r w:rsidRPr="00CF66B7">
        <w:rPr>
          <w:sz w:val="44"/>
          <w:szCs w:val="44"/>
        </w:rPr>
        <w:lastRenderedPageBreak/>
        <w:t>6.6 Summary</w:t>
      </w:r>
    </w:p>
    <w:p w14:paraId="27F90D38" w14:textId="77777777" w:rsidR="00B4709E" w:rsidRPr="00B4709E" w:rsidRDefault="00B4709E" w:rsidP="00E31C51">
      <w:pPr>
        <w:pStyle w:val="Heading2"/>
        <w:rPr>
          <w:rtl/>
          <w:lang w:bidi="ar-EG"/>
        </w:rPr>
      </w:pPr>
      <w:r w:rsidRPr="00B4709E">
        <w:rPr>
          <w:rStyle w:val="Strong"/>
        </w:rPr>
        <w:t>This chapter comprehensively described the testing and installation procedures for the e-commerce website dedicated to home furniture sales. Various testing techniques were applied, including heuristic and cooperative evaluations, to ensure usability, functionality, and system completeness. Requirements validation confirmed that all project objectives were met, and the deployment process established a secure and efficient production environment. The site is now live and fully operational, ready to serve customers seeking high-quality furniture through an intuitive online shopping experience.</w:t>
      </w:r>
    </w:p>
    <w:p w14:paraId="187CD47E" w14:textId="77777777" w:rsidR="00B4709E" w:rsidRDefault="00B4709E" w:rsidP="00B4709E">
      <w:pPr>
        <w:pStyle w:val="IntenseQuote"/>
        <w:pBdr>
          <w:bottom w:val="single" w:sz="4" w:space="1" w:color="2F5496" w:themeColor="accent1" w:themeShade="BF"/>
        </w:pBdr>
        <w:ind w:left="0"/>
        <w:jc w:val="both"/>
        <w:rPr>
          <w:sz w:val="44"/>
          <w:szCs w:val="44"/>
          <w:rtl/>
          <w:lang w:bidi="ar-EG"/>
        </w:rPr>
      </w:pPr>
    </w:p>
    <w:p w14:paraId="07F0B3A1" w14:textId="77777777" w:rsidR="00B4709E" w:rsidRPr="00B4709E" w:rsidRDefault="00ED7EDF" w:rsidP="00B4709E">
      <w:pPr>
        <w:pStyle w:val="Heading1"/>
        <w:rPr>
          <w:rStyle w:val="Strong"/>
        </w:rPr>
      </w:pPr>
      <w:r>
        <w:br w:type="page"/>
      </w:r>
    </w:p>
    <w:p w14:paraId="3827D066" w14:textId="77777777" w:rsidR="00ED7EDF" w:rsidRDefault="00ED7EDF" w:rsidP="00963023">
      <w:pPr>
        <w:pStyle w:val="ListParagraph"/>
        <w:numPr>
          <w:ilvl w:val="0"/>
          <w:numId w:val="8"/>
        </w:numPr>
        <w:spacing w:line="278" w:lineRule="auto"/>
        <w:jc w:val="left"/>
      </w:pPr>
    </w:p>
    <w:p w14:paraId="6A72B9A3" w14:textId="77777777" w:rsidR="00963023" w:rsidRDefault="00963023" w:rsidP="00ED7EDF">
      <w:pPr>
        <w:spacing w:line="278" w:lineRule="auto"/>
        <w:jc w:val="left"/>
      </w:pPr>
    </w:p>
    <w:p w14:paraId="4E488139" w14:textId="77777777" w:rsidR="00ED7EDF" w:rsidRDefault="00ED7EDF" w:rsidP="00ED7EDF">
      <w:pPr>
        <w:pStyle w:val="Title"/>
        <w:jc w:val="center"/>
      </w:pPr>
    </w:p>
    <w:p w14:paraId="4E924DD5" w14:textId="77777777" w:rsidR="00ED7EDF" w:rsidRDefault="00ED7EDF" w:rsidP="00ED7EDF">
      <w:pPr>
        <w:pStyle w:val="Title"/>
        <w:jc w:val="center"/>
      </w:pPr>
    </w:p>
    <w:p w14:paraId="5DC0D452" w14:textId="77777777" w:rsidR="00ED7EDF" w:rsidRDefault="00ED7EDF" w:rsidP="00ED7EDF">
      <w:pPr>
        <w:pStyle w:val="Title"/>
        <w:jc w:val="center"/>
      </w:pPr>
    </w:p>
    <w:p w14:paraId="499E35DD" w14:textId="77777777" w:rsidR="00ED7EDF" w:rsidRDefault="00ED7EDF" w:rsidP="00ED7EDF">
      <w:pPr>
        <w:pStyle w:val="Title"/>
        <w:jc w:val="center"/>
      </w:pPr>
    </w:p>
    <w:p w14:paraId="55854496" w14:textId="77777777" w:rsidR="00ED7EDF" w:rsidRDefault="00ED7EDF" w:rsidP="00ED7EDF">
      <w:pPr>
        <w:pStyle w:val="Title"/>
        <w:jc w:val="center"/>
      </w:pPr>
    </w:p>
    <w:p w14:paraId="74A51E82" w14:textId="77777777" w:rsidR="00ED7EDF" w:rsidRPr="00520B41" w:rsidRDefault="00ED7EDF" w:rsidP="00ED7EDF">
      <w:pPr>
        <w:pStyle w:val="Chaptertitle1"/>
      </w:pPr>
      <w:r w:rsidRPr="00520B41">
        <w:t xml:space="preserve">Chapter </w:t>
      </w:r>
      <w:r w:rsidR="00126C37">
        <w:t>7</w:t>
      </w:r>
    </w:p>
    <w:p w14:paraId="7D905044" w14:textId="77777777" w:rsidR="00ED7EDF" w:rsidRPr="00520B41" w:rsidRDefault="00126C37" w:rsidP="00ED7EDF">
      <w:pPr>
        <w:pStyle w:val="Chaptertitle"/>
      </w:pPr>
      <w:bookmarkStart w:id="8" w:name="_Toc197463978"/>
      <w:r w:rsidRPr="00126C37">
        <w:t>Conclusion &amp; Future Work</w:t>
      </w:r>
      <w:bookmarkEnd w:id="8"/>
    </w:p>
    <w:p w14:paraId="24644866" w14:textId="77777777" w:rsidR="00ED7EDF" w:rsidRDefault="00ED7EDF" w:rsidP="00ED7EDF">
      <w:pPr>
        <w:spacing w:line="278" w:lineRule="auto"/>
        <w:jc w:val="left"/>
      </w:pPr>
      <w:r>
        <w:br w:type="page"/>
      </w:r>
    </w:p>
    <w:p w14:paraId="363A4919" w14:textId="77777777" w:rsidR="00ED7EDF" w:rsidRDefault="00ED7EDF" w:rsidP="00ED7EDF"/>
    <w:p w14:paraId="751307F7" w14:textId="77777777" w:rsidR="00E31C51" w:rsidRPr="00CF66B7" w:rsidRDefault="00E31C51" w:rsidP="00E31C51">
      <w:pPr>
        <w:pStyle w:val="IntenseQuote"/>
        <w:ind w:left="0"/>
        <w:jc w:val="both"/>
        <w:rPr>
          <w:sz w:val="44"/>
          <w:szCs w:val="44"/>
        </w:rPr>
      </w:pPr>
      <w:r w:rsidRPr="00CF66B7">
        <w:rPr>
          <w:sz w:val="44"/>
          <w:szCs w:val="44"/>
        </w:rPr>
        <w:t>7.1 Introduction</w:t>
      </w:r>
    </w:p>
    <w:p w14:paraId="76257E4C" w14:textId="77777777" w:rsidR="00E31C51" w:rsidRDefault="00E31C51" w:rsidP="00E31C51">
      <w:pPr>
        <w:pStyle w:val="NoSpacing"/>
        <w:ind w:left="360"/>
        <w:rPr>
          <w:sz w:val="40"/>
          <w:szCs w:val="40"/>
        </w:rPr>
      </w:pPr>
    </w:p>
    <w:p w14:paraId="176B1549" w14:textId="77777777" w:rsidR="00E31C51" w:rsidRDefault="00E31C51" w:rsidP="00E31C51">
      <w:pPr>
        <w:pStyle w:val="NoSpacing"/>
        <w:rPr>
          <w:sz w:val="40"/>
          <w:szCs w:val="40"/>
        </w:rPr>
      </w:pPr>
      <w:r w:rsidRPr="00CF66B7">
        <w:rPr>
          <w:sz w:val="36"/>
          <w:szCs w:val="36"/>
        </w:rPr>
        <w:t>This chapter concludes the development of the eCommerce system by summarizing the project outcomes, evaluating its strengths and weaknesses, and proposing future enhancements</w:t>
      </w:r>
      <w:r w:rsidRPr="00CF66B7">
        <w:rPr>
          <w:sz w:val="40"/>
          <w:szCs w:val="40"/>
        </w:rPr>
        <w:t>.</w:t>
      </w:r>
    </w:p>
    <w:p w14:paraId="021C45C0" w14:textId="77777777" w:rsidR="00E31C51" w:rsidRPr="00CF66B7" w:rsidRDefault="00E31C51" w:rsidP="00E31C51">
      <w:pPr>
        <w:pStyle w:val="NoSpacing"/>
        <w:rPr>
          <w:sz w:val="40"/>
          <w:szCs w:val="40"/>
        </w:rPr>
      </w:pPr>
    </w:p>
    <w:p w14:paraId="11AC7B05" w14:textId="77777777" w:rsidR="00E31C51" w:rsidRPr="00CF66B7" w:rsidRDefault="00E31C51" w:rsidP="00E31C51">
      <w:pPr>
        <w:pStyle w:val="IntenseQuote"/>
        <w:ind w:left="0"/>
        <w:jc w:val="both"/>
        <w:rPr>
          <w:sz w:val="44"/>
          <w:szCs w:val="44"/>
        </w:rPr>
      </w:pPr>
      <w:r w:rsidRPr="00CF66B7">
        <w:rPr>
          <w:sz w:val="44"/>
          <w:szCs w:val="44"/>
        </w:rPr>
        <w:t>7.2 Overall Weaknesses</w:t>
      </w:r>
    </w:p>
    <w:p w14:paraId="20F81F00" w14:textId="77777777" w:rsidR="00E31C51" w:rsidRPr="00CF66B7" w:rsidRDefault="00E31C51" w:rsidP="00E31C51">
      <w:pPr>
        <w:pStyle w:val="NoSpacing"/>
        <w:rPr>
          <w:sz w:val="36"/>
          <w:szCs w:val="36"/>
        </w:rPr>
      </w:pPr>
      <w:r w:rsidRPr="00CF66B7">
        <w:rPr>
          <w:sz w:val="36"/>
          <w:szCs w:val="36"/>
        </w:rPr>
        <w:t>Although the system fulfilled the main functional requirements, some limitations were identified:</w:t>
      </w:r>
    </w:p>
    <w:p w14:paraId="69CA059C" w14:textId="77777777" w:rsidR="00E31C51" w:rsidRPr="00CF66B7" w:rsidRDefault="00E31C51" w:rsidP="00E31C51">
      <w:pPr>
        <w:pStyle w:val="NoSpacing"/>
        <w:ind w:left="360"/>
        <w:rPr>
          <w:sz w:val="36"/>
          <w:szCs w:val="36"/>
        </w:rPr>
      </w:pPr>
    </w:p>
    <w:p w14:paraId="06461DDF" w14:textId="77777777" w:rsidR="00E31C51" w:rsidRPr="00CF66B7" w:rsidRDefault="00E31C51" w:rsidP="00E31C51">
      <w:pPr>
        <w:pStyle w:val="NoSpacing"/>
        <w:ind w:left="360"/>
        <w:rPr>
          <w:sz w:val="36"/>
          <w:szCs w:val="36"/>
        </w:rPr>
      </w:pPr>
    </w:p>
    <w:p w14:paraId="4AF4B294" w14:textId="77777777" w:rsidR="00E31C51" w:rsidRPr="00CF66B7" w:rsidRDefault="00E31C51" w:rsidP="00E31C51">
      <w:pPr>
        <w:pStyle w:val="NoSpacing"/>
        <w:rPr>
          <w:sz w:val="36"/>
          <w:szCs w:val="36"/>
        </w:rPr>
      </w:pPr>
      <w:r w:rsidRPr="00CF66B7">
        <w:rPr>
          <w:sz w:val="36"/>
          <w:szCs w:val="36"/>
        </w:rPr>
        <w:t>Limited support for advanced payment options such as installment plans or wallet integration.</w:t>
      </w:r>
    </w:p>
    <w:p w14:paraId="2873A4F2" w14:textId="77777777" w:rsidR="00E31C51" w:rsidRPr="00CF66B7" w:rsidRDefault="00E31C51" w:rsidP="00E31C51">
      <w:pPr>
        <w:pStyle w:val="NoSpacing"/>
        <w:ind w:left="360"/>
        <w:rPr>
          <w:sz w:val="36"/>
          <w:szCs w:val="36"/>
        </w:rPr>
      </w:pPr>
    </w:p>
    <w:p w14:paraId="778B8ED5" w14:textId="77777777" w:rsidR="00E31C51" w:rsidRPr="00E31C51" w:rsidRDefault="00E31C51" w:rsidP="00E31C51">
      <w:pPr>
        <w:pStyle w:val="NoSpacing"/>
        <w:rPr>
          <w:sz w:val="36"/>
          <w:szCs w:val="36"/>
        </w:rPr>
      </w:pPr>
      <w:r w:rsidRPr="00E31C51">
        <w:rPr>
          <w:sz w:val="36"/>
          <w:szCs w:val="36"/>
        </w:rPr>
        <w:t>Basic search and filter functionality, which can be improved for better user experience.</w:t>
      </w:r>
    </w:p>
    <w:p w14:paraId="3FF3870D" w14:textId="77777777" w:rsidR="00E31C51" w:rsidRPr="00CF66B7" w:rsidRDefault="00E31C51" w:rsidP="00E31C51">
      <w:pPr>
        <w:pStyle w:val="NoSpacing"/>
        <w:ind w:left="360"/>
        <w:rPr>
          <w:sz w:val="36"/>
          <w:szCs w:val="36"/>
        </w:rPr>
      </w:pPr>
    </w:p>
    <w:p w14:paraId="7C90D95B" w14:textId="77777777" w:rsidR="00E31C51" w:rsidRPr="00CF66B7" w:rsidRDefault="00E31C51" w:rsidP="00E31C51">
      <w:pPr>
        <w:pStyle w:val="NoSpacing"/>
        <w:rPr>
          <w:sz w:val="36"/>
          <w:szCs w:val="36"/>
        </w:rPr>
      </w:pPr>
    </w:p>
    <w:p w14:paraId="5BEF7DE1" w14:textId="77777777" w:rsidR="00E31C51" w:rsidRPr="00CF66B7" w:rsidRDefault="00E31C51" w:rsidP="00E31C51">
      <w:pPr>
        <w:pStyle w:val="NoSpacing"/>
        <w:rPr>
          <w:sz w:val="36"/>
          <w:szCs w:val="36"/>
        </w:rPr>
      </w:pPr>
      <w:r w:rsidRPr="00CF66B7">
        <w:rPr>
          <w:sz w:val="36"/>
          <w:szCs w:val="36"/>
        </w:rPr>
        <w:t>Lack of recommendation engine or AI-driven product suggestions.</w:t>
      </w:r>
    </w:p>
    <w:p w14:paraId="0DBD0A77" w14:textId="77777777" w:rsidR="00E31C51" w:rsidRPr="00CF66B7" w:rsidRDefault="00E31C51" w:rsidP="00E31C51">
      <w:pPr>
        <w:pStyle w:val="NoSpacing"/>
        <w:ind w:left="360"/>
        <w:rPr>
          <w:sz w:val="40"/>
          <w:szCs w:val="40"/>
        </w:rPr>
      </w:pPr>
    </w:p>
    <w:p w14:paraId="28473606" w14:textId="77777777" w:rsidR="00E31C51" w:rsidRPr="00CF66B7" w:rsidRDefault="00E31C51" w:rsidP="00E31C51">
      <w:pPr>
        <w:pStyle w:val="NoSpacing"/>
        <w:ind w:left="360"/>
        <w:rPr>
          <w:sz w:val="40"/>
          <w:szCs w:val="40"/>
        </w:rPr>
      </w:pPr>
    </w:p>
    <w:p w14:paraId="4EF03FE6" w14:textId="77777777" w:rsidR="00E31C51" w:rsidRPr="00CF66B7" w:rsidRDefault="00E31C51" w:rsidP="00E31C51">
      <w:pPr>
        <w:pStyle w:val="NoSpacing"/>
        <w:rPr>
          <w:sz w:val="36"/>
          <w:szCs w:val="36"/>
        </w:rPr>
      </w:pPr>
      <w:r w:rsidRPr="00CF66B7">
        <w:rPr>
          <w:sz w:val="36"/>
          <w:szCs w:val="36"/>
        </w:rPr>
        <w:t>Admin dashboard could benefit from more in-depth analytics and KPIs.</w:t>
      </w:r>
    </w:p>
    <w:p w14:paraId="71D02B79" w14:textId="77777777" w:rsidR="00E31C51" w:rsidRPr="00CF66B7" w:rsidRDefault="00E31C51" w:rsidP="00E31C51">
      <w:pPr>
        <w:pStyle w:val="NoSpacing"/>
        <w:ind w:left="360"/>
        <w:rPr>
          <w:sz w:val="36"/>
          <w:szCs w:val="36"/>
        </w:rPr>
      </w:pPr>
    </w:p>
    <w:p w14:paraId="5A20C7C0" w14:textId="77777777" w:rsidR="00E31C51" w:rsidRPr="00CF66B7" w:rsidRDefault="00E31C51" w:rsidP="00E31C51">
      <w:pPr>
        <w:pStyle w:val="NoSpacing"/>
        <w:ind w:left="360"/>
        <w:rPr>
          <w:sz w:val="40"/>
          <w:szCs w:val="40"/>
        </w:rPr>
      </w:pPr>
    </w:p>
    <w:p w14:paraId="369C0843" w14:textId="77777777" w:rsidR="00E31C51" w:rsidRPr="00CF66B7" w:rsidRDefault="00E31C51" w:rsidP="00E31C51">
      <w:pPr>
        <w:pStyle w:val="IntenseQuote"/>
        <w:ind w:left="0"/>
        <w:jc w:val="both"/>
        <w:rPr>
          <w:sz w:val="44"/>
          <w:szCs w:val="44"/>
        </w:rPr>
      </w:pPr>
      <w:r w:rsidRPr="00CF66B7">
        <w:rPr>
          <w:sz w:val="44"/>
          <w:szCs w:val="44"/>
        </w:rPr>
        <w:t>7.3 Overall Strengths</w:t>
      </w:r>
    </w:p>
    <w:p w14:paraId="1AF5C151" w14:textId="77777777" w:rsidR="00E31C51" w:rsidRDefault="00E31C51" w:rsidP="00E31C51">
      <w:pPr>
        <w:pStyle w:val="NoSpacing"/>
        <w:rPr>
          <w:sz w:val="40"/>
          <w:szCs w:val="40"/>
        </w:rPr>
      </w:pPr>
    </w:p>
    <w:p w14:paraId="61060522" w14:textId="77777777" w:rsidR="00E31C51" w:rsidRPr="00CF66B7" w:rsidRDefault="00E31C51" w:rsidP="00E31C51">
      <w:pPr>
        <w:pStyle w:val="NoSpacing"/>
        <w:rPr>
          <w:sz w:val="36"/>
          <w:szCs w:val="36"/>
        </w:rPr>
      </w:pPr>
      <w:r w:rsidRPr="00CF66B7">
        <w:rPr>
          <w:sz w:val="36"/>
          <w:szCs w:val="36"/>
        </w:rPr>
        <w:t>Despite the above limitations, the system showed several key strengths:</w:t>
      </w:r>
    </w:p>
    <w:p w14:paraId="3EFFD8D8" w14:textId="77777777" w:rsidR="00E31C51" w:rsidRPr="00CF66B7" w:rsidRDefault="00E31C51" w:rsidP="00E31C51">
      <w:pPr>
        <w:pStyle w:val="NoSpacing"/>
        <w:rPr>
          <w:sz w:val="36"/>
          <w:szCs w:val="36"/>
        </w:rPr>
      </w:pPr>
    </w:p>
    <w:p w14:paraId="782EBB18" w14:textId="77777777" w:rsidR="00E31C51" w:rsidRPr="00CF66B7" w:rsidRDefault="00E31C51" w:rsidP="00E31C51">
      <w:pPr>
        <w:pStyle w:val="NoSpacing"/>
        <w:rPr>
          <w:sz w:val="36"/>
          <w:szCs w:val="36"/>
        </w:rPr>
      </w:pPr>
      <w:r w:rsidRPr="00CF66B7">
        <w:rPr>
          <w:sz w:val="36"/>
          <w:szCs w:val="36"/>
        </w:rPr>
        <w:t>Clean and intuitive user interface suitable for all types of users.</w:t>
      </w:r>
    </w:p>
    <w:p w14:paraId="33CC85C0" w14:textId="77777777" w:rsidR="00E31C51" w:rsidRPr="00CF66B7" w:rsidRDefault="00E31C51" w:rsidP="00E31C51">
      <w:pPr>
        <w:pStyle w:val="NoSpacing"/>
        <w:ind w:left="360"/>
        <w:rPr>
          <w:sz w:val="36"/>
          <w:szCs w:val="36"/>
        </w:rPr>
      </w:pPr>
    </w:p>
    <w:p w14:paraId="4833DE4E" w14:textId="77777777" w:rsidR="00E31C51" w:rsidRPr="00CF66B7" w:rsidRDefault="00E31C51" w:rsidP="00E31C51">
      <w:pPr>
        <w:pStyle w:val="NoSpacing"/>
        <w:ind w:left="360"/>
        <w:rPr>
          <w:sz w:val="36"/>
          <w:szCs w:val="36"/>
        </w:rPr>
      </w:pPr>
    </w:p>
    <w:p w14:paraId="08E44216" w14:textId="77777777" w:rsidR="00E31C51" w:rsidRPr="00CF66B7" w:rsidRDefault="00E31C51" w:rsidP="00E31C51">
      <w:pPr>
        <w:pStyle w:val="NoSpacing"/>
        <w:rPr>
          <w:sz w:val="36"/>
          <w:szCs w:val="36"/>
        </w:rPr>
      </w:pPr>
      <w:r w:rsidRPr="00CF66B7">
        <w:rPr>
          <w:sz w:val="36"/>
          <w:szCs w:val="36"/>
        </w:rPr>
        <w:t>Functional and secure customer registration, login, and checkout processes.</w:t>
      </w:r>
    </w:p>
    <w:p w14:paraId="37C8011D" w14:textId="77777777" w:rsidR="00E31C51" w:rsidRPr="00CF66B7" w:rsidRDefault="00E31C51" w:rsidP="00E31C51">
      <w:pPr>
        <w:pStyle w:val="NoSpacing"/>
        <w:ind w:left="360"/>
        <w:rPr>
          <w:sz w:val="36"/>
          <w:szCs w:val="36"/>
        </w:rPr>
      </w:pPr>
    </w:p>
    <w:p w14:paraId="0EDF7514" w14:textId="77777777" w:rsidR="00E31C51" w:rsidRPr="00CF66B7" w:rsidRDefault="00E31C51" w:rsidP="00E31C51">
      <w:pPr>
        <w:pStyle w:val="NoSpacing"/>
        <w:ind w:left="360"/>
        <w:rPr>
          <w:sz w:val="36"/>
          <w:szCs w:val="36"/>
        </w:rPr>
      </w:pPr>
    </w:p>
    <w:p w14:paraId="2D9B34F1" w14:textId="77777777" w:rsidR="00E31C51" w:rsidRPr="00CF66B7" w:rsidRDefault="00E31C51" w:rsidP="00E31C51">
      <w:pPr>
        <w:pStyle w:val="NoSpacing"/>
        <w:rPr>
          <w:sz w:val="36"/>
          <w:szCs w:val="36"/>
        </w:rPr>
      </w:pPr>
      <w:r w:rsidRPr="00CF66B7">
        <w:rPr>
          <w:sz w:val="36"/>
          <w:szCs w:val="36"/>
        </w:rPr>
        <w:t>Efficient product management and category organization from the admin panel.</w:t>
      </w:r>
    </w:p>
    <w:p w14:paraId="364ACFA1" w14:textId="77777777" w:rsidR="00E31C51" w:rsidRPr="00CF66B7" w:rsidRDefault="00E31C51" w:rsidP="00E31C51">
      <w:pPr>
        <w:pStyle w:val="NoSpacing"/>
        <w:ind w:left="360"/>
        <w:rPr>
          <w:sz w:val="36"/>
          <w:szCs w:val="36"/>
        </w:rPr>
      </w:pPr>
    </w:p>
    <w:p w14:paraId="6F0C114D" w14:textId="77777777" w:rsidR="00E31C51" w:rsidRPr="00CF66B7" w:rsidRDefault="00E31C51" w:rsidP="00E31C51">
      <w:pPr>
        <w:pStyle w:val="NoSpacing"/>
        <w:ind w:left="360"/>
        <w:rPr>
          <w:sz w:val="36"/>
          <w:szCs w:val="36"/>
        </w:rPr>
      </w:pPr>
    </w:p>
    <w:p w14:paraId="3D00B18E" w14:textId="77777777" w:rsidR="00E31C51" w:rsidRPr="00CF66B7" w:rsidRDefault="00E31C51" w:rsidP="00E31C51">
      <w:pPr>
        <w:pStyle w:val="NoSpacing"/>
        <w:rPr>
          <w:sz w:val="36"/>
          <w:szCs w:val="36"/>
        </w:rPr>
      </w:pPr>
      <w:r w:rsidRPr="00CF66B7">
        <w:rPr>
          <w:sz w:val="36"/>
          <w:szCs w:val="36"/>
        </w:rPr>
        <w:t>Integration with at least one secure payment gateway for real transactions.</w:t>
      </w:r>
    </w:p>
    <w:p w14:paraId="5EA874B8" w14:textId="77777777" w:rsidR="00E31C51" w:rsidRPr="00CF66B7" w:rsidRDefault="00E31C51" w:rsidP="00E31C51">
      <w:pPr>
        <w:pStyle w:val="NoSpacing"/>
        <w:rPr>
          <w:sz w:val="36"/>
          <w:szCs w:val="36"/>
        </w:rPr>
      </w:pPr>
    </w:p>
    <w:p w14:paraId="7F929267" w14:textId="77777777" w:rsidR="00E31C51" w:rsidRPr="00CF66B7" w:rsidRDefault="00E31C51" w:rsidP="00E31C51">
      <w:pPr>
        <w:pStyle w:val="NoSpacing"/>
        <w:ind w:left="360"/>
        <w:rPr>
          <w:sz w:val="36"/>
          <w:szCs w:val="36"/>
        </w:rPr>
      </w:pPr>
    </w:p>
    <w:p w14:paraId="35077846" w14:textId="77777777" w:rsidR="00E31C51" w:rsidRPr="00CF66B7" w:rsidRDefault="00E31C51" w:rsidP="00E31C51">
      <w:pPr>
        <w:pStyle w:val="NoSpacing"/>
        <w:rPr>
          <w:sz w:val="36"/>
          <w:szCs w:val="36"/>
        </w:rPr>
      </w:pPr>
      <w:r w:rsidRPr="00CF66B7">
        <w:rPr>
          <w:sz w:val="36"/>
          <w:szCs w:val="36"/>
        </w:rPr>
        <w:t>Responsive design compatible with desktops, tablets, and mobile phones.</w:t>
      </w:r>
    </w:p>
    <w:p w14:paraId="7A9DDCD5" w14:textId="77777777" w:rsidR="00E31C51" w:rsidRPr="00CF66B7" w:rsidRDefault="00E31C51" w:rsidP="00E31C51">
      <w:pPr>
        <w:pStyle w:val="NoSpacing"/>
        <w:rPr>
          <w:sz w:val="40"/>
          <w:szCs w:val="40"/>
        </w:rPr>
      </w:pPr>
    </w:p>
    <w:p w14:paraId="152DDB8E" w14:textId="77777777" w:rsidR="00E31C51" w:rsidRPr="00CF66B7" w:rsidRDefault="00E31C51" w:rsidP="00E31C51">
      <w:pPr>
        <w:pStyle w:val="NoSpacing"/>
        <w:rPr>
          <w:sz w:val="40"/>
          <w:szCs w:val="40"/>
        </w:rPr>
      </w:pPr>
    </w:p>
    <w:p w14:paraId="1B4C99F3" w14:textId="77777777" w:rsidR="00E31C51" w:rsidRPr="00CF66B7" w:rsidRDefault="00E31C51" w:rsidP="00E31C51">
      <w:pPr>
        <w:pStyle w:val="IntenseQuote"/>
        <w:ind w:left="0"/>
        <w:jc w:val="both"/>
        <w:rPr>
          <w:sz w:val="44"/>
          <w:szCs w:val="44"/>
        </w:rPr>
      </w:pPr>
      <w:r w:rsidRPr="00CF66B7">
        <w:rPr>
          <w:sz w:val="44"/>
          <w:szCs w:val="44"/>
        </w:rPr>
        <w:t xml:space="preserve">7.4 Future </w:t>
      </w:r>
      <w:proofErr w:type="spellStart"/>
      <w:r w:rsidRPr="00CF66B7">
        <w:rPr>
          <w:sz w:val="44"/>
          <w:szCs w:val="44"/>
        </w:rPr>
        <w:t>WorkFuture</w:t>
      </w:r>
      <w:proofErr w:type="spellEnd"/>
      <w:r w:rsidRPr="00CF66B7">
        <w:rPr>
          <w:sz w:val="44"/>
          <w:szCs w:val="44"/>
        </w:rPr>
        <w:t xml:space="preserve"> development of the eCommerce platform can focus on:</w:t>
      </w:r>
    </w:p>
    <w:p w14:paraId="64BABE11" w14:textId="77777777" w:rsidR="00E31C51" w:rsidRPr="00CF66B7" w:rsidRDefault="00E31C51" w:rsidP="00E31C51">
      <w:pPr>
        <w:pStyle w:val="NoSpacing"/>
        <w:ind w:left="360"/>
        <w:rPr>
          <w:sz w:val="40"/>
          <w:szCs w:val="40"/>
        </w:rPr>
      </w:pPr>
    </w:p>
    <w:p w14:paraId="6B1A7441" w14:textId="77777777" w:rsidR="00E31C51" w:rsidRPr="00CF66B7" w:rsidRDefault="00E31C51" w:rsidP="00E31C51">
      <w:pPr>
        <w:pStyle w:val="NoSpacing"/>
        <w:rPr>
          <w:sz w:val="36"/>
          <w:szCs w:val="36"/>
        </w:rPr>
      </w:pPr>
      <w:r w:rsidRPr="00CF66B7">
        <w:rPr>
          <w:sz w:val="36"/>
          <w:szCs w:val="36"/>
        </w:rPr>
        <w:t>Implementing a machine learning recommendation engine to personalize user experience.</w:t>
      </w:r>
    </w:p>
    <w:p w14:paraId="70EAD8E5" w14:textId="77777777" w:rsidR="00E31C51" w:rsidRPr="00CF66B7" w:rsidRDefault="00E31C51" w:rsidP="00E31C51">
      <w:pPr>
        <w:pStyle w:val="NoSpacing"/>
        <w:rPr>
          <w:sz w:val="36"/>
          <w:szCs w:val="36"/>
        </w:rPr>
      </w:pPr>
    </w:p>
    <w:p w14:paraId="7C8FCFFC" w14:textId="77777777" w:rsidR="00E31C51" w:rsidRPr="00CF66B7" w:rsidRDefault="00E31C51" w:rsidP="00E31C51">
      <w:pPr>
        <w:pStyle w:val="NoSpacing"/>
        <w:rPr>
          <w:sz w:val="36"/>
          <w:szCs w:val="36"/>
        </w:rPr>
      </w:pPr>
    </w:p>
    <w:p w14:paraId="342AEE0F" w14:textId="77777777" w:rsidR="00E31C51" w:rsidRPr="00CF66B7" w:rsidRDefault="00E31C51" w:rsidP="00E31C51">
      <w:pPr>
        <w:pStyle w:val="NoSpacing"/>
        <w:rPr>
          <w:sz w:val="36"/>
          <w:szCs w:val="36"/>
        </w:rPr>
      </w:pPr>
      <w:r w:rsidRPr="00CF66B7">
        <w:rPr>
          <w:sz w:val="36"/>
          <w:szCs w:val="36"/>
        </w:rPr>
        <w:t>Adding real-time order tracking and delivery notifications.</w:t>
      </w:r>
    </w:p>
    <w:p w14:paraId="6DFB847F" w14:textId="77777777" w:rsidR="00E31C51" w:rsidRPr="00CF66B7" w:rsidRDefault="00E31C51" w:rsidP="00E31C51">
      <w:pPr>
        <w:pStyle w:val="NoSpacing"/>
        <w:ind w:left="360"/>
        <w:rPr>
          <w:sz w:val="36"/>
          <w:szCs w:val="36"/>
        </w:rPr>
      </w:pPr>
    </w:p>
    <w:p w14:paraId="6516EE2D" w14:textId="77777777" w:rsidR="00E31C51" w:rsidRPr="00CF66B7" w:rsidRDefault="00E31C51" w:rsidP="00E31C51">
      <w:pPr>
        <w:pStyle w:val="NoSpacing"/>
        <w:ind w:left="360"/>
        <w:rPr>
          <w:sz w:val="36"/>
          <w:szCs w:val="36"/>
        </w:rPr>
      </w:pPr>
    </w:p>
    <w:p w14:paraId="3BBC1FDF" w14:textId="77777777" w:rsidR="00E31C51" w:rsidRPr="00CF66B7" w:rsidRDefault="00E31C51" w:rsidP="00E31C51">
      <w:pPr>
        <w:pStyle w:val="NoSpacing"/>
        <w:rPr>
          <w:sz w:val="36"/>
          <w:szCs w:val="36"/>
        </w:rPr>
      </w:pPr>
      <w:r w:rsidRPr="00CF66B7">
        <w:rPr>
          <w:sz w:val="36"/>
          <w:szCs w:val="36"/>
        </w:rPr>
        <w:t>Expanding to support multiple languages and currencies for international markets.</w:t>
      </w:r>
    </w:p>
    <w:p w14:paraId="3B1F7A97" w14:textId="77777777" w:rsidR="00E31C51" w:rsidRPr="00CF66B7" w:rsidRDefault="00E31C51" w:rsidP="00E31C51">
      <w:pPr>
        <w:pStyle w:val="NoSpacing"/>
        <w:ind w:left="360"/>
        <w:rPr>
          <w:sz w:val="36"/>
          <w:szCs w:val="36"/>
        </w:rPr>
      </w:pPr>
    </w:p>
    <w:p w14:paraId="41AEBEC2" w14:textId="77777777" w:rsidR="00E31C51" w:rsidRPr="00CF66B7" w:rsidRDefault="00E31C51" w:rsidP="00E31C51">
      <w:pPr>
        <w:pStyle w:val="NoSpacing"/>
        <w:ind w:left="360"/>
        <w:rPr>
          <w:sz w:val="36"/>
          <w:szCs w:val="36"/>
        </w:rPr>
      </w:pPr>
    </w:p>
    <w:p w14:paraId="67D8F263" w14:textId="77777777" w:rsidR="00E31C51" w:rsidRPr="00CF66B7" w:rsidRDefault="00E31C51" w:rsidP="00E31C51">
      <w:pPr>
        <w:pStyle w:val="NoSpacing"/>
        <w:rPr>
          <w:sz w:val="36"/>
          <w:szCs w:val="36"/>
        </w:rPr>
      </w:pPr>
      <w:r w:rsidRPr="00CF66B7">
        <w:rPr>
          <w:sz w:val="36"/>
          <w:szCs w:val="36"/>
        </w:rPr>
        <w:t>Integrating with more payment providers such as PayPal, Apple Pay, or local payment gateways.</w:t>
      </w:r>
    </w:p>
    <w:p w14:paraId="08D7BEF9" w14:textId="77777777" w:rsidR="00E31C51" w:rsidRPr="00CF66B7" w:rsidRDefault="00E31C51" w:rsidP="00E31C51">
      <w:pPr>
        <w:pStyle w:val="NoSpacing"/>
        <w:ind w:left="360"/>
        <w:rPr>
          <w:sz w:val="36"/>
          <w:szCs w:val="36"/>
        </w:rPr>
      </w:pPr>
    </w:p>
    <w:p w14:paraId="57C6055C" w14:textId="77777777" w:rsidR="00E31C51" w:rsidRPr="00CF66B7" w:rsidRDefault="00E31C51" w:rsidP="00E31C51">
      <w:pPr>
        <w:pStyle w:val="NoSpacing"/>
        <w:ind w:left="360"/>
        <w:rPr>
          <w:sz w:val="36"/>
          <w:szCs w:val="36"/>
        </w:rPr>
      </w:pPr>
    </w:p>
    <w:p w14:paraId="62C88F62" w14:textId="77777777" w:rsidR="00E31C51" w:rsidRPr="00CF66B7" w:rsidRDefault="00E31C51" w:rsidP="00E31C51">
      <w:pPr>
        <w:pStyle w:val="NoSpacing"/>
        <w:rPr>
          <w:sz w:val="36"/>
          <w:szCs w:val="36"/>
        </w:rPr>
      </w:pPr>
      <w:r w:rsidRPr="00CF66B7">
        <w:rPr>
          <w:sz w:val="36"/>
          <w:szCs w:val="36"/>
        </w:rPr>
        <w:lastRenderedPageBreak/>
        <w:t>Enhancing the admin dashboard with sales analytics, customer insights, and inventory alerts.</w:t>
      </w:r>
    </w:p>
    <w:p w14:paraId="43319132" w14:textId="77777777" w:rsidR="00E31C51" w:rsidRPr="00CF66B7" w:rsidRDefault="00E31C51" w:rsidP="00E31C51">
      <w:pPr>
        <w:pStyle w:val="NoSpacing"/>
        <w:ind w:left="360"/>
        <w:rPr>
          <w:sz w:val="36"/>
          <w:szCs w:val="36"/>
        </w:rPr>
      </w:pPr>
    </w:p>
    <w:p w14:paraId="5F9C08E6" w14:textId="77777777" w:rsidR="00E31C51" w:rsidRPr="00CF66B7" w:rsidRDefault="00E31C51" w:rsidP="00E31C51">
      <w:pPr>
        <w:pStyle w:val="NoSpacing"/>
        <w:ind w:left="360"/>
        <w:rPr>
          <w:sz w:val="36"/>
          <w:szCs w:val="36"/>
        </w:rPr>
      </w:pPr>
    </w:p>
    <w:p w14:paraId="000E4250" w14:textId="77777777" w:rsidR="00E31C51" w:rsidRPr="00CF66B7" w:rsidRDefault="00E31C51" w:rsidP="00E31C51">
      <w:pPr>
        <w:pStyle w:val="NoSpacing"/>
        <w:rPr>
          <w:sz w:val="36"/>
          <w:szCs w:val="36"/>
        </w:rPr>
      </w:pPr>
      <w:r w:rsidRPr="00CF66B7">
        <w:rPr>
          <w:sz w:val="36"/>
          <w:szCs w:val="36"/>
        </w:rPr>
        <w:t>Developing a mobile app version of the platform for iOS and Android users.</w:t>
      </w:r>
    </w:p>
    <w:p w14:paraId="3E12B9F9" w14:textId="77777777" w:rsidR="00E31C51" w:rsidRPr="00CF66B7" w:rsidRDefault="00E31C51" w:rsidP="00E31C51">
      <w:pPr>
        <w:pStyle w:val="NoSpacing"/>
        <w:ind w:left="360"/>
        <w:rPr>
          <w:sz w:val="40"/>
          <w:szCs w:val="40"/>
        </w:rPr>
      </w:pPr>
    </w:p>
    <w:p w14:paraId="6F75672A" w14:textId="77777777" w:rsidR="00E31C51" w:rsidRPr="00CF66B7" w:rsidRDefault="00E31C51" w:rsidP="00E31C51">
      <w:pPr>
        <w:pStyle w:val="NoSpacing"/>
        <w:ind w:left="360"/>
        <w:rPr>
          <w:sz w:val="40"/>
          <w:szCs w:val="40"/>
        </w:rPr>
      </w:pPr>
    </w:p>
    <w:p w14:paraId="06039858" w14:textId="77777777" w:rsidR="00E31C51" w:rsidRPr="00CF66B7" w:rsidRDefault="00E31C51" w:rsidP="00E31C51">
      <w:pPr>
        <w:pStyle w:val="IntenseQuote"/>
        <w:ind w:left="0"/>
        <w:jc w:val="both"/>
        <w:rPr>
          <w:sz w:val="44"/>
          <w:szCs w:val="44"/>
        </w:rPr>
      </w:pPr>
      <w:r w:rsidRPr="00CF66B7">
        <w:rPr>
          <w:sz w:val="44"/>
          <w:szCs w:val="44"/>
        </w:rPr>
        <w:t>7.5 Summary</w:t>
      </w:r>
    </w:p>
    <w:p w14:paraId="52F8129A" w14:textId="77777777" w:rsidR="00E31C51" w:rsidRPr="00CF66B7" w:rsidRDefault="00E31C51" w:rsidP="00E31C51">
      <w:pPr>
        <w:pStyle w:val="NoSpacing"/>
        <w:rPr>
          <w:sz w:val="36"/>
          <w:szCs w:val="36"/>
        </w:rPr>
      </w:pPr>
      <w:r w:rsidRPr="00CF66B7">
        <w:rPr>
          <w:sz w:val="36"/>
          <w:szCs w:val="36"/>
        </w:rPr>
        <w:t xml:space="preserve">In summary, the eCommerce system provides a solid foundation for online shopping activities. While the system performs its essential functions effectively, there are multiple opportunities for future upgrades that can significantly improve the platform’s usability, scalability, and competitiveness in the digital </w:t>
      </w:r>
      <w:proofErr w:type="spellStart"/>
      <w:r w:rsidRPr="00CF66B7">
        <w:rPr>
          <w:sz w:val="36"/>
          <w:szCs w:val="36"/>
        </w:rPr>
        <w:t>marketplac</w:t>
      </w:r>
      <w:proofErr w:type="spellEnd"/>
    </w:p>
    <w:p w14:paraId="11EE8559" w14:textId="77777777" w:rsidR="00ED7EDF" w:rsidRDefault="00ED7EDF" w:rsidP="00E31C51"/>
    <w:p w14:paraId="067E744A" w14:textId="77777777" w:rsidR="00126C37" w:rsidRDefault="00126C37">
      <w:pPr>
        <w:spacing w:line="278" w:lineRule="auto"/>
        <w:jc w:val="left"/>
      </w:pPr>
      <w:r>
        <w:br w:type="page"/>
      </w:r>
    </w:p>
    <w:p w14:paraId="3C3FDCE7" w14:textId="77777777" w:rsidR="00126C37" w:rsidRDefault="00126C37" w:rsidP="00126C37">
      <w:pPr>
        <w:pStyle w:val="Title"/>
        <w:jc w:val="center"/>
      </w:pPr>
    </w:p>
    <w:p w14:paraId="790A4F39" w14:textId="77777777" w:rsidR="00126C37" w:rsidRDefault="00126C37" w:rsidP="00126C37">
      <w:pPr>
        <w:pStyle w:val="Title"/>
        <w:jc w:val="center"/>
      </w:pPr>
    </w:p>
    <w:p w14:paraId="1B8E3E96" w14:textId="77777777" w:rsidR="00126C37" w:rsidRDefault="00126C37" w:rsidP="00126C37">
      <w:pPr>
        <w:pStyle w:val="Title"/>
        <w:jc w:val="center"/>
      </w:pPr>
    </w:p>
    <w:p w14:paraId="3B03C427" w14:textId="77777777" w:rsidR="00126C37" w:rsidRDefault="00126C37" w:rsidP="00126C37">
      <w:pPr>
        <w:pStyle w:val="Title"/>
        <w:jc w:val="center"/>
      </w:pPr>
    </w:p>
    <w:p w14:paraId="1A88E6D5" w14:textId="77777777" w:rsidR="00126C37" w:rsidRDefault="00126C37" w:rsidP="00126C37">
      <w:pPr>
        <w:pStyle w:val="Title"/>
        <w:jc w:val="center"/>
      </w:pPr>
    </w:p>
    <w:p w14:paraId="110C4AFB" w14:textId="77777777" w:rsidR="00126C37" w:rsidRDefault="00126C37" w:rsidP="00126C37">
      <w:pPr>
        <w:pStyle w:val="Chaptertitle"/>
      </w:pPr>
      <w:bookmarkStart w:id="9" w:name="_Toc197463979"/>
      <w:r w:rsidRPr="00126C37">
        <w:t>References</w:t>
      </w:r>
      <w:bookmarkEnd w:id="9"/>
      <w:r w:rsidRPr="00126C37">
        <w:t xml:space="preserve"> </w:t>
      </w:r>
      <w:r>
        <w:br w:type="page"/>
      </w:r>
    </w:p>
    <w:p w14:paraId="1FA52B3E" w14:textId="77777777" w:rsidR="00126C37" w:rsidRDefault="00126C37" w:rsidP="00126C37"/>
    <w:p w14:paraId="1E78BBDF" w14:textId="77777777" w:rsidR="00E31C51" w:rsidRDefault="00E31C51" w:rsidP="00E31C51">
      <w:pPr>
        <w:spacing w:line="278" w:lineRule="auto"/>
        <w:jc w:val="left"/>
      </w:pPr>
      <w:r>
        <w:t xml:space="preserve">1.Mozilla. (n.d.). HTML: </w:t>
      </w:r>
      <w:proofErr w:type="spellStart"/>
      <w:r>
        <w:t>HyperText</w:t>
      </w:r>
      <w:proofErr w:type="spellEnd"/>
      <w:r>
        <w:t xml:space="preserve"> Markup Language. MDN Web Docs. Retrieved from </w:t>
      </w:r>
      <w:r w:rsidRPr="00E31C51">
        <w:t>https://developer.mozilla.org/en-US/docs/Web/HTML</w:t>
      </w:r>
    </w:p>
    <w:p w14:paraId="18CC2564" w14:textId="77777777" w:rsidR="00E31C51" w:rsidRDefault="00E31C51" w:rsidP="00E31C51">
      <w:pPr>
        <w:spacing w:line="278" w:lineRule="auto"/>
        <w:jc w:val="left"/>
      </w:pPr>
      <w:r>
        <w:t>2.Mozilla. (n.d.). CSS: Cascading Style Sheets. MDN Web Docs. Retrieved from https://developer.mozilla.org/en-US/docs/Web/CSS</w:t>
      </w:r>
    </w:p>
    <w:p w14:paraId="6AC33CD3" w14:textId="77777777" w:rsidR="00E31C51" w:rsidRDefault="00E31C51" w:rsidP="00E31C51">
      <w:pPr>
        <w:spacing w:line="278" w:lineRule="auto"/>
        <w:jc w:val="left"/>
      </w:pPr>
      <w:r>
        <w:t>3.Mozilla. (n.d.). JavaScript. MDN Web Docs. Retrieved from https://developer.mozilla.org/en-US/docs/Web/JavaScript</w:t>
      </w:r>
    </w:p>
    <w:p w14:paraId="5F016023" w14:textId="77777777" w:rsidR="00E31C51" w:rsidRDefault="00E31C51" w:rsidP="00E31C51">
      <w:pPr>
        <w:spacing w:line="278" w:lineRule="auto"/>
        <w:jc w:val="left"/>
      </w:pPr>
      <w:r>
        <w:t>4.Microsoft. (n.d.). ASP.NET Core web API. Microsoft Learn. Retrieved from https://learn.microsoft.com/en-us/aspnet/core/web-api</w:t>
      </w:r>
    </w:p>
    <w:p w14:paraId="52D217B9" w14:textId="77777777" w:rsidR="00E31C51" w:rsidRDefault="00E31C51" w:rsidP="00E31C51">
      <w:pPr>
        <w:spacing w:line="278" w:lineRule="auto"/>
        <w:jc w:val="left"/>
      </w:pPr>
      <w:r>
        <w:t>5.Bootstrap. (n.d.). Introduction to Bootstrap. Bootstrap Docs. Retrieved from https://getbootstrap.com/docs/5.3/getting-started/introduction/</w:t>
      </w:r>
    </w:p>
    <w:p w14:paraId="60E4FB75" w14:textId="77777777" w:rsidR="00E31C51" w:rsidRDefault="00E31C51" w:rsidP="00E31C51">
      <w:pPr>
        <w:spacing w:line="278" w:lineRule="auto"/>
        <w:jc w:val="left"/>
      </w:pPr>
      <w:r>
        <w:t>6.Mozilla. (n.d.). AJAX - Asynchronous JavaScript and XML. MDN Web Docs. Retrieved from https://developer.mozilla.org/en-US/docs/Web/Guide/AJAX</w:t>
      </w:r>
    </w:p>
    <w:p w14:paraId="4B8F9CE2" w14:textId="77777777" w:rsidR="00126C37" w:rsidRDefault="00E31C51" w:rsidP="00E31C51">
      <w:pPr>
        <w:spacing w:line="278" w:lineRule="auto"/>
        <w:jc w:val="left"/>
      </w:pPr>
      <w:r>
        <w:t xml:space="preserve">7.Microsoft. (n.d.). SQL Server documentation. Microsoft Learn. Retrieved from https://learn.microsoft.com/en-us/sql/sql-server </w:t>
      </w:r>
      <w:r w:rsidR="00126C37">
        <w:br w:type="page"/>
      </w:r>
    </w:p>
    <w:p w14:paraId="5F825AB9" w14:textId="77777777" w:rsidR="00126C37" w:rsidRDefault="00126C37" w:rsidP="00126C37">
      <w:pPr>
        <w:pStyle w:val="Title"/>
        <w:jc w:val="center"/>
      </w:pPr>
    </w:p>
    <w:p w14:paraId="26DF5622" w14:textId="77777777" w:rsidR="00126C37" w:rsidRDefault="00126C37" w:rsidP="00126C37">
      <w:pPr>
        <w:pStyle w:val="Title"/>
        <w:jc w:val="center"/>
      </w:pPr>
    </w:p>
    <w:p w14:paraId="60F8118B" w14:textId="77777777" w:rsidR="00126C37" w:rsidRDefault="00126C37" w:rsidP="00126C37">
      <w:pPr>
        <w:pStyle w:val="Title"/>
        <w:jc w:val="center"/>
      </w:pPr>
    </w:p>
    <w:p w14:paraId="27C5EE5E" w14:textId="77777777" w:rsidR="00126C37" w:rsidRDefault="00126C37" w:rsidP="00126C37">
      <w:pPr>
        <w:pStyle w:val="Chaptertitle"/>
      </w:pPr>
      <w:bookmarkStart w:id="10" w:name="_Toc197463980"/>
      <w:r>
        <w:t>Appendices</w:t>
      </w:r>
      <w:r w:rsidRPr="00126C37">
        <w:t xml:space="preserve"> </w:t>
      </w:r>
      <w:r>
        <w:t>(Optional)</w:t>
      </w:r>
      <w:bookmarkEnd w:id="10"/>
      <w:r>
        <w:br w:type="page"/>
      </w:r>
    </w:p>
    <w:p w14:paraId="6F566310" w14:textId="77777777" w:rsidR="0057035B" w:rsidRDefault="0057035B" w:rsidP="0057035B">
      <w:r>
        <w:lastRenderedPageBreak/>
        <w:t>APPENDIX A – Source Code Samples</w:t>
      </w:r>
    </w:p>
    <w:p w14:paraId="602351A0" w14:textId="77777777" w:rsidR="0057035B" w:rsidRDefault="0057035B" w:rsidP="0057035B">
      <w:r>
        <w:t>This appendix includes selected important parts of the source code, such as:</w:t>
      </w:r>
    </w:p>
    <w:p w14:paraId="45FF47DB" w14:textId="77777777" w:rsidR="0057035B" w:rsidRDefault="0057035B" w:rsidP="0057035B">
      <w:proofErr w:type="spellStart"/>
      <w:r>
        <w:t>Program.cs</w:t>
      </w:r>
      <w:proofErr w:type="spellEnd"/>
      <w:r>
        <w:t xml:space="preserve"> – Entry point of the API</w:t>
      </w:r>
    </w:p>
    <w:p w14:paraId="6D748980" w14:textId="77777777" w:rsidR="0057035B" w:rsidRDefault="0057035B" w:rsidP="0057035B">
      <w:proofErr w:type="spellStart"/>
      <w:r>
        <w:t>Startup.cs</w:t>
      </w:r>
      <w:proofErr w:type="spellEnd"/>
      <w:r>
        <w:t xml:space="preserve"> or Program setup (for services, routing, etc.)</w:t>
      </w:r>
    </w:p>
    <w:p w14:paraId="2ACBF7C0" w14:textId="77777777" w:rsidR="0057035B" w:rsidRDefault="0057035B" w:rsidP="0057035B">
      <w:r>
        <w:t>Example controller (</w:t>
      </w:r>
      <w:proofErr w:type="spellStart"/>
      <w:r>
        <w:t>FurnitureController.cs</w:t>
      </w:r>
      <w:proofErr w:type="spellEnd"/>
      <w:r>
        <w:t>)</w:t>
      </w:r>
    </w:p>
    <w:p w14:paraId="6DEC4B27" w14:textId="77777777" w:rsidR="0057035B" w:rsidRDefault="0057035B" w:rsidP="0057035B">
      <w:r>
        <w:t>Example model (</w:t>
      </w:r>
      <w:proofErr w:type="spellStart"/>
      <w:r>
        <w:t>Furniture.cs</w:t>
      </w:r>
      <w:proofErr w:type="spellEnd"/>
      <w:r>
        <w:t>)</w:t>
      </w:r>
    </w:p>
    <w:p w14:paraId="1D0BFF2C" w14:textId="77777777" w:rsidR="0057035B" w:rsidRDefault="0057035B" w:rsidP="0057035B">
      <w:r>
        <w:t>Example service or logic layer</w:t>
      </w:r>
    </w:p>
    <w:p w14:paraId="7048F2F4" w14:textId="77777777" w:rsidR="0057035B" w:rsidRDefault="0057035B" w:rsidP="0057035B">
      <w:r>
        <w:t>APPENDIX B – API Endpoints Documentation</w:t>
      </w:r>
    </w:p>
    <w:p w14:paraId="399D6EC8" w14:textId="77777777" w:rsidR="0057035B" w:rsidRDefault="0057035B" w:rsidP="0057035B">
      <w:r>
        <w:t xml:space="preserve">A summary of the main endpoints provided by the </w:t>
      </w:r>
      <w:proofErr w:type="spellStart"/>
      <w:r>
        <w:t>FurniStyle</w:t>
      </w:r>
      <w:proofErr w:type="spellEnd"/>
      <w:r>
        <w:t xml:space="preserve"> API:</w:t>
      </w:r>
    </w:p>
    <w:p w14:paraId="67AFB71C" w14:textId="77777777" w:rsidR="0057035B" w:rsidRDefault="0057035B" w:rsidP="0057035B">
      <w:r>
        <w:t>| Method | Endpoint | Description |</w:t>
      </w:r>
    </w:p>
    <w:p w14:paraId="5B109FD0" w14:textId="77777777" w:rsidR="0057035B" w:rsidRDefault="0057035B" w:rsidP="0057035B">
      <w:r>
        <w:t>|--------|----------|-------------|</w:t>
      </w:r>
    </w:p>
    <w:p w14:paraId="27CFC4F5" w14:textId="77777777" w:rsidR="0057035B" w:rsidRDefault="0057035B" w:rsidP="0057035B">
      <w:r>
        <w:t>| GET    | /</w:t>
      </w:r>
      <w:proofErr w:type="spellStart"/>
      <w:r>
        <w:t>api</w:t>
      </w:r>
      <w:proofErr w:type="spellEnd"/>
      <w:r>
        <w:t>/furniture         | List all furniture items         |</w:t>
      </w:r>
    </w:p>
    <w:p w14:paraId="68C3AF09" w14:textId="77777777" w:rsidR="0057035B" w:rsidRDefault="0057035B" w:rsidP="0057035B">
      <w:r>
        <w:t>| POST   | /</w:t>
      </w:r>
      <w:proofErr w:type="spellStart"/>
      <w:r>
        <w:t>api</w:t>
      </w:r>
      <w:proofErr w:type="spellEnd"/>
      <w:r>
        <w:t>/furniture         | Add new furniture item           |</w:t>
      </w:r>
    </w:p>
    <w:p w14:paraId="361EE9C6" w14:textId="77777777" w:rsidR="0057035B" w:rsidRDefault="0057035B" w:rsidP="0057035B">
      <w:r>
        <w:t>| PUT    | /</w:t>
      </w:r>
      <w:proofErr w:type="spellStart"/>
      <w:r>
        <w:t>api</w:t>
      </w:r>
      <w:proofErr w:type="spellEnd"/>
      <w:r>
        <w:t>/furniture/{</w:t>
      </w:r>
      <w:proofErr w:type="gramStart"/>
      <w:r>
        <w:t xml:space="preserve">id}   </w:t>
      </w:r>
      <w:proofErr w:type="gramEnd"/>
      <w:r>
        <w:t xml:space="preserve"> | Update a furniture item by ID    |</w:t>
      </w:r>
    </w:p>
    <w:p w14:paraId="5AFB3449" w14:textId="77777777" w:rsidR="0057035B" w:rsidRDefault="0057035B" w:rsidP="0057035B">
      <w:r>
        <w:t>| DELETE | /</w:t>
      </w:r>
      <w:proofErr w:type="spellStart"/>
      <w:r>
        <w:t>api</w:t>
      </w:r>
      <w:proofErr w:type="spellEnd"/>
      <w:r>
        <w:t>/furniture/{</w:t>
      </w:r>
      <w:proofErr w:type="gramStart"/>
      <w:r>
        <w:t xml:space="preserve">id}   </w:t>
      </w:r>
      <w:proofErr w:type="gramEnd"/>
      <w:r>
        <w:t xml:space="preserve"> | Delete a furniture item by ID    |</w:t>
      </w:r>
    </w:p>
    <w:p w14:paraId="7211A8D0" w14:textId="77777777" w:rsidR="0057035B" w:rsidRDefault="0057035B" w:rsidP="0057035B">
      <w:r>
        <w:t>APPENDIX C – Database Schema</w:t>
      </w:r>
    </w:p>
    <w:p w14:paraId="2A861AAA" w14:textId="77777777" w:rsidR="0057035B" w:rsidRDefault="0057035B" w:rsidP="0057035B">
      <w:r>
        <w:t>This section includes the ER diagram or table structures used in the project:</w:t>
      </w:r>
    </w:p>
    <w:p w14:paraId="75B9C332" w14:textId="77777777" w:rsidR="0057035B" w:rsidRDefault="0057035B" w:rsidP="0057035B">
      <w:r>
        <w:t xml:space="preserve">Furniture table: Id, Name, Price, </w:t>
      </w:r>
      <w:proofErr w:type="spellStart"/>
      <w:r>
        <w:t>CategoryId</w:t>
      </w:r>
      <w:proofErr w:type="spellEnd"/>
      <w:r>
        <w:t>, Stock</w:t>
      </w:r>
    </w:p>
    <w:p w14:paraId="72825464" w14:textId="77777777" w:rsidR="0057035B" w:rsidRDefault="0057035B" w:rsidP="0057035B">
      <w:r>
        <w:t>Category table: Id, Name</w:t>
      </w:r>
    </w:p>
    <w:p w14:paraId="0CEC6AA8" w14:textId="77777777" w:rsidR="0057035B" w:rsidRDefault="0057035B" w:rsidP="0057035B">
      <w:r>
        <w:t xml:space="preserve">User table: Id, Username, Email, </w:t>
      </w:r>
      <w:proofErr w:type="spellStart"/>
      <w:r>
        <w:t>PasswordHash</w:t>
      </w:r>
      <w:proofErr w:type="spellEnd"/>
    </w:p>
    <w:p w14:paraId="64C458EA" w14:textId="77777777" w:rsidR="0057035B" w:rsidRDefault="0057035B" w:rsidP="0057035B"/>
    <w:p w14:paraId="5B93F773" w14:textId="77777777" w:rsidR="0057035B" w:rsidRDefault="0057035B" w:rsidP="0057035B"/>
    <w:p w14:paraId="5688ECF0" w14:textId="77777777" w:rsidR="0057035B" w:rsidRDefault="0057035B" w:rsidP="0057035B">
      <w:r>
        <w:lastRenderedPageBreak/>
        <w:t>Optionally, you can include SQL CREATE TABLE statements.</w:t>
      </w:r>
    </w:p>
    <w:p w14:paraId="5DF69E2F" w14:textId="77777777" w:rsidR="0057035B" w:rsidRDefault="0057035B" w:rsidP="0057035B"/>
    <w:p w14:paraId="591F5999" w14:textId="77777777" w:rsidR="0057035B" w:rsidRDefault="0057035B" w:rsidP="0057035B">
      <w:r>
        <w:t>APPENDIX D – Testing Screenshots / Postman Collection</w:t>
      </w:r>
    </w:p>
    <w:p w14:paraId="22BD2B55" w14:textId="77777777" w:rsidR="0057035B" w:rsidRDefault="0057035B" w:rsidP="0057035B">
      <w:r>
        <w:t>This appendix contains:</w:t>
      </w:r>
    </w:p>
    <w:p w14:paraId="4E34332B" w14:textId="77777777" w:rsidR="0057035B" w:rsidRDefault="0057035B" w:rsidP="0057035B">
      <w:r>
        <w:t>Screenshots from Postman tests (GET, POST, PUT, DELETE</w:t>
      </w:r>
    </w:p>
    <w:p w14:paraId="439BE9EA" w14:textId="77777777" w:rsidR="0057035B" w:rsidRDefault="0057035B" w:rsidP="0057035B">
      <w:r>
        <w:t>Sample JSON requests and responses</w:t>
      </w:r>
    </w:p>
    <w:p w14:paraId="4F69820F" w14:textId="77777777" w:rsidR="0057035B" w:rsidRDefault="0057035B" w:rsidP="0057035B">
      <w:r>
        <w:t>Authentication/token examples (if used)</w:t>
      </w:r>
    </w:p>
    <w:p w14:paraId="1DAF614D" w14:textId="77777777" w:rsidR="0057035B" w:rsidRDefault="0057035B" w:rsidP="0057035B">
      <w:r>
        <w:t>APPENDIX E – Deployment Guide</w:t>
      </w:r>
    </w:p>
    <w:p w14:paraId="6C34975E" w14:textId="77777777" w:rsidR="0057035B" w:rsidRDefault="0057035B" w:rsidP="0057035B">
      <w:r>
        <w:t>Steps used to deploy the API on a local or cloud server:</w:t>
      </w:r>
    </w:p>
    <w:p w14:paraId="389FED88" w14:textId="77777777" w:rsidR="0057035B" w:rsidRDefault="0057035B" w:rsidP="0057035B">
      <w:r>
        <w:t>Install .NET 8 SDK</w:t>
      </w:r>
    </w:p>
    <w:p w14:paraId="6A6841F6" w14:textId="77777777" w:rsidR="0057035B" w:rsidRDefault="0057035B" w:rsidP="0057035B">
      <w:r>
        <w:t>Configure environment variables</w:t>
      </w:r>
    </w:p>
    <w:p w14:paraId="3CB7661D" w14:textId="77777777" w:rsidR="0057035B" w:rsidRDefault="0057035B" w:rsidP="0057035B">
      <w:r>
        <w:t>Run dotnet build and dotnet run</w:t>
      </w:r>
    </w:p>
    <w:p w14:paraId="62D54804" w14:textId="77777777" w:rsidR="005470D8" w:rsidRDefault="0057035B" w:rsidP="0057035B">
      <w:r>
        <w:t>Configure hosting on IIS / Nginx / GitHub Pages (if frontend is included)</w:t>
      </w:r>
    </w:p>
    <w:sectPr w:rsidR="005470D8" w:rsidSect="000B1FF2">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0C832" w14:textId="77777777" w:rsidR="00B13161" w:rsidRDefault="00B13161" w:rsidP="005470D8">
      <w:pPr>
        <w:spacing w:after="0" w:line="240" w:lineRule="auto"/>
      </w:pPr>
      <w:r>
        <w:separator/>
      </w:r>
    </w:p>
  </w:endnote>
  <w:endnote w:type="continuationSeparator" w:id="0">
    <w:p w14:paraId="5C574610" w14:textId="77777777" w:rsidR="00B13161" w:rsidRDefault="00B13161" w:rsidP="00547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4317739"/>
      <w:docPartObj>
        <w:docPartGallery w:val="Page Numbers (Bottom of Page)"/>
        <w:docPartUnique/>
      </w:docPartObj>
    </w:sdtPr>
    <w:sdtEndPr>
      <w:rPr>
        <w:noProof/>
      </w:rPr>
    </w:sdtEndPr>
    <w:sdtContent>
      <w:p w14:paraId="7D80D83D" w14:textId="77777777" w:rsidR="007231AD" w:rsidRDefault="007231AD">
        <w:pPr>
          <w:pStyle w:val="Footer"/>
          <w:jc w:val="center"/>
        </w:pPr>
        <w:r>
          <w:fldChar w:fldCharType="begin"/>
        </w:r>
        <w:r>
          <w:instrText xml:space="preserve"> PAGE   \* MERGEFORMAT </w:instrText>
        </w:r>
        <w:r>
          <w:fldChar w:fldCharType="separate"/>
        </w:r>
        <w:r w:rsidR="0057035B">
          <w:rPr>
            <w:noProof/>
          </w:rPr>
          <w:t>1</w:t>
        </w:r>
        <w:r>
          <w:rPr>
            <w:noProof/>
          </w:rPr>
          <w:fldChar w:fldCharType="end"/>
        </w:r>
      </w:p>
    </w:sdtContent>
  </w:sdt>
  <w:p w14:paraId="52F4862F" w14:textId="77777777" w:rsidR="007231AD" w:rsidRDefault="007231AD" w:rsidP="005C27E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0C058" w14:textId="77777777" w:rsidR="00B13161" w:rsidRDefault="00B13161" w:rsidP="005470D8">
      <w:pPr>
        <w:spacing w:after="0" w:line="240" w:lineRule="auto"/>
      </w:pPr>
      <w:r>
        <w:separator/>
      </w:r>
    </w:p>
  </w:footnote>
  <w:footnote w:type="continuationSeparator" w:id="0">
    <w:p w14:paraId="34922CA1" w14:textId="77777777" w:rsidR="00B13161" w:rsidRDefault="00B13161" w:rsidP="00547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15D4E" w14:textId="77777777" w:rsidR="007231AD" w:rsidRDefault="007231AD">
    <w:pPr>
      <w:pStyle w:val="Header"/>
    </w:pPr>
    <w:r>
      <w:rPr>
        <w:noProof/>
      </w:rPr>
      <w:drawing>
        <wp:inline distT="0" distB="0" distL="0" distR="0" wp14:anchorId="69CD9F49" wp14:editId="1064AC9B">
          <wp:extent cx="1790700" cy="685800"/>
          <wp:effectExtent l="0" t="0" r="0" b="0"/>
          <wp:docPr id="224261871" name="Picture 22426187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1790700" cy="685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040F"/>
    <w:multiLevelType w:val="multilevel"/>
    <w:tmpl w:val="D3B2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67A5E"/>
    <w:multiLevelType w:val="multilevel"/>
    <w:tmpl w:val="B6DCBFF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587D49"/>
    <w:multiLevelType w:val="multilevel"/>
    <w:tmpl w:val="72FA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E0307"/>
    <w:multiLevelType w:val="multilevel"/>
    <w:tmpl w:val="9248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972A3"/>
    <w:multiLevelType w:val="multilevel"/>
    <w:tmpl w:val="4E0E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005D2"/>
    <w:multiLevelType w:val="multilevel"/>
    <w:tmpl w:val="EEE6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01109"/>
    <w:multiLevelType w:val="multilevel"/>
    <w:tmpl w:val="91FA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26140"/>
    <w:multiLevelType w:val="multilevel"/>
    <w:tmpl w:val="1C38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42D5F"/>
    <w:multiLevelType w:val="multilevel"/>
    <w:tmpl w:val="9682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914DB4"/>
    <w:multiLevelType w:val="multilevel"/>
    <w:tmpl w:val="8378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02EA8"/>
    <w:multiLevelType w:val="multilevel"/>
    <w:tmpl w:val="B6DCBF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BE13863"/>
    <w:multiLevelType w:val="multilevel"/>
    <w:tmpl w:val="7FCC1C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FA0AF1"/>
    <w:multiLevelType w:val="hybridMultilevel"/>
    <w:tmpl w:val="D03AF68A"/>
    <w:lvl w:ilvl="0" w:tplc="82DEF238">
      <w:start w:val="1"/>
      <w:numFmt w:val="bullet"/>
      <w:lvlText w:val="▪"/>
      <w:lvlJc w:val="left"/>
      <w:pPr>
        <w:ind w:left="1440" w:hanging="3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6D61CB"/>
    <w:multiLevelType w:val="multilevel"/>
    <w:tmpl w:val="B6DCBFF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E8C1970"/>
    <w:multiLevelType w:val="multilevel"/>
    <w:tmpl w:val="20A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EE3509"/>
    <w:multiLevelType w:val="multilevel"/>
    <w:tmpl w:val="C0D6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661C28"/>
    <w:multiLevelType w:val="multilevel"/>
    <w:tmpl w:val="E158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A44C6D"/>
    <w:multiLevelType w:val="multilevel"/>
    <w:tmpl w:val="6992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E7887"/>
    <w:multiLevelType w:val="multilevel"/>
    <w:tmpl w:val="33CA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474D9A"/>
    <w:multiLevelType w:val="multilevel"/>
    <w:tmpl w:val="7FCC1CE2"/>
    <w:lvl w:ilvl="0">
      <w:start w:val="1"/>
      <w:numFmt w:val="decimal"/>
      <w:lvlText w:val="%1"/>
      <w:lvlJc w:val="left"/>
      <w:pPr>
        <w:ind w:left="360" w:hanging="360"/>
      </w:pPr>
      <w:rPr>
        <w:rFonts w:hint="default"/>
      </w:rPr>
    </w:lvl>
    <w:lvl w:ilvl="1">
      <w:start w:val="1"/>
      <w:numFmt w:val="decimal"/>
      <w:lvlText w:val="%1.%2"/>
      <w:lvlJc w:val="left"/>
      <w:pPr>
        <w:ind w:left="7448" w:hanging="360"/>
      </w:pPr>
      <w:rPr>
        <w:rFonts w:hint="default"/>
      </w:rPr>
    </w:lvl>
    <w:lvl w:ilvl="2">
      <w:start w:val="1"/>
      <w:numFmt w:val="decimal"/>
      <w:lvlText w:val="%1.%2.%3"/>
      <w:lvlJc w:val="left"/>
      <w:pPr>
        <w:ind w:left="7808" w:hanging="720"/>
      </w:pPr>
      <w:rPr>
        <w:rFonts w:hint="default"/>
      </w:rPr>
    </w:lvl>
    <w:lvl w:ilvl="3">
      <w:start w:val="1"/>
      <w:numFmt w:val="decimal"/>
      <w:lvlText w:val="%1.%2.%3.%4"/>
      <w:lvlJc w:val="left"/>
      <w:pPr>
        <w:ind w:left="7808" w:hanging="720"/>
      </w:pPr>
      <w:rPr>
        <w:rFonts w:hint="default"/>
      </w:rPr>
    </w:lvl>
    <w:lvl w:ilvl="4">
      <w:start w:val="1"/>
      <w:numFmt w:val="decimal"/>
      <w:lvlText w:val="%1.%2.%3.%4.%5"/>
      <w:lvlJc w:val="left"/>
      <w:pPr>
        <w:ind w:left="8168" w:hanging="1080"/>
      </w:pPr>
      <w:rPr>
        <w:rFonts w:hint="default"/>
      </w:rPr>
    </w:lvl>
    <w:lvl w:ilvl="5">
      <w:start w:val="1"/>
      <w:numFmt w:val="decimal"/>
      <w:lvlText w:val="%1.%2.%3.%4.%5.%6"/>
      <w:lvlJc w:val="left"/>
      <w:pPr>
        <w:ind w:left="8168" w:hanging="1080"/>
      </w:pPr>
      <w:rPr>
        <w:rFonts w:hint="default"/>
      </w:rPr>
    </w:lvl>
    <w:lvl w:ilvl="6">
      <w:start w:val="1"/>
      <w:numFmt w:val="decimal"/>
      <w:lvlText w:val="%1.%2.%3.%4.%5.%6.%7"/>
      <w:lvlJc w:val="left"/>
      <w:pPr>
        <w:ind w:left="8528" w:hanging="1440"/>
      </w:pPr>
      <w:rPr>
        <w:rFonts w:hint="default"/>
      </w:rPr>
    </w:lvl>
    <w:lvl w:ilvl="7">
      <w:start w:val="1"/>
      <w:numFmt w:val="decimal"/>
      <w:lvlText w:val="%1.%2.%3.%4.%5.%6.%7.%8"/>
      <w:lvlJc w:val="left"/>
      <w:pPr>
        <w:ind w:left="8528" w:hanging="1440"/>
      </w:pPr>
      <w:rPr>
        <w:rFonts w:hint="default"/>
      </w:rPr>
    </w:lvl>
    <w:lvl w:ilvl="8">
      <w:start w:val="1"/>
      <w:numFmt w:val="decimal"/>
      <w:lvlText w:val="%1.%2.%3.%4.%5.%6.%7.%8.%9"/>
      <w:lvlJc w:val="left"/>
      <w:pPr>
        <w:ind w:left="8888" w:hanging="1800"/>
      </w:pPr>
      <w:rPr>
        <w:rFonts w:hint="default"/>
      </w:rPr>
    </w:lvl>
  </w:abstractNum>
  <w:abstractNum w:abstractNumId="20" w15:restartNumberingAfterBreak="0">
    <w:nsid w:val="29E14863"/>
    <w:multiLevelType w:val="multilevel"/>
    <w:tmpl w:val="717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681520"/>
    <w:multiLevelType w:val="multilevel"/>
    <w:tmpl w:val="55B2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A6A32"/>
    <w:multiLevelType w:val="multilevel"/>
    <w:tmpl w:val="A38C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A4343B"/>
    <w:multiLevelType w:val="multilevel"/>
    <w:tmpl w:val="619C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105758"/>
    <w:multiLevelType w:val="multilevel"/>
    <w:tmpl w:val="35E8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9D4891"/>
    <w:multiLevelType w:val="multilevel"/>
    <w:tmpl w:val="579E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FA3BAC"/>
    <w:multiLevelType w:val="multilevel"/>
    <w:tmpl w:val="0AD6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113D98"/>
    <w:multiLevelType w:val="multilevel"/>
    <w:tmpl w:val="418C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8E6BD1"/>
    <w:multiLevelType w:val="multilevel"/>
    <w:tmpl w:val="12D4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0D74D1"/>
    <w:multiLevelType w:val="multilevel"/>
    <w:tmpl w:val="7EC2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EC70F1"/>
    <w:multiLevelType w:val="multilevel"/>
    <w:tmpl w:val="4956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817467"/>
    <w:multiLevelType w:val="multilevel"/>
    <w:tmpl w:val="A32C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271309"/>
    <w:multiLevelType w:val="multilevel"/>
    <w:tmpl w:val="DE20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CF4426"/>
    <w:multiLevelType w:val="multilevel"/>
    <w:tmpl w:val="615A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722427"/>
    <w:multiLevelType w:val="multilevel"/>
    <w:tmpl w:val="456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1F0A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82068B4"/>
    <w:multiLevelType w:val="multilevel"/>
    <w:tmpl w:val="329C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6F76FC"/>
    <w:multiLevelType w:val="multilevel"/>
    <w:tmpl w:val="B6DCBFF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B9579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EA926AB"/>
    <w:multiLevelType w:val="multilevel"/>
    <w:tmpl w:val="619CF5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709427ED"/>
    <w:multiLevelType w:val="multilevel"/>
    <w:tmpl w:val="B252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1F2474"/>
    <w:multiLevelType w:val="multilevel"/>
    <w:tmpl w:val="6044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B34575"/>
    <w:multiLevelType w:val="multilevel"/>
    <w:tmpl w:val="B6DCBFF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96D2AA2"/>
    <w:multiLevelType w:val="multilevel"/>
    <w:tmpl w:val="A768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426C70"/>
    <w:multiLevelType w:val="multilevel"/>
    <w:tmpl w:val="B6DCBF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C243768"/>
    <w:multiLevelType w:val="multilevel"/>
    <w:tmpl w:val="A37A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2E3FFB"/>
    <w:multiLevelType w:val="multilevel"/>
    <w:tmpl w:val="95CC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AF65D4"/>
    <w:multiLevelType w:val="multilevel"/>
    <w:tmpl w:val="6E2A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6634352">
    <w:abstractNumId w:val="12"/>
  </w:num>
  <w:num w:numId="2" w16cid:durableId="392580136">
    <w:abstractNumId w:val="38"/>
  </w:num>
  <w:num w:numId="3" w16cid:durableId="1947032115">
    <w:abstractNumId w:val="39"/>
  </w:num>
  <w:num w:numId="4" w16cid:durableId="1473595796">
    <w:abstractNumId w:val="23"/>
  </w:num>
  <w:num w:numId="5" w16cid:durableId="827791023">
    <w:abstractNumId w:val="35"/>
  </w:num>
  <w:num w:numId="6" w16cid:durableId="123935873">
    <w:abstractNumId w:val="19"/>
  </w:num>
  <w:num w:numId="7" w16cid:durableId="134883962">
    <w:abstractNumId w:val="11"/>
  </w:num>
  <w:num w:numId="8" w16cid:durableId="1856184366">
    <w:abstractNumId w:val="1"/>
  </w:num>
  <w:num w:numId="9" w16cid:durableId="1391080125">
    <w:abstractNumId w:val="44"/>
  </w:num>
  <w:num w:numId="10" w16cid:durableId="818813341">
    <w:abstractNumId w:val="10"/>
  </w:num>
  <w:num w:numId="11" w16cid:durableId="703403420">
    <w:abstractNumId w:val="13"/>
  </w:num>
  <w:num w:numId="12" w16cid:durableId="137576389">
    <w:abstractNumId w:val="37"/>
  </w:num>
  <w:num w:numId="13" w16cid:durableId="1939294078">
    <w:abstractNumId w:val="42"/>
  </w:num>
  <w:num w:numId="14" w16cid:durableId="989099185">
    <w:abstractNumId w:val="45"/>
  </w:num>
  <w:num w:numId="15" w16cid:durableId="960573990">
    <w:abstractNumId w:val="33"/>
  </w:num>
  <w:num w:numId="16" w16cid:durableId="510461425">
    <w:abstractNumId w:val="17"/>
  </w:num>
  <w:num w:numId="17" w16cid:durableId="552156660">
    <w:abstractNumId w:val="30"/>
  </w:num>
  <w:num w:numId="18" w16cid:durableId="238685217">
    <w:abstractNumId w:val="18"/>
  </w:num>
  <w:num w:numId="19" w16cid:durableId="162085423">
    <w:abstractNumId w:val="29"/>
  </w:num>
  <w:num w:numId="20" w16cid:durableId="671641589">
    <w:abstractNumId w:val="21"/>
  </w:num>
  <w:num w:numId="21" w16cid:durableId="816265899">
    <w:abstractNumId w:val="16"/>
  </w:num>
  <w:num w:numId="22" w16cid:durableId="1199589143">
    <w:abstractNumId w:val="27"/>
  </w:num>
  <w:num w:numId="23" w16cid:durableId="1990938126">
    <w:abstractNumId w:val="5"/>
  </w:num>
  <w:num w:numId="24" w16cid:durableId="21519729">
    <w:abstractNumId w:val="26"/>
  </w:num>
  <w:num w:numId="25" w16cid:durableId="2100514745">
    <w:abstractNumId w:val="25"/>
  </w:num>
  <w:num w:numId="26" w16cid:durableId="217134673">
    <w:abstractNumId w:val="2"/>
  </w:num>
  <w:num w:numId="27" w16cid:durableId="1176652898">
    <w:abstractNumId w:val="4"/>
  </w:num>
  <w:num w:numId="28" w16cid:durableId="569393010">
    <w:abstractNumId w:val="9"/>
  </w:num>
  <w:num w:numId="29" w16cid:durableId="981694712">
    <w:abstractNumId w:val="20"/>
  </w:num>
  <w:num w:numId="30" w16cid:durableId="1342076810">
    <w:abstractNumId w:val="28"/>
  </w:num>
  <w:num w:numId="31" w16cid:durableId="94715920">
    <w:abstractNumId w:val="8"/>
  </w:num>
  <w:num w:numId="32" w16cid:durableId="1197426283">
    <w:abstractNumId w:val="34"/>
  </w:num>
  <w:num w:numId="33" w16cid:durableId="1076591797">
    <w:abstractNumId w:val="24"/>
  </w:num>
  <w:num w:numId="34" w16cid:durableId="2127040880">
    <w:abstractNumId w:val="22"/>
  </w:num>
  <w:num w:numId="35" w16cid:durableId="669866959">
    <w:abstractNumId w:val="47"/>
  </w:num>
  <w:num w:numId="36" w16cid:durableId="679158350">
    <w:abstractNumId w:val="41"/>
  </w:num>
  <w:num w:numId="37" w16cid:durableId="172188057">
    <w:abstractNumId w:val="14"/>
  </w:num>
  <w:num w:numId="38" w16cid:durableId="1120034133">
    <w:abstractNumId w:val="43"/>
  </w:num>
  <w:num w:numId="39" w16cid:durableId="688530979">
    <w:abstractNumId w:val="7"/>
  </w:num>
  <w:num w:numId="40" w16cid:durableId="694842034">
    <w:abstractNumId w:val="31"/>
  </w:num>
  <w:num w:numId="41" w16cid:durableId="264386181">
    <w:abstractNumId w:val="0"/>
  </w:num>
  <w:num w:numId="42" w16cid:durableId="1899241972">
    <w:abstractNumId w:val="36"/>
  </w:num>
  <w:num w:numId="43" w16cid:durableId="1983655985">
    <w:abstractNumId w:val="46"/>
  </w:num>
  <w:num w:numId="44" w16cid:durableId="1648431707">
    <w:abstractNumId w:val="32"/>
  </w:num>
  <w:num w:numId="45" w16cid:durableId="1720129257">
    <w:abstractNumId w:val="40"/>
  </w:num>
  <w:num w:numId="46" w16cid:durableId="820971858">
    <w:abstractNumId w:val="3"/>
  </w:num>
  <w:num w:numId="47" w16cid:durableId="1522745924">
    <w:abstractNumId w:val="15"/>
  </w:num>
  <w:num w:numId="48" w16cid:durableId="1829409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22"/>
    <w:rsid w:val="000158D6"/>
    <w:rsid w:val="00052E1C"/>
    <w:rsid w:val="000B1FF2"/>
    <w:rsid w:val="000E30E7"/>
    <w:rsid w:val="00126C37"/>
    <w:rsid w:val="00137589"/>
    <w:rsid w:val="001B310F"/>
    <w:rsid w:val="00267B22"/>
    <w:rsid w:val="002F13A5"/>
    <w:rsid w:val="00351BFF"/>
    <w:rsid w:val="0037687E"/>
    <w:rsid w:val="003C370E"/>
    <w:rsid w:val="00412E5D"/>
    <w:rsid w:val="00466481"/>
    <w:rsid w:val="004C58C7"/>
    <w:rsid w:val="00520B41"/>
    <w:rsid w:val="0052175B"/>
    <w:rsid w:val="005470D8"/>
    <w:rsid w:val="0057035B"/>
    <w:rsid w:val="005C27ED"/>
    <w:rsid w:val="006B7B0A"/>
    <w:rsid w:val="00721E09"/>
    <w:rsid w:val="007231AD"/>
    <w:rsid w:val="00755922"/>
    <w:rsid w:val="007600E6"/>
    <w:rsid w:val="008119CE"/>
    <w:rsid w:val="00814CEB"/>
    <w:rsid w:val="00875618"/>
    <w:rsid w:val="008E47F4"/>
    <w:rsid w:val="00962757"/>
    <w:rsid w:val="00963023"/>
    <w:rsid w:val="00A671F8"/>
    <w:rsid w:val="00AF3499"/>
    <w:rsid w:val="00B13161"/>
    <w:rsid w:val="00B4709E"/>
    <w:rsid w:val="00B62351"/>
    <w:rsid w:val="00C27645"/>
    <w:rsid w:val="00C63688"/>
    <w:rsid w:val="00CE45E3"/>
    <w:rsid w:val="00CF213A"/>
    <w:rsid w:val="00E31C51"/>
    <w:rsid w:val="00E5140F"/>
    <w:rsid w:val="00ED7EDF"/>
    <w:rsid w:val="00F3301B"/>
    <w:rsid w:val="00F43A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AF284"/>
  <w15:docId w15:val="{31FCB89F-2911-4272-96C4-BF6A11B6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C37"/>
    <w:pPr>
      <w:spacing w:line="360" w:lineRule="auto"/>
      <w:jc w:val="both"/>
    </w:pPr>
    <w:rPr>
      <w:rFonts w:asciiTheme="majorBidi" w:hAnsiTheme="majorBidi"/>
    </w:rPr>
  </w:style>
  <w:style w:type="paragraph" w:styleId="Heading1">
    <w:name w:val="heading 1"/>
    <w:basedOn w:val="Normal"/>
    <w:next w:val="Normal"/>
    <w:link w:val="Heading1Char"/>
    <w:uiPriority w:val="9"/>
    <w:qFormat/>
    <w:rsid w:val="00267B22"/>
    <w:pPr>
      <w:keepNext/>
      <w:keepLines/>
      <w:spacing w:before="360" w:after="80"/>
      <w:jc w:val="left"/>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721E09"/>
    <w:pPr>
      <w:keepNext/>
      <w:keepLines/>
      <w:spacing w:before="160" w:after="80"/>
      <w:jc w:val="left"/>
      <w:outlineLvl w:val="1"/>
    </w:pPr>
    <w:rPr>
      <w:rFonts w:eastAsiaTheme="majorEastAsia" w:cstheme="majorBidi"/>
      <w:b/>
      <w:bCs/>
      <w:sz w:val="32"/>
      <w:szCs w:val="32"/>
    </w:rPr>
  </w:style>
  <w:style w:type="paragraph" w:styleId="Heading3">
    <w:name w:val="heading 3"/>
    <w:basedOn w:val="Normal"/>
    <w:next w:val="Normal"/>
    <w:link w:val="Heading3Char"/>
    <w:uiPriority w:val="9"/>
    <w:unhideWhenUsed/>
    <w:qFormat/>
    <w:rsid w:val="005470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70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70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70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0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0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0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B22"/>
    <w:rPr>
      <w:rFonts w:asciiTheme="majorBidi" w:eastAsiaTheme="majorEastAsia" w:hAnsiTheme="majorBidi" w:cstheme="majorBidi"/>
      <w:b/>
      <w:sz w:val="32"/>
      <w:szCs w:val="40"/>
    </w:rPr>
  </w:style>
  <w:style w:type="character" w:customStyle="1" w:styleId="Heading2Char">
    <w:name w:val="Heading 2 Char"/>
    <w:basedOn w:val="DefaultParagraphFont"/>
    <w:link w:val="Heading2"/>
    <w:uiPriority w:val="9"/>
    <w:rsid w:val="00721E09"/>
    <w:rPr>
      <w:rFonts w:asciiTheme="majorBidi" w:eastAsiaTheme="majorEastAsia" w:hAnsiTheme="majorBidi" w:cstheme="majorBidi"/>
      <w:b/>
      <w:bCs/>
      <w:sz w:val="32"/>
      <w:szCs w:val="32"/>
    </w:rPr>
  </w:style>
  <w:style w:type="character" w:customStyle="1" w:styleId="Heading3Char">
    <w:name w:val="Heading 3 Char"/>
    <w:basedOn w:val="DefaultParagraphFont"/>
    <w:link w:val="Heading3"/>
    <w:uiPriority w:val="9"/>
    <w:rsid w:val="005470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70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70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7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0D8"/>
    <w:rPr>
      <w:rFonts w:eastAsiaTheme="majorEastAsia" w:cstheme="majorBidi"/>
      <w:color w:val="272727" w:themeColor="text1" w:themeTint="D8"/>
    </w:rPr>
  </w:style>
  <w:style w:type="paragraph" w:styleId="Title">
    <w:name w:val="Title"/>
    <w:basedOn w:val="Normal"/>
    <w:next w:val="Normal"/>
    <w:link w:val="TitleChar"/>
    <w:uiPriority w:val="10"/>
    <w:qFormat/>
    <w:rsid w:val="0052175B"/>
    <w:pPr>
      <w:spacing w:after="8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52175B"/>
    <w:rPr>
      <w:rFonts w:asciiTheme="majorBidi" w:eastAsiaTheme="majorEastAsia" w:hAnsiTheme="majorBidi" w:cstheme="majorBidi"/>
      <w:spacing w:val="-10"/>
      <w:kern w:val="28"/>
      <w:sz w:val="48"/>
      <w:szCs w:val="56"/>
    </w:rPr>
  </w:style>
  <w:style w:type="paragraph" w:styleId="Subtitle">
    <w:name w:val="Subtitle"/>
    <w:basedOn w:val="Normal"/>
    <w:next w:val="Normal"/>
    <w:link w:val="SubtitleChar"/>
    <w:uiPriority w:val="11"/>
    <w:qFormat/>
    <w:rsid w:val="0052175B"/>
    <w:pPr>
      <w:numPr>
        <w:ilvl w:val="1"/>
      </w:numPr>
      <w:jc w:val="center"/>
    </w:pPr>
    <w:rPr>
      <w:rFonts w:eastAsiaTheme="majorEastAsia" w:cstheme="majorBidi"/>
      <w:spacing w:val="15"/>
      <w:sz w:val="40"/>
      <w:szCs w:val="28"/>
    </w:rPr>
  </w:style>
  <w:style w:type="character" w:customStyle="1" w:styleId="SubtitleChar">
    <w:name w:val="Subtitle Char"/>
    <w:basedOn w:val="DefaultParagraphFont"/>
    <w:link w:val="Subtitle"/>
    <w:uiPriority w:val="11"/>
    <w:rsid w:val="0052175B"/>
    <w:rPr>
      <w:rFonts w:asciiTheme="majorBidi" w:eastAsiaTheme="majorEastAsia" w:hAnsiTheme="majorBidi" w:cstheme="majorBidi"/>
      <w:spacing w:val="15"/>
      <w:sz w:val="40"/>
      <w:szCs w:val="28"/>
    </w:rPr>
  </w:style>
  <w:style w:type="paragraph" w:styleId="Quote">
    <w:name w:val="Quote"/>
    <w:basedOn w:val="Normal"/>
    <w:next w:val="Normal"/>
    <w:link w:val="QuoteChar"/>
    <w:uiPriority w:val="29"/>
    <w:qFormat/>
    <w:rsid w:val="005470D8"/>
    <w:pPr>
      <w:spacing w:before="160"/>
      <w:jc w:val="center"/>
    </w:pPr>
    <w:rPr>
      <w:i/>
      <w:iCs/>
      <w:color w:val="404040" w:themeColor="text1" w:themeTint="BF"/>
    </w:rPr>
  </w:style>
  <w:style w:type="character" w:customStyle="1" w:styleId="QuoteChar">
    <w:name w:val="Quote Char"/>
    <w:basedOn w:val="DefaultParagraphFont"/>
    <w:link w:val="Quote"/>
    <w:uiPriority w:val="29"/>
    <w:rsid w:val="005470D8"/>
    <w:rPr>
      <w:i/>
      <w:iCs/>
      <w:color w:val="404040" w:themeColor="text1" w:themeTint="BF"/>
    </w:rPr>
  </w:style>
  <w:style w:type="paragraph" w:styleId="ListParagraph">
    <w:name w:val="List Paragraph"/>
    <w:basedOn w:val="Normal"/>
    <w:uiPriority w:val="34"/>
    <w:qFormat/>
    <w:rsid w:val="005470D8"/>
    <w:pPr>
      <w:ind w:left="720"/>
      <w:contextualSpacing/>
    </w:pPr>
  </w:style>
  <w:style w:type="character" w:styleId="IntenseEmphasis">
    <w:name w:val="Intense Emphasis"/>
    <w:basedOn w:val="DefaultParagraphFont"/>
    <w:uiPriority w:val="21"/>
    <w:qFormat/>
    <w:rsid w:val="005470D8"/>
    <w:rPr>
      <w:i/>
      <w:iCs/>
      <w:color w:val="2F5496" w:themeColor="accent1" w:themeShade="BF"/>
    </w:rPr>
  </w:style>
  <w:style w:type="paragraph" w:styleId="IntenseQuote">
    <w:name w:val="Intense Quote"/>
    <w:basedOn w:val="Normal"/>
    <w:next w:val="Normal"/>
    <w:link w:val="IntenseQuoteChar"/>
    <w:uiPriority w:val="30"/>
    <w:qFormat/>
    <w:rsid w:val="005470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70D8"/>
    <w:rPr>
      <w:i/>
      <w:iCs/>
      <w:color w:val="2F5496" w:themeColor="accent1" w:themeShade="BF"/>
    </w:rPr>
  </w:style>
  <w:style w:type="character" w:styleId="IntenseReference">
    <w:name w:val="Intense Reference"/>
    <w:basedOn w:val="DefaultParagraphFont"/>
    <w:uiPriority w:val="32"/>
    <w:qFormat/>
    <w:rsid w:val="005470D8"/>
    <w:rPr>
      <w:b/>
      <w:bCs/>
      <w:smallCaps/>
      <w:color w:val="2F5496" w:themeColor="accent1" w:themeShade="BF"/>
      <w:spacing w:val="5"/>
    </w:rPr>
  </w:style>
  <w:style w:type="paragraph" w:styleId="Header">
    <w:name w:val="header"/>
    <w:basedOn w:val="Normal"/>
    <w:link w:val="HeaderChar"/>
    <w:uiPriority w:val="99"/>
    <w:unhideWhenUsed/>
    <w:rsid w:val="00547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0D8"/>
  </w:style>
  <w:style w:type="paragraph" w:styleId="Footer">
    <w:name w:val="footer"/>
    <w:basedOn w:val="Normal"/>
    <w:link w:val="FooterChar"/>
    <w:uiPriority w:val="99"/>
    <w:unhideWhenUsed/>
    <w:rsid w:val="00547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0D8"/>
  </w:style>
  <w:style w:type="table" w:styleId="TableGrid">
    <w:name w:val="Table Grid"/>
    <w:basedOn w:val="TableNormal"/>
    <w:uiPriority w:val="39"/>
    <w:rsid w:val="008E4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1FF2"/>
    <w:pPr>
      <w:spacing w:before="240" w:after="0" w:line="259" w:lineRule="auto"/>
      <w:outlineLvl w:val="9"/>
    </w:pPr>
    <w:rPr>
      <w:b w:val="0"/>
      <w:color w:val="2F5496" w:themeColor="accent1" w:themeShade="BF"/>
      <w:kern w:val="0"/>
      <w:szCs w:val="32"/>
      <w14:ligatures w14:val="none"/>
    </w:rPr>
  </w:style>
  <w:style w:type="paragraph" w:styleId="TOC2">
    <w:name w:val="toc 2"/>
    <w:basedOn w:val="Normal"/>
    <w:next w:val="Normal"/>
    <w:autoRedefine/>
    <w:uiPriority w:val="39"/>
    <w:unhideWhenUsed/>
    <w:rsid w:val="000B1FF2"/>
    <w:pPr>
      <w:spacing w:after="100"/>
      <w:ind w:left="240"/>
    </w:pPr>
  </w:style>
  <w:style w:type="character" w:styleId="Hyperlink">
    <w:name w:val="Hyperlink"/>
    <w:basedOn w:val="DefaultParagraphFont"/>
    <w:uiPriority w:val="99"/>
    <w:unhideWhenUsed/>
    <w:rsid w:val="000B1FF2"/>
    <w:rPr>
      <w:color w:val="0563C1" w:themeColor="hyperlink"/>
      <w:u w:val="single"/>
    </w:rPr>
  </w:style>
  <w:style w:type="paragraph" w:customStyle="1" w:styleId="Chaptertitle">
    <w:name w:val="Chapter title"/>
    <w:basedOn w:val="Heading1"/>
    <w:link w:val="ChaptertitleChar"/>
    <w:autoRedefine/>
    <w:qFormat/>
    <w:rsid w:val="00520B41"/>
    <w:pPr>
      <w:jc w:val="center"/>
    </w:pPr>
    <w:rPr>
      <w:sz w:val="44"/>
      <w:szCs w:val="44"/>
    </w:rPr>
  </w:style>
  <w:style w:type="character" w:customStyle="1" w:styleId="ChaptertitleChar">
    <w:name w:val="Chapter title Char"/>
    <w:basedOn w:val="Heading1Char"/>
    <w:link w:val="Chaptertitle"/>
    <w:rsid w:val="00520B41"/>
    <w:rPr>
      <w:rFonts w:asciiTheme="majorBidi" w:eastAsiaTheme="majorEastAsia" w:hAnsiTheme="majorBidi" w:cstheme="majorBidi"/>
      <w:b/>
      <w:sz w:val="44"/>
      <w:szCs w:val="44"/>
    </w:rPr>
  </w:style>
  <w:style w:type="paragraph" w:styleId="TOC1">
    <w:name w:val="toc 1"/>
    <w:basedOn w:val="Normal"/>
    <w:next w:val="Normal"/>
    <w:autoRedefine/>
    <w:uiPriority w:val="39"/>
    <w:unhideWhenUsed/>
    <w:rsid w:val="00267B22"/>
    <w:pPr>
      <w:spacing w:after="100"/>
    </w:pPr>
  </w:style>
  <w:style w:type="paragraph" w:customStyle="1" w:styleId="Chaptertitle1">
    <w:name w:val="Chapter title 1"/>
    <w:basedOn w:val="Title"/>
    <w:link w:val="Chaptertitle1Char"/>
    <w:autoRedefine/>
    <w:qFormat/>
    <w:rsid w:val="00520B41"/>
    <w:pPr>
      <w:jc w:val="center"/>
    </w:pPr>
    <w:rPr>
      <w:sz w:val="36"/>
      <w:szCs w:val="40"/>
    </w:rPr>
  </w:style>
  <w:style w:type="character" w:customStyle="1" w:styleId="Chaptertitle1Char">
    <w:name w:val="Chapter title 1 Char"/>
    <w:basedOn w:val="TitleChar"/>
    <w:link w:val="Chaptertitle1"/>
    <w:rsid w:val="00520B41"/>
    <w:rPr>
      <w:rFonts w:asciiTheme="majorBidi" w:eastAsiaTheme="majorEastAsia" w:hAnsiTheme="majorBidi" w:cstheme="majorBidi"/>
      <w:spacing w:val="-10"/>
      <w:kern w:val="28"/>
      <w:sz w:val="36"/>
      <w:szCs w:val="40"/>
    </w:rPr>
  </w:style>
  <w:style w:type="paragraph" w:styleId="BalloonText">
    <w:name w:val="Balloon Text"/>
    <w:basedOn w:val="Normal"/>
    <w:link w:val="BalloonTextChar"/>
    <w:uiPriority w:val="99"/>
    <w:semiHidden/>
    <w:unhideWhenUsed/>
    <w:rsid w:val="00755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922"/>
    <w:rPr>
      <w:rFonts w:ascii="Tahoma" w:hAnsi="Tahoma" w:cs="Tahoma"/>
      <w:sz w:val="16"/>
      <w:szCs w:val="16"/>
    </w:rPr>
  </w:style>
  <w:style w:type="character" w:styleId="BookTitle">
    <w:name w:val="Book Title"/>
    <w:basedOn w:val="DefaultParagraphFont"/>
    <w:uiPriority w:val="33"/>
    <w:qFormat/>
    <w:rsid w:val="00721E09"/>
    <w:rPr>
      <w:b/>
      <w:bCs/>
      <w:smallCaps/>
      <w:spacing w:val="5"/>
    </w:rPr>
  </w:style>
  <w:style w:type="paragraph" w:styleId="NoSpacing">
    <w:name w:val="No Spacing"/>
    <w:link w:val="NoSpacingChar"/>
    <w:uiPriority w:val="1"/>
    <w:qFormat/>
    <w:rsid w:val="001B310F"/>
    <w:pPr>
      <w:spacing w:after="0" w:line="240" w:lineRule="auto"/>
    </w:pPr>
    <w:rPr>
      <w:rFonts w:eastAsiaTheme="minorEastAsia"/>
      <w:kern w:val="0"/>
      <w:sz w:val="22"/>
      <w:szCs w:val="22"/>
      <w:lang w:eastAsia="ja-JP"/>
      <w14:ligatures w14:val="none"/>
    </w:rPr>
  </w:style>
  <w:style w:type="character" w:customStyle="1" w:styleId="NoSpacingChar">
    <w:name w:val="No Spacing Char"/>
    <w:basedOn w:val="DefaultParagraphFont"/>
    <w:link w:val="NoSpacing"/>
    <w:uiPriority w:val="1"/>
    <w:rsid w:val="001B310F"/>
    <w:rPr>
      <w:rFonts w:eastAsiaTheme="minorEastAsia"/>
      <w:kern w:val="0"/>
      <w:sz w:val="22"/>
      <w:szCs w:val="22"/>
      <w:lang w:eastAsia="ja-JP"/>
      <w14:ligatures w14:val="none"/>
    </w:rPr>
  </w:style>
  <w:style w:type="paragraph" w:styleId="NormalWeb">
    <w:name w:val="Normal (Web)"/>
    <w:basedOn w:val="Normal"/>
    <w:uiPriority w:val="99"/>
    <w:semiHidden/>
    <w:unhideWhenUsed/>
    <w:rsid w:val="001B310F"/>
    <w:pPr>
      <w:spacing w:before="100" w:beforeAutospacing="1" w:after="100" w:afterAutospacing="1" w:line="240" w:lineRule="auto"/>
      <w:jc w:val="left"/>
    </w:pPr>
    <w:rPr>
      <w:rFonts w:ascii="Times New Roman" w:eastAsia="Times New Roman" w:hAnsi="Times New Roman" w:cs="Times New Roman"/>
      <w:kern w:val="0"/>
      <w14:ligatures w14:val="none"/>
    </w:rPr>
  </w:style>
  <w:style w:type="character" w:styleId="SubtleEmphasis">
    <w:name w:val="Subtle Emphasis"/>
    <w:basedOn w:val="DefaultParagraphFont"/>
    <w:uiPriority w:val="19"/>
    <w:qFormat/>
    <w:rsid w:val="001B310F"/>
    <w:rPr>
      <w:i/>
      <w:iCs/>
      <w:color w:val="808080" w:themeColor="text1" w:themeTint="7F"/>
    </w:rPr>
  </w:style>
  <w:style w:type="character" w:styleId="Strong">
    <w:name w:val="Strong"/>
    <w:basedOn w:val="DefaultParagraphFont"/>
    <w:uiPriority w:val="22"/>
    <w:qFormat/>
    <w:rsid w:val="001B310F"/>
    <w:rPr>
      <w:b/>
      <w:bCs/>
    </w:rPr>
  </w:style>
  <w:style w:type="character" w:styleId="SubtleReference">
    <w:name w:val="Subtle Reference"/>
    <w:basedOn w:val="DefaultParagraphFont"/>
    <w:uiPriority w:val="31"/>
    <w:qFormat/>
    <w:rsid w:val="007600E6"/>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WANY\Downloads\EELU-Graduation%20Projec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CF461-625E-4762-9CB2-C61414717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EELU-Graduation Projects Template.dotx</Template>
  <TotalTime>2</TotalTime>
  <Pages>115</Pages>
  <Words>13938</Words>
  <Characters>79452</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zahraa samir</cp:lastModifiedBy>
  <cp:revision>2</cp:revision>
  <dcterms:created xsi:type="dcterms:W3CDTF">2025-06-11T01:35:00Z</dcterms:created>
  <dcterms:modified xsi:type="dcterms:W3CDTF">2025-06-11T01:35:00Z</dcterms:modified>
</cp:coreProperties>
</file>